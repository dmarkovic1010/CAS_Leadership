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4514" w14:textId="77777777" w:rsidR="00893DAC" w:rsidRPr="009F52FE" w:rsidRDefault="002008B1" w:rsidP="00FE6762">
      <w:pPr>
        <w:pStyle w:val="Titel1"/>
        <w:tabs>
          <w:tab w:val="left" w:pos="600"/>
          <w:tab w:val="left" w:pos="1000"/>
        </w:tabs>
        <w:spacing w:line="240" w:lineRule="auto"/>
        <w:ind w:left="601" w:hanging="60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Biografische Frage</w:t>
      </w:r>
    </w:p>
    <w:p w14:paraId="3100D666" w14:textId="77777777" w:rsidR="00893DAC" w:rsidRPr="009F52FE" w:rsidRDefault="00893DAC" w:rsidP="009F52FE">
      <w:pPr>
        <w:pStyle w:val="Lauftext"/>
        <w:tabs>
          <w:tab w:val="left" w:pos="600"/>
          <w:tab w:val="left" w:pos="1000"/>
        </w:tabs>
        <w:ind w:left="600" w:hanging="600"/>
        <w:rPr>
          <w:rFonts w:ascii="Arial" w:hAnsi="Arial" w:cs="Arial"/>
          <w:sz w:val="24"/>
        </w:rPr>
      </w:pPr>
    </w:p>
    <w:p w14:paraId="082DE17F" w14:textId="77777777" w:rsidR="00A001B5" w:rsidRDefault="00A001B5" w:rsidP="00A001B5">
      <w:pPr>
        <w:pStyle w:val="Lauftext"/>
        <w:tabs>
          <w:tab w:val="left" w:pos="600"/>
          <w:tab w:val="left" w:pos="1000"/>
        </w:tabs>
        <w:spacing w:after="0"/>
        <w:ind w:left="600" w:hanging="600"/>
        <w:rPr>
          <w:rFonts w:ascii="Arial" w:hAnsi="Arial" w:cs="Arial"/>
          <w:sz w:val="24"/>
        </w:rPr>
      </w:pPr>
      <w:r w:rsidRPr="009F52FE">
        <w:rPr>
          <w:rFonts w:ascii="Arial" w:hAnsi="Arial" w:cs="Arial"/>
          <w:sz w:val="24"/>
        </w:rPr>
        <w:t xml:space="preserve">Dient </w:t>
      </w:r>
      <w:r>
        <w:rPr>
          <w:rFonts w:ascii="Arial" w:hAnsi="Arial" w:cs="Arial"/>
          <w:sz w:val="24"/>
        </w:rPr>
        <w:t xml:space="preserve">den </w:t>
      </w:r>
      <w:r w:rsidR="00CD4F19">
        <w:rPr>
          <w:rFonts w:ascii="Arial" w:hAnsi="Arial" w:cs="Arial"/>
          <w:sz w:val="24"/>
        </w:rPr>
        <w:t>Coaches</w:t>
      </w:r>
      <w:r>
        <w:rPr>
          <w:rFonts w:ascii="Arial" w:hAnsi="Arial" w:cs="Arial"/>
          <w:sz w:val="24"/>
        </w:rPr>
        <w:t xml:space="preserve"> als </w:t>
      </w:r>
      <w:r w:rsidRPr="009F52FE">
        <w:rPr>
          <w:rFonts w:ascii="Arial" w:hAnsi="Arial" w:cs="Arial"/>
          <w:sz w:val="24"/>
        </w:rPr>
        <w:t>Vorbereitung für das Auswertungsgespräch</w:t>
      </w:r>
    </w:p>
    <w:p w14:paraId="633081D4" w14:textId="77777777" w:rsidR="00A001B5" w:rsidRPr="009F52FE" w:rsidRDefault="00A001B5" w:rsidP="00A001B5">
      <w:pPr>
        <w:pStyle w:val="Lauftext"/>
        <w:tabs>
          <w:tab w:val="left" w:pos="600"/>
          <w:tab w:val="left" w:pos="1000"/>
        </w:tabs>
        <w:spacing w:after="0"/>
        <w:ind w:left="600" w:hanging="600"/>
        <w:rPr>
          <w:rFonts w:ascii="Arial" w:hAnsi="Arial" w:cs="Arial"/>
          <w:sz w:val="24"/>
        </w:rPr>
      </w:pPr>
    </w:p>
    <w:p w14:paraId="56F180CD" w14:textId="34ADC962" w:rsidR="00A001B5" w:rsidRPr="009F52FE" w:rsidRDefault="00A001B5" w:rsidP="00A001B5">
      <w:pPr>
        <w:pStyle w:val="Lauftext"/>
        <w:tabs>
          <w:tab w:val="left" w:pos="600"/>
          <w:tab w:val="left" w:pos="1000"/>
        </w:tabs>
        <w:ind w:left="600" w:hanging="600"/>
        <w:rPr>
          <w:rFonts w:ascii="Arial" w:hAnsi="Arial" w:cs="Arial"/>
          <w:b/>
          <w:sz w:val="24"/>
        </w:rPr>
      </w:pPr>
      <w:r w:rsidRPr="009F52FE">
        <w:rPr>
          <w:rFonts w:ascii="Arial" w:hAnsi="Arial" w:cs="Arial"/>
          <w:b/>
          <w:sz w:val="24"/>
        </w:rPr>
        <w:t>Name</w:t>
      </w:r>
      <w:r w:rsidR="00FE6762">
        <w:rPr>
          <w:rFonts w:ascii="Arial" w:hAnsi="Arial" w:cs="Arial"/>
          <w:b/>
          <w:sz w:val="24"/>
        </w:rPr>
        <w:t xml:space="preserve"> / </w:t>
      </w:r>
      <w:r w:rsidRPr="009F52FE">
        <w:rPr>
          <w:rFonts w:ascii="Arial" w:hAnsi="Arial" w:cs="Arial"/>
          <w:b/>
          <w:sz w:val="24"/>
        </w:rPr>
        <w:t>Vorna</w:t>
      </w:r>
      <w:r>
        <w:rPr>
          <w:rFonts w:ascii="Arial" w:hAnsi="Arial" w:cs="Arial"/>
          <w:b/>
          <w:sz w:val="24"/>
        </w:rPr>
        <w:t>me:</w:t>
      </w:r>
      <w:r w:rsidR="00FE6762">
        <w:rPr>
          <w:rFonts w:ascii="Arial" w:hAnsi="Arial" w:cs="Arial"/>
          <w:b/>
          <w:sz w:val="24"/>
        </w:rPr>
        <w:t xml:space="preserve"> </w:t>
      </w:r>
      <w:sdt>
        <w:sdtPr>
          <w:rPr>
            <w:rFonts w:ascii="Arial" w:hAnsi="Arial" w:cs="Arial"/>
            <w:b/>
            <w:sz w:val="24"/>
          </w:rPr>
          <w:id w:val="2128264072"/>
          <w:placeholder>
            <w:docPart w:val="DefaultPlaceholder_-1854013440"/>
          </w:placeholder>
          <w:showingPlcHdr/>
        </w:sdtPr>
        <w:sdtEndPr/>
        <w:sdtContent>
          <w:r w:rsidR="00FE6762" w:rsidRPr="00FE6762">
            <w:rPr>
              <w:rStyle w:val="Platzhaltertext"/>
              <w:b/>
            </w:rPr>
            <w:t>Klicken oder tippen Sie hier, um Text einzugeben.</w:t>
          </w:r>
        </w:sdtContent>
      </w:sdt>
      <w:r w:rsidRPr="009F52FE">
        <w:rPr>
          <w:rFonts w:ascii="Arial" w:hAnsi="Arial" w:cs="Arial"/>
          <w:b/>
          <w:sz w:val="24"/>
        </w:rPr>
        <w:t xml:space="preserve">   </w:t>
      </w:r>
    </w:p>
    <w:p w14:paraId="09E709B3" w14:textId="3A1D0EE2" w:rsidR="00893DAC" w:rsidRPr="001314B5" w:rsidRDefault="00A001B5" w:rsidP="001314B5">
      <w:pPr>
        <w:pStyle w:val="Lauftext"/>
        <w:tabs>
          <w:tab w:val="left" w:pos="1000"/>
        </w:tabs>
        <w:spacing w:after="0"/>
        <w:rPr>
          <w:rFonts w:ascii="Arial" w:hAnsi="Arial" w:cs="Arial"/>
          <w:i/>
          <w:szCs w:val="20"/>
        </w:rPr>
      </w:pPr>
      <w:r w:rsidRPr="001314B5">
        <w:rPr>
          <w:rFonts w:ascii="Arial" w:hAnsi="Arial" w:cs="Arial"/>
          <w:i/>
          <w:szCs w:val="20"/>
        </w:rPr>
        <w:t>Bitte</w:t>
      </w:r>
      <w:r w:rsidR="002008B1" w:rsidRPr="001314B5">
        <w:rPr>
          <w:rFonts w:ascii="Arial" w:hAnsi="Arial" w:cs="Arial"/>
          <w:i/>
          <w:szCs w:val="20"/>
        </w:rPr>
        <w:t xml:space="preserve"> </w:t>
      </w:r>
      <w:r w:rsidR="00FA6CBC">
        <w:rPr>
          <w:rFonts w:ascii="Arial" w:hAnsi="Arial" w:cs="Arial"/>
          <w:i/>
          <w:szCs w:val="20"/>
        </w:rPr>
        <w:t xml:space="preserve">nach der Übung </w:t>
      </w:r>
      <w:r w:rsidR="00C142AA" w:rsidRPr="001314B5">
        <w:rPr>
          <w:rFonts w:ascii="Arial" w:hAnsi="Arial" w:cs="Arial"/>
          <w:i/>
          <w:szCs w:val="20"/>
        </w:rPr>
        <w:t>auf Moodle ablegen</w:t>
      </w:r>
      <w:r w:rsidR="002008B1" w:rsidRPr="001314B5">
        <w:rPr>
          <w:rFonts w:ascii="Arial" w:hAnsi="Arial" w:cs="Arial"/>
          <w:i/>
          <w:szCs w:val="20"/>
        </w:rPr>
        <w:t>.</w:t>
      </w:r>
    </w:p>
    <w:p w14:paraId="7F6BC79A" w14:textId="77777777" w:rsidR="00A001B5" w:rsidRDefault="00A001B5" w:rsidP="002008B1">
      <w:pPr>
        <w:pStyle w:val="Lauftext"/>
        <w:tabs>
          <w:tab w:val="left" w:pos="1000"/>
        </w:tabs>
        <w:spacing w:after="0"/>
        <w:rPr>
          <w:rFonts w:ascii="Arial" w:hAnsi="Arial" w:cs="Arial"/>
          <w:sz w:val="24"/>
        </w:rPr>
      </w:pPr>
    </w:p>
    <w:p w14:paraId="2280F86E" w14:textId="77777777" w:rsidR="001314B5" w:rsidRDefault="001314B5" w:rsidP="002008B1">
      <w:pPr>
        <w:pStyle w:val="Lauftext"/>
        <w:tabs>
          <w:tab w:val="left" w:pos="600"/>
          <w:tab w:val="left" w:pos="1000"/>
        </w:tabs>
        <w:rPr>
          <w:rFonts w:ascii="Arial" w:hAnsi="Arial" w:cs="Arial"/>
          <w:b/>
          <w:sz w:val="24"/>
        </w:rPr>
      </w:pPr>
    </w:p>
    <w:p w14:paraId="6AA70FFE" w14:textId="7EC3397A" w:rsidR="00893DAC" w:rsidRPr="001314B5" w:rsidRDefault="00C31B29" w:rsidP="002008B1">
      <w:pPr>
        <w:pStyle w:val="Lauftext"/>
        <w:tabs>
          <w:tab w:val="left" w:pos="600"/>
          <w:tab w:val="left" w:pos="1000"/>
        </w:tabs>
        <w:rPr>
          <w:rFonts w:ascii="Arial" w:hAnsi="Arial" w:cs="Arial"/>
          <w:b/>
          <w:color w:val="4472C4" w:themeColor="accent5"/>
          <w:sz w:val="24"/>
        </w:rPr>
      </w:pPr>
      <w:r w:rsidRPr="001314B5">
        <w:rPr>
          <w:rFonts w:ascii="Arial" w:hAnsi="Arial" w:cs="Arial"/>
          <w:b/>
          <w:color w:val="4472C4" w:themeColor="accent5"/>
          <w:sz w:val="24"/>
        </w:rPr>
        <w:t xml:space="preserve">Wenn </w:t>
      </w:r>
      <w:r w:rsidR="001563DF" w:rsidRPr="001314B5">
        <w:rPr>
          <w:rFonts w:ascii="Arial" w:hAnsi="Arial" w:cs="Arial"/>
          <w:b/>
          <w:color w:val="4472C4" w:themeColor="accent5"/>
          <w:sz w:val="24"/>
        </w:rPr>
        <w:t xml:space="preserve">Du </w:t>
      </w:r>
      <w:r w:rsidRPr="001314B5">
        <w:rPr>
          <w:rFonts w:ascii="Arial" w:hAnsi="Arial" w:cs="Arial"/>
          <w:b/>
          <w:color w:val="4472C4" w:themeColor="accent5"/>
          <w:sz w:val="24"/>
        </w:rPr>
        <w:t xml:space="preserve">an </w:t>
      </w:r>
      <w:r w:rsidR="00182F38" w:rsidRPr="001314B5">
        <w:rPr>
          <w:rFonts w:ascii="Arial" w:hAnsi="Arial" w:cs="Arial"/>
          <w:b/>
          <w:color w:val="4472C4" w:themeColor="accent5"/>
          <w:sz w:val="24"/>
        </w:rPr>
        <w:t xml:space="preserve">die </w:t>
      </w:r>
      <w:r w:rsidRPr="001314B5">
        <w:rPr>
          <w:rFonts w:ascii="Arial" w:hAnsi="Arial" w:cs="Arial"/>
          <w:b/>
          <w:color w:val="4472C4" w:themeColor="accent5"/>
          <w:sz w:val="24"/>
        </w:rPr>
        <w:t xml:space="preserve">nächsten </w:t>
      </w:r>
      <w:r w:rsidR="001563DF" w:rsidRPr="001314B5">
        <w:rPr>
          <w:rFonts w:ascii="Arial" w:hAnsi="Arial" w:cs="Arial"/>
          <w:b/>
          <w:color w:val="4472C4" w:themeColor="accent5"/>
          <w:sz w:val="24"/>
        </w:rPr>
        <w:t>3-</w:t>
      </w:r>
      <w:r w:rsidRPr="001314B5">
        <w:rPr>
          <w:rFonts w:ascii="Arial" w:hAnsi="Arial" w:cs="Arial"/>
          <w:b/>
          <w:color w:val="4472C4" w:themeColor="accent5"/>
          <w:sz w:val="24"/>
        </w:rPr>
        <w:t xml:space="preserve">5 Jahren </w:t>
      </w:r>
      <w:r w:rsidR="001563DF" w:rsidRPr="001314B5">
        <w:rPr>
          <w:rFonts w:ascii="Arial" w:hAnsi="Arial" w:cs="Arial"/>
          <w:b/>
          <w:color w:val="4472C4" w:themeColor="accent5"/>
          <w:sz w:val="24"/>
        </w:rPr>
        <w:t>denkst</w:t>
      </w:r>
      <w:r w:rsidRPr="001314B5">
        <w:rPr>
          <w:rFonts w:ascii="Arial" w:hAnsi="Arial" w:cs="Arial"/>
          <w:b/>
          <w:color w:val="4472C4" w:themeColor="accent5"/>
          <w:sz w:val="24"/>
        </w:rPr>
        <w:t>…</w:t>
      </w:r>
      <w:r w:rsidR="002008B1" w:rsidRPr="001314B5">
        <w:rPr>
          <w:rFonts w:ascii="Arial" w:hAnsi="Arial" w:cs="Arial"/>
          <w:b/>
          <w:color w:val="4472C4" w:themeColor="accent5"/>
          <w:sz w:val="24"/>
        </w:rPr>
        <w:t xml:space="preserve"> </w:t>
      </w:r>
    </w:p>
    <w:p w14:paraId="261D7252" w14:textId="2E818C72" w:rsidR="001563DF" w:rsidRPr="001314B5" w:rsidRDefault="00182F38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b/>
          <w:bCs/>
          <w:sz w:val="22"/>
          <w:szCs w:val="22"/>
        </w:rPr>
      </w:pPr>
      <w:r w:rsidRPr="001314B5">
        <w:rPr>
          <w:rFonts w:ascii="Arial" w:hAnsi="Arial" w:cs="Arial"/>
          <w:b/>
          <w:bCs/>
          <w:sz w:val="22"/>
          <w:szCs w:val="22"/>
        </w:rPr>
        <w:t xml:space="preserve">Was ist Dir für die Entwicklung Deiner </w:t>
      </w:r>
      <w:r w:rsidR="00C31B29" w:rsidRPr="001314B5">
        <w:rPr>
          <w:rFonts w:ascii="Arial" w:hAnsi="Arial" w:cs="Arial"/>
          <w:b/>
          <w:bCs/>
          <w:sz w:val="22"/>
          <w:szCs w:val="22"/>
        </w:rPr>
        <w:t xml:space="preserve">Führungsrolle </w:t>
      </w:r>
      <w:r w:rsidRPr="001314B5">
        <w:rPr>
          <w:rFonts w:ascii="Arial" w:hAnsi="Arial" w:cs="Arial"/>
          <w:b/>
          <w:bCs/>
          <w:sz w:val="22"/>
          <w:szCs w:val="22"/>
        </w:rPr>
        <w:t>wichtig</w:t>
      </w:r>
      <w:r w:rsidR="00C31B29" w:rsidRPr="001314B5">
        <w:rPr>
          <w:rFonts w:ascii="Arial" w:hAnsi="Arial" w:cs="Arial"/>
          <w:b/>
          <w:bCs/>
          <w:sz w:val="22"/>
          <w:szCs w:val="22"/>
        </w:rPr>
        <w:t xml:space="preserve">? </w:t>
      </w:r>
    </w:p>
    <w:sdt>
      <w:sdtPr>
        <w:rPr>
          <w:rFonts w:ascii="Arial" w:hAnsi="Arial" w:cs="Arial"/>
          <w:sz w:val="22"/>
          <w:szCs w:val="22"/>
        </w:rPr>
        <w:id w:val="-1627913828"/>
        <w:placeholder>
          <w:docPart w:val="DefaultPlaceholder_-1854013440"/>
        </w:placeholder>
        <w:showingPlcHdr/>
      </w:sdtPr>
      <w:sdtEndPr/>
      <w:sdtContent>
        <w:p w14:paraId="52B76E9B" w14:textId="001B58E5" w:rsidR="00FE6762" w:rsidRPr="001314B5" w:rsidRDefault="00FE6762" w:rsidP="001314B5">
          <w:pPr>
            <w:pStyle w:val="Lauftext"/>
            <w:tabs>
              <w:tab w:val="left" w:pos="600"/>
              <w:tab w:val="left" w:pos="1000"/>
              <w:tab w:val="left" w:pos="1100"/>
            </w:tabs>
            <w:rPr>
              <w:rFonts w:ascii="Arial" w:hAnsi="Arial" w:cs="Arial"/>
              <w:sz w:val="22"/>
              <w:szCs w:val="22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621B20B3" w14:textId="77777777" w:rsidR="00FE6762" w:rsidRPr="001314B5" w:rsidRDefault="00FE6762" w:rsidP="001314B5">
      <w:pPr>
        <w:pStyle w:val="Lauftext"/>
        <w:tabs>
          <w:tab w:val="left" w:pos="600"/>
          <w:tab w:val="left" w:pos="1000"/>
          <w:tab w:val="left" w:pos="1100"/>
        </w:tabs>
        <w:spacing w:after="120" w:line="240" w:lineRule="auto"/>
        <w:rPr>
          <w:rFonts w:ascii="Arial" w:hAnsi="Arial" w:cs="Arial"/>
          <w:sz w:val="22"/>
          <w:szCs w:val="22"/>
        </w:rPr>
      </w:pPr>
    </w:p>
    <w:p w14:paraId="45C25E8D" w14:textId="77777777" w:rsidR="001563DF" w:rsidRPr="001314B5" w:rsidRDefault="00182F38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2"/>
          <w:szCs w:val="22"/>
        </w:rPr>
      </w:pPr>
      <w:r w:rsidRPr="001314B5">
        <w:rPr>
          <w:rFonts w:ascii="Arial" w:hAnsi="Arial" w:cs="Arial"/>
          <w:sz w:val="22"/>
          <w:szCs w:val="22"/>
        </w:rPr>
        <w:t>Was zeichnet für Dich eine «gute» Führungsperson aus?</w:t>
      </w:r>
      <w:r w:rsidR="001563DF" w:rsidRPr="001314B5">
        <w:rPr>
          <w:rFonts w:ascii="Arial" w:hAnsi="Arial" w:cs="Arial"/>
          <w:sz w:val="22"/>
          <w:szCs w:val="22"/>
        </w:rPr>
        <w:t xml:space="preserve"> </w:t>
      </w:r>
    </w:p>
    <w:sdt>
      <w:sdtPr>
        <w:rPr>
          <w:rFonts w:ascii="Arial" w:hAnsi="Arial" w:cs="Arial"/>
          <w:sz w:val="22"/>
          <w:szCs w:val="22"/>
        </w:rPr>
        <w:id w:val="511877181"/>
        <w:placeholder>
          <w:docPart w:val="DefaultPlaceholder_-1854013440"/>
        </w:placeholder>
        <w:showingPlcHdr/>
      </w:sdtPr>
      <w:sdtEndPr/>
      <w:sdtContent>
        <w:p w14:paraId="4CB213CD" w14:textId="77777777" w:rsidR="001563DF" w:rsidRPr="001314B5" w:rsidRDefault="00FE6762" w:rsidP="001314B5">
          <w:pPr>
            <w:pStyle w:val="Lauftext"/>
            <w:tabs>
              <w:tab w:val="left" w:pos="600"/>
              <w:tab w:val="left" w:pos="1000"/>
              <w:tab w:val="left" w:pos="1100"/>
            </w:tabs>
            <w:rPr>
              <w:rFonts w:ascii="Arial" w:hAnsi="Arial" w:cs="Arial"/>
              <w:sz w:val="22"/>
              <w:szCs w:val="22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66AE6B5F" w14:textId="77777777" w:rsidR="00FE6762" w:rsidRPr="001314B5" w:rsidRDefault="00FE6762" w:rsidP="001314B5">
      <w:pPr>
        <w:pStyle w:val="Lauftext"/>
        <w:tabs>
          <w:tab w:val="left" w:pos="600"/>
          <w:tab w:val="left" w:pos="1000"/>
          <w:tab w:val="left" w:pos="1100"/>
        </w:tabs>
        <w:spacing w:after="120" w:line="240" w:lineRule="auto"/>
        <w:rPr>
          <w:rFonts w:ascii="Arial" w:hAnsi="Arial" w:cs="Arial"/>
          <w:sz w:val="22"/>
          <w:szCs w:val="22"/>
        </w:rPr>
      </w:pPr>
    </w:p>
    <w:p w14:paraId="4C5A1BCA" w14:textId="77777777" w:rsidR="002008B1" w:rsidRPr="001314B5" w:rsidRDefault="001563DF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2"/>
          <w:szCs w:val="22"/>
        </w:rPr>
      </w:pPr>
      <w:r w:rsidRPr="001314B5">
        <w:rPr>
          <w:rFonts w:ascii="Arial" w:hAnsi="Arial" w:cs="Arial"/>
          <w:sz w:val="22"/>
          <w:szCs w:val="22"/>
        </w:rPr>
        <w:t>W</w:t>
      </w:r>
      <w:r w:rsidR="00C31B29" w:rsidRPr="001314B5">
        <w:rPr>
          <w:rFonts w:ascii="Arial" w:hAnsi="Arial" w:cs="Arial"/>
          <w:sz w:val="22"/>
          <w:szCs w:val="22"/>
        </w:rPr>
        <w:t xml:space="preserve">o </w:t>
      </w:r>
      <w:r w:rsidRPr="001314B5">
        <w:rPr>
          <w:rFonts w:ascii="Arial" w:hAnsi="Arial" w:cs="Arial"/>
          <w:sz w:val="22"/>
          <w:szCs w:val="22"/>
        </w:rPr>
        <w:t>siehst Du</w:t>
      </w:r>
      <w:r w:rsidR="00C31B29" w:rsidRPr="001314B5">
        <w:rPr>
          <w:rFonts w:ascii="Arial" w:hAnsi="Arial" w:cs="Arial"/>
          <w:sz w:val="22"/>
          <w:szCs w:val="22"/>
        </w:rPr>
        <w:t xml:space="preserve"> Hürden</w:t>
      </w:r>
      <w:r w:rsidRPr="001314B5">
        <w:rPr>
          <w:rFonts w:ascii="Arial" w:hAnsi="Arial" w:cs="Arial"/>
          <w:sz w:val="22"/>
          <w:szCs w:val="22"/>
        </w:rPr>
        <w:t xml:space="preserve"> </w:t>
      </w:r>
      <w:r w:rsidR="00182F38" w:rsidRPr="001314B5">
        <w:rPr>
          <w:rFonts w:ascii="Arial" w:hAnsi="Arial" w:cs="Arial"/>
          <w:sz w:val="22"/>
          <w:szCs w:val="22"/>
        </w:rPr>
        <w:t xml:space="preserve">in Deiner Entwicklung </w:t>
      </w:r>
      <w:r w:rsidRPr="001314B5">
        <w:rPr>
          <w:rFonts w:ascii="Arial" w:hAnsi="Arial" w:cs="Arial"/>
          <w:sz w:val="22"/>
          <w:szCs w:val="22"/>
        </w:rPr>
        <w:t>und wie willst Du damit umgehen</w:t>
      </w:r>
      <w:r w:rsidR="00C31B29" w:rsidRPr="001314B5">
        <w:rPr>
          <w:rFonts w:ascii="Arial" w:hAnsi="Arial" w:cs="Arial"/>
          <w:sz w:val="22"/>
          <w:szCs w:val="22"/>
        </w:rPr>
        <w:t>?</w:t>
      </w:r>
    </w:p>
    <w:sdt>
      <w:sdtPr>
        <w:rPr>
          <w:rFonts w:ascii="Arial" w:hAnsi="Arial" w:cs="Arial"/>
          <w:sz w:val="22"/>
          <w:szCs w:val="22"/>
        </w:rPr>
        <w:id w:val="-1459790625"/>
        <w:placeholder>
          <w:docPart w:val="DefaultPlaceholder_-1854013440"/>
        </w:placeholder>
        <w:showingPlcHdr/>
      </w:sdtPr>
      <w:sdtEndPr/>
      <w:sdtContent>
        <w:p w14:paraId="37E8ED06" w14:textId="77777777" w:rsidR="002008B1" w:rsidRPr="00FE6762" w:rsidRDefault="00FE6762" w:rsidP="001314B5">
          <w:pPr>
            <w:pStyle w:val="Lauftext"/>
            <w:tabs>
              <w:tab w:val="left" w:pos="600"/>
              <w:tab w:val="left" w:pos="1000"/>
              <w:tab w:val="left" w:pos="1100"/>
            </w:tabs>
            <w:rPr>
              <w:rFonts w:ascii="Arial" w:hAnsi="Arial" w:cs="Arial"/>
              <w:szCs w:val="20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7DD9D472" w14:textId="77777777" w:rsidR="00FE6762" w:rsidRDefault="00FE6762" w:rsidP="001314B5">
      <w:pPr>
        <w:pStyle w:val="Lauftext"/>
        <w:tabs>
          <w:tab w:val="left" w:pos="600"/>
          <w:tab w:val="left" w:pos="1000"/>
          <w:tab w:val="left" w:pos="1100"/>
        </w:tabs>
        <w:spacing w:after="120" w:line="240" w:lineRule="auto"/>
        <w:rPr>
          <w:rFonts w:ascii="Arial" w:hAnsi="Arial" w:cs="Arial"/>
          <w:sz w:val="24"/>
        </w:rPr>
      </w:pPr>
    </w:p>
    <w:p w14:paraId="28B80E61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380C678B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4EED2433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7A929729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64BDE98B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64B557D4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1BF75428" w14:textId="77777777" w:rsidR="00C142AA" w:rsidRDefault="00C142AA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4"/>
        </w:rPr>
      </w:pPr>
    </w:p>
    <w:p w14:paraId="7A644AD5" w14:textId="07CB56C0" w:rsidR="001563DF" w:rsidRDefault="001563DF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2"/>
          <w:szCs w:val="22"/>
        </w:rPr>
      </w:pPr>
      <w:r w:rsidRPr="001314B5">
        <w:rPr>
          <w:rFonts w:ascii="Arial" w:hAnsi="Arial" w:cs="Arial"/>
          <w:sz w:val="22"/>
          <w:szCs w:val="22"/>
        </w:rPr>
        <w:lastRenderedPageBreak/>
        <w:t xml:space="preserve">Welches Symbol charakterisiert aus Deiner Sicht am besten, was Dir in der Führung wichtig ist? (Bitte hier </w:t>
      </w:r>
      <w:r w:rsidR="00E74C5A">
        <w:rPr>
          <w:rFonts w:ascii="Arial" w:hAnsi="Arial" w:cs="Arial"/>
          <w:sz w:val="22"/>
          <w:szCs w:val="22"/>
        </w:rPr>
        <w:t>ein Bild oder ein Icon einfügen</w:t>
      </w:r>
      <w:r w:rsidRPr="001314B5">
        <w:rPr>
          <w:rFonts w:ascii="Arial" w:hAnsi="Arial" w:cs="Arial"/>
          <w:sz w:val="22"/>
          <w:szCs w:val="22"/>
        </w:rPr>
        <w:t>):</w:t>
      </w:r>
    </w:p>
    <w:p w14:paraId="34D8F216" w14:textId="77777777" w:rsidR="001563DF" w:rsidRPr="00FE6762" w:rsidRDefault="001563DF" w:rsidP="002008B1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Cs w:val="20"/>
        </w:rPr>
      </w:pPr>
    </w:p>
    <w:p w14:paraId="029F2EA8" w14:textId="77777777" w:rsidR="00E74C5A" w:rsidRDefault="00E74C5A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b/>
          <w:bCs/>
          <w:sz w:val="22"/>
          <w:szCs w:val="22"/>
        </w:rPr>
      </w:pPr>
    </w:p>
    <w:p w14:paraId="01CBF4CA" w14:textId="5917D6FB" w:rsidR="001563DF" w:rsidRPr="001314B5" w:rsidRDefault="00C31B29" w:rsidP="001314B5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b/>
          <w:bCs/>
          <w:sz w:val="22"/>
          <w:szCs w:val="22"/>
        </w:rPr>
      </w:pPr>
      <w:r w:rsidRPr="001314B5">
        <w:rPr>
          <w:rFonts w:ascii="Arial" w:hAnsi="Arial" w:cs="Arial"/>
          <w:b/>
          <w:bCs/>
          <w:sz w:val="22"/>
          <w:szCs w:val="22"/>
        </w:rPr>
        <w:t xml:space="preserve">Was ist für </w:t>
      </w:r>
      <w:r w:rsidR="001563DF" w:rsidRPr="001314B5">
        <w:rPr>
          <w:rFonts w:ascii="Arial" w:hAnsi="Arial" w:cs="Arial"/>
          <w:b/>
          <w:bCs/>
          <w:sz w:val="22"/>
          <w:szCs w:val="22"/>
        </w:rPr>
        <w:t xml:space="preserve">Dich </w:t>
      </w:r>
      <w:r w:rsidRPr="001314B5">
        <w:rPr>
          <w:rFonts w:ascii="Arial" w:hAnsi="Arial" w:cs="Arial"/>
          <w:b/>
          <w:bCs/>
          <w:sz w:val="22"/>
          <w:szCs w:val="22"/>
        </w:rPr>
        <w:t xml:space="preserve">privat wichtig? </w:t>
      </w:r>
    </w:p>
    <w:sdt>
      <w:sdtPr>
        <w:rPr>
          <w:rFonts w:ascii="Arial" w:hAnsi="Arial" w:cs="Arial"/>
          <w:sz w:val="22"/>
          <w:szCs w:val="22"/>
        </w:rPr>
        <w:id w:val="-810548411"/>
        <w:placeholder>
          <w:docPart w:val="DefaultPlaceholder_-1854013440"/>
        </w:placeholder>
        <w:showingPlcHdr/>
      </w:sdtPr>
      <w:sdtEndPr/>
      <w:sdtContent>
        <w:p w14:paraId="087A8D21" w14:textId="749FE908" w:rsidR="001563DF" w:rsidRPr="001314B5" w:rsidRDefault="00EC4E23" w:rsidP="00C31B29">
          <w:pPr>
            <w:pStyle w:val="Lauftext"/>
            <w:tabs>
              <w:tab w:val="left" w:pos="600"/>
              <w:tab w:val="left" w:pos="1000"/>
              <w:tab w:val="left" w:pos="1100"/>
            </w:tabs>
            <w:rPr>
              <w:rFonts w:ascii="Arial" w:hAnsi="Arial" w:cs="Arial"/>
              <w:sz w:val="22"/>
              <w:szCs w:val="22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6084D0C1" w14:textId="77777777" w:rsidR="00EC4E23" w:rsidRPr="001314B5" w:rsidRDefault="00EC4E23" w:rsidP="00EC4E23">
      <w:pPr>
        <w:pStyle w:val="Lauftext"/>
        <w:tabs>
          <w:tab w:val="left" w:pos="600"/>
          <w:tab w:val="left" w:pos="1000"/>
          <w:tab w:val="left" w:pos="1100"/>
        </w:tabs>
        <w:spacing w:after="120" w:line="240" w:lineRule="auto"/>
        <w:rPr>
          <w:rFonts w:ascii="Arial" w:hAnsi="Arial" w:cs="Arial"/>
          <w:sz w:val="22"/>
          <w:szCs w:val="22"/>
        </w:rPr>
      </w:pPr>
    </w:p>
    <w:p w14:paraId="62495B90" w14:textId="77777777" w:rsidR="001563DF" w:rsidRPr="001314B5" w:rsidRDefault="001563DF" w:rsidP="00C31B29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2"/>
          <w:szCs w:val="22"/>
        </w:rPr>
      </w:pPr>
      <w:r w:rsidRPr="001314B5">
        <w:rPr>
          <w:rFonts w:ascii="Arial" w:hAnsi="Arial" w:cs="Arial"/>
          <w:sz w:val="22"/>
          <w:szCs w:val="22"/>
        </w:rPr>
        <w:t>Welche Werte möchtest</w:t>
      </w:r>
      <w:r w:rsidR="00C31B29" w:rsidRPr="001314B5">
        <w:rPr>
          <w:rFonts w:ascii="Arial" w:hAnsi="Arial" w:cs="Arial"/>
          <w:sz w:val="22"/>
          <w:szCs w:val="22"/>
        </w:rPr>
        <w:t xml:space="preserve"> </w:t>
      </w:r>
      <w:r w:rsidRPr="001314B5">
        <w:rPr>
          <w:rFonts w:ascii="Arial" w:hAnsi="Arial" w:cs="Arial"/>
          <w:sz w:val="22"/>
          <w:szCs w:val="22"/>
        </w:rPr>
        <w:t xml:space="preserve">Du </w:t>
      </w:r>
      <w:r w:rsidR="00C31B29" w:rsidRPr="001314B5">
        <w:rPr>
          <w:rFonts w:ascii="Arial" w:hAnsi="Arial" w:cs="Arial"/>
          <w:sz w:val="22"/>
          <w:szCs w:val="22"/>
        </w:rPr>
        <w:t xml:space="preserve">leben? </w:t>
      </w:r>
    </w:p>
    <w:sdt>
      <w:sdtPr>
        <w:rPr>
          <w:rFonts w:ascii="Arial" w:hAnsi="Arial" w:cs="Arial"/>
          <w:sz w:val="22"/>
          <w:szCs w:val="22"/>
        </w:rPr>
        <w:id w:val="-1168481261"/>
        <w:placeholder>
          <w:docPart w:val="DefaultPlaceholder_-1854013440"/>
        </w:placeholder>
        <w:showingPlcHdr/>
      </w:sdtPr>
      <w:sdtEndPr/>
      <w:sdtContent>
        <w:p w14:paraId="334A7D9A" w14:textId="77777777" w:rsidR="001563DF" w:rsidRPr="001314B5" w:rsidRDefault="00EC4E23" w:rsidP="00C31B29">
          <w:pPr>
            <w:pStyle w:val="Lauftext"/>
            <w:tabs>
              <w:tab w:val="left" w:pos="600"/>
              <w:tab w:val="left" w:pos="1000"/>
              <w:tab w:val="left" w:pos="1100"/>
            </w:tabs>
            <w:rPr>
              <w:rFonts w:ascii="Arial" w:hAnsi="Arial" w:cs="Arial"/>
              <w:sz w:val="22"/>
              <w:szCs w:val="22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4BC15210" w14:textId="77777777" w:rsidR="00EC4E23" w:rsidRPr="001314B5" w:rsidRDefault="00EC4E23" w:rsidP="00EC4E23">
      <w:pPr>
        <w:pStyle w:val="Lauftext"/>
        <w:tabs>
          <w:tab w:val="left" w:pos="600"/>
          <w:tab w:val="left" w:pos="1000"/>
          <w:tab w:val="left" w:pos="1100"/>
        </w:tabs>
        <w:spacing w:after="120" w:line="240" w:lineRule="auto"/>
        <w:rPr>
          <w:rFonts w:ascii="Arial" w:hAnsi="Arial" w:cs="Arial"/>
          <w:sz w:val="22"/>
          <w:szCs w:val="22"/>
        </w:rPr>
      </w:pPr>
    </w:p>
    <w:p w14:paraId="527616D7" w14:textId="77777777" w:rsidR="00893DAC" w:rsidRPr="001314B5" w:rsidRDefault="001563DF" w:rsidP="00C31B29">
      <w:pPr>
        <w:pStyle w:val="Lauftext"/>
        <w:tabs>
          <w:tab w:val="left" w:pos="600"/>
          <w:tab w:val="left" w:pos="1000"/>
          <w:tab w:val="left" w:pos="1100"/>
        </w:tabs>
        <w:rPr>
          <w:rFonts w:ascii="Arial" w:hAnsi="Arial" w:cs="Arial"/>
          <w:sz w:val="22"/>
          <w:szCs w:val="22"/>
        </w:rPr>
      </w:pPr>
      <w:r w:rsidRPr="001314B5">
        <w:rPr>
          <w:rFonts w:ascii="Arial" w:hAnsi="Arial" w:cs="Arial"/>
          <w:sz w:val="22"/>
          <w:szCs w:val="22"/>
        </w:rPr>
        <w:t xml:space="preserve">Welche Ressourcen stehen Dir zur Verfügung, um angemessenen Raum für Deine </w:t>
      </w:r>
      <w:r w:rsidR="00C31B29" w:rsidRPr="001314B5">
        <w:rPr>
          <w:rFonts w:ascii="Arial" w:hAnsi="Arial" w:cs="Arial"/>
          <w:sz w:val="22"/>
          <w:szCs w:val="22"/>
        </w:rPr>
        <w:t xml:space="preserve">beruflichen Herausforderungen </w:t>
      </w:r>
      <w:r w:rsidRPr="001314B5">
        <w:rPr>
          <w:rFonts w:ascii="Arial" w:hAnsi="Arial" w:cs="Arial"/>
          <w:sz w:val="22"/>
          <w:szCs w:val="22"/>
        </w:rPr>
        <w:t>wie auch Deine privaten Rollen zu ermöglichen</w:t>
      </w:r>
      <w:r w:rsidR="00C31B29" w:rsidRPr="001314B5">
        <w:rPr>
          <w:rFonts w:ascii="Arial" w:hAnsi="Arial" w:cs="Arial"/>
          <w:sz w:val="22"/>
          <w:szCs w:val="22"/>
        </w:rPr>
        <w:t xml:space="preserve">? </w:t>
      </w:r>
    </w:p>
    <w:sdt>
      <w:sdtPr>
        <w:rPr>
          <w:rFonts w:cs="Arial"/>
          <w:sz w:val="22"/>
          <w:szCs w:val="22"/>
        </w:rPr>
        <w:id w:val="-1899587898"/>
        <w:placeholder>
          <w:docPart w:val="DefaultPlaceholder_-1854013440"/>
        </w:placeholder>
        <w:showingPlcHdr/>
      </w:sdtPr>
      <w:sdtEndPr/>
      <w:sdtContent>
        <w:p w14:paraId="17570695" w14:textId="77777777" w:rsidR="004C4301" w:rsidRPr="001314B5" w:rsidRDefault="00EC4E23" w:rsidP="00643B71">
          <w:pPr>
            <w:tabs>
              <w:tab w:val="left" w:pos="600"/>
              <w:tab w:val="left" w:pos="1000"/>
            </w:tabs>
            <w:ind w:left="600" w:hanging="600"/>
            <w:rPr>
              <w:rFonts w:cs="Arial"/>
              <w:sz w:val="22"/>
              <w:szCs w:val="22"/>
            </w:rPr>
          </w:pPr>
          <w:r w:rsidRPr="001314B5">
            <w:rPr>
              <w:rStyle w:val="Platzhaltertext"/>
              <w:sz w:val="22"/>
              <w:szCs w:val="22"/>
            </w:rPr>
            <w:t>Klicken oder tippen Sie hier, um Text einzugeben.</w:t>
          </w:r>
        </w:p>
      </w:sdtContent>
    </w:sdt>
    <w:p w14:paraId="00A438C1" w14:textId="77777777" w:rsidR="00EC4E23" w:rsidRPr="001314B5" w:rsidRDefault="00EC4E23" w:rsidP="00643B71">
      <w:pPr>
        <w:tabs>
          <w:tab w:val="left" w:pos="600"/>
          <w:tab w:val="left" w:pos="1000"/>
        </w:tabs>
        <w:ind w:left="600" w:hanging="600"/>
        <w:rPr>
          <w:rFonts w:cs="Arial"/>
          <w:sz w:val="22"/>
          <w:szCs w:val="22"/>
        </w:rPr>
      </w:pPr>
    </w:p>
    <w:sectPr w:rsidR="00EC4E23" w:rsidRPr="001314B5" w:rsidSect="004045E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274" w:bottom="1531" w:left="1701" w:header="340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ED1B" w14:textId="77777777" w:rsidR="009664DC" w:rsidRDefault="009664DC">
      <w:r>
        <w:separator/>
      </w:r>
    </w:p>
    <w:p w14:paraId="6AB81BA5" w14:textId="77777777" w:rsidR="009664DC" w:rsidRDefault="009664DC"/>
    <w:p w14:paraId="34096614" w14:textId="77777777" w:rsidR="009664DC" w:rsidRDefault="009664DC"/>
  </w:endnote>
  <w:endnote w:type="continuationSeparator" w:id="0">
    <w:p w14:paraId="2E72F718" w14:textId="77777777" w:rsidR="009664DC" w:rsidRDefault="009664DC">
      <w:r>
        <w:continuationSeparator/>
      </w:r>
    </w:p>
    <w:p w14:paraId="0B7E326F" w14:textId="77777777" w:rsidR="009664DC" w:rsidRDefault="009664DC"/>
    <w:p w14:paraId="03617038" w14:textId="77777777" w:rsidR="009664DC" w:rsidRDefault="00966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1B011F" w14:paraId="1B0C90F6" w14:textId="77777777" w:rsidTr="009F52FE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739307F7" w14:textId="77777777" w:rsidR="001B011F" w:rsidRDefault="001B011F" w:rsidP="004E712A">
          <w:pPr>
            <w:pStyle w:val="AP-95Fusszeile1Absenderinfo"/>
          </w:pPr>
          <w:bookmarkStart w:id="0" w:name="_Toc46899416"/>
          <w:bookmarkStart w:id="1" w:name="_Toc46900549"/>
          <w:bookmarkStart w:id="2" w:name="_Toc46900924"/>
          <w:bookmarkStart w:id="3" w:name="_Toc46901333"/>
          <w:bookmarkStart w:id="4" w:name="_Toc46901328"/>
        </w:p>
      </w:tc>
      <w:tc>
        <w:tcPr>
          <w:tcW w:w="851" w:type="dxa"/>
          <w:vMerge w:val="restart"/>
          <w:tcBorders>
            <w:top w:val="nil"/>
          </w:tcBorders>
        </w:tcPr>
        <w:p w14:paraId="6AA58664" w14:textId="77777777" w:rsidR="001B011F" w:rsidRDefault="001B011F" w:rsidP="004E712A"/>
      </w:tc>
      <w:tc>
        <w:tcPr>
          <w:tcW w:w="2268" w:type="dxa"/>
          <w:tcBorders>
            <w:top w:val="nil"/>
          </w:tcBorders>
        </w:tcPr>
        <w:p w14:paraId="6B218750" w14:textId="77777777" w:rsidR="001B011F" w:rsidRDefault="001B011F" w:rsidP="004E712A">
          <w:pPr>
            <w:pStyle w:val="AP-95Fusszeile1Absenderinfo"/>
          </w:pPr>
        </w:p>
      </w:tc>
      <w:tc>
        <w:tcPr>
          <w:tcW w:w="851" w:type="dxa"/>
          <w:vMerge w:val="restart"/>
          <w:tcBorders>
            <w:top w:val="nil"/>
          </w:tcBorders>
        </w:tcPr>
        <w:p w14:paraId="0050F1DE" w14:textId="77777777" w:rsidR="001B011F" w:rsidRDefault="001B011F" w:rsidP="004E712A">
          <w:pPr>
            <w:pStyle w:val="AP-95Fusszeile1Absenderinfo"/>
          </w:pPr>
        </w:p>
      </w:tc>
      <w:tc>
        <w:tcPr>
          <w:tcW w:w="2268" w:type="dxa"/>
          <w:tcBorders>
            <w:top w:val="nil"/>
          </w:tcBorders>
        </w:tcPr>
        <w:p w14:paraId="3C5B710B" w14:textId="77777777" w:rsidR="001B011F" w:rsidRPr="00E56E43" w:rsidRDefault="001B011F" w:rsidP="00893DAC">
          <w:pPr>
            <w:pStyle w:val="AP-96FusszeileSeitenzahl"/>
          </w:pPr>
          <w:r w:rsidRPr="00E56E43">
            <w:rPr>
              <w:rStyle w:val="Seitenzahl"/>
            </w:rPr>
            <w:t xml:space="preserve">Seite </w:t>
          </w:r>
          <w:r w:rsidRPr="00E56E43">
            <w:rPr>
              <w:rStyle w:val="Seitenzahl"/>
            </w:rPr>
            <w:fldChar w:fldCharType="begin"/>
          </w:r>
          <w:r w:rsidRPr="00E56E43">
            <w:rPr>
              <w:rStyle w:val="Seitenzahl"/>
            </w:rPr>
            <w:instrText xml:space="preserve"> PAGE </w:instrText>
          </w:r>
          <w:r w:rsidRPr="00E56E43">
            <w:rPr>
              <w:rStyle w:val="Seitenzahl"/>
            </w:rPr>
            <w:fldChar w:fldCharType="separate"/>
          </w:r>
          <w:r w:rsidR="00182F38">
            <w:rPr>
              <w:rStyle w:val="Seitenzahl"/>
              <w:noProof/>
            </w:rPr>
            <w:t>5</w:t>
          </w:r>
          <w:r w:rsidRPr="00E56E43">
            <w:rPr>
              <w:rStyle w:val="Seitenzahl"/>
            </w:rPr>
            <w:fldChar w:fldCharType="end"/>
          </w:r>
          <w:r w:rsidRPr="00E56E43">
            <w:rPr>
              <w:rStyle w:val="Seitenzahl"/>
            </w:rPr>
            <w:t xml:space="preserve"> von </w:t>
          </w:r>
          <w:r w:rsidRPr="00E56E43">
            <w:rPr>
              <w:rStyle w:val="Seitenzahl"/>
            </w:rPr>
            <w:fldChar w:fldCharType="begin"/>
          </w:r>
          <w:r w:rsidRPr="00E56E43">
            <w:rPr>
              <w:rStyle w:val="Seitenzahl"/>
            </w:rPr>
            <w:instrText xml:space="preserve"> NUMPAGES </w:instrText>
          </w:r>
          <w:r w:rsidRPr="00E56E43">
            <w:rPr>
              <w:rStyle w:val="Seitenzahl"/>
            </w:rPr>
            <w:fldChar w:fldCharType="separate"/>
          </w:r>
          <w:r w:rsidR="00182F38">
            <w:rPr>
              <w:rStyle w:val="Seitenzahl"/>
              <w:noProof/>
            </w:rPr>
            <w:t>5</w:t>
          </w:r>
          <w:r w:rsidRPr="00E56E43">
            <w:rPr>
              <w:rStyle w:val="Seitenzahl"/>
            </w:rPr>
            <w:fldChar w:fldCharType="end"/>
          </w:r>
        </w:p>
      </w:tc>
    </w:tr>
    <w:tr w:rsidR="001B011F" w14:paraId="73D01FAC" w14:textId="77777777" w:rsidTr="009F52FE">
      <w:trPr>
        <w:cantSplit/>
        <w:trHeight w:val="157"/>
      </w:trPr>
      <w:tc>
        <w:tcPr>
          <w:tcW w:w="2267" w:type="dxa"/>
        </w:tcPr>
        <w:p w14:paraId="4C21E6B0" w14:textId="77777777" w:rsidR="001B011F" w:rsidRDefault="001B011F" w:rsidP="004E712A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</w:tcPr>
        <w:p w14:paraId="4B9BC60E" w14:textId="77777777" w:rsidR="001B011F" w:rsidRDefault="001B011F" w:rsidP="004E712A"/>
      </w:tc>
      <w:tc>
        <w:tcPr>
          <w:tcW w:w="2268" w:type="dxa"/>
        </w:tcPr>
        <w:p w14:paraId="3209D1F1" w14:textId="77777777" w:rsidR="001B011F" w:rsidRDefault="001B011F" w:rsidP="004E712A">
          <w:pPr>
            <w:pStyle w:val="AP-95Fusszeile1Absenderinfo"/>
          </w:pPr>
        </w:p>
      </w:tc>
      <w:tc>
        <w:tcPr>
          <w:tcW w:w="851" w:type="dxa"/>
          <w:vMerge/>
        </w:tcPr>
        <w:p w14:paraId="3DC7CFA3" w14:textId="77777777" w:rsidR="001B011F" w:rsidRDefault="001B011F" w:rsidP="004E712A"/>
      </w:tc>
      <w:tc>
        <w:tcPr>
          <w:tcW w:w="2268" w:type="dxa"/>
        </w:tcPr>
        <w:p w14:paraId="357565D3" w14:textId="77777777" w:rsidR="001B011F" w:rsidRPr="00143BAB" w:rsidRDefault="001B011F" w:rsidP="00893DAC">
          <w:pPr>
            <w:pStyle w:val="AP-96FusszeileSeitenzahl"/>
            <w:rPr>
              <w:rStyle w:val="Seitenzahl"/>
            </w:rPr>
          </w:pPr>
        </w:p>
      </w:tc>
    </w:tr>
    <w:tr w:rsidR="001B011F" w14:paraId="7AE2CC77" w14:textId="77777777" w:rsidTr="009F52FE">
      <w:trPr>
        <w:cantSplit/>
        <w:trHeight w:val="157"/>
      </w:trPr>
      <w:tc>
        <w:tcPr>
          <w:tcW w:w="2267" w:type="dxa"/>
        </w:tcPr>
        <w:p w14:paraId="125C0964" w14:textId="77777777" w:rsidR="001B011F" w:rsidRDefault="001B011F" w:rsidP="004E712A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</w:tcPr>
        <w:p w14:paraId="6FE0F733" w14:textId="77777777" w:rsidR="001B011F" w:rsidRDefault="001B011F" w:rsidP="004E712A"/>
      </w:tc>
      <w:tc>
        <w:tcPr>
          <w:tcW w:w="2268" w:type="dxa"/>
        </w:tcPr>
        <w:p w14:paraId="2478505F" w14:textId="77777777" w:rsidR="001B011F" w:rsidRDefault="001B011F" w:rsidP="004E712A">
          <w:pPr>
            <w:pStyle w:val="AP-95Fusszeile1Absenderinfo"/>
          </w:pPr>
        </w:p>
      </w:tc>
      <w:tc>
        <w:tcPr>
          <w:tcW w:w="851" w:type="dxa"/>
          <w:vMerge/>
        </w:tcPr>
        <w:p w14:paraId="36B01545" w14:textId="77777777" w:rsidR="001B011F" w:rsidRDefault="001B011F" w:rsidP="004E712A"/>
      </w:tc>
      <w:tc>
        <w:tcPr>
          <w:tcW w:w="2268" w:type="dxa"/>
        </w:tcPr>
        <w:p w14:paraId="1C2CB9DB" w14:textId="77777777" w:rsidR="001B011F" w:rsidRPr="00143BAB" w:rsidRDefault="001B011F" w:rsidP="00893DAC">
          <w:pPr>
            <w:pStyle w:val="AP-96FusszeileSeitenzahl"/>
            <w:rPr>
              <w:rStyle w:val="Seitenzahl"/>
            </w:rPr>
          </w:pPr>
        </w:p>
      </w:tc>
    </w:tr>
    <w:tr w:rsidR="001B011F" w14:paraId="4AB1F7A8" w14:textId="77777777" w:rsidTr="009F52FE">
      <w:trPr>
        <w:cantSplit/>
        <w:trHeight w:val="157"/>
      </w:trPr>
      <w:tc>
        <w:tcPr>
          <w:tcW w:w="6237" w:type="dxa"/>
          <w:gridSpan w:val="4"/>
        </w:tcPr>
        <w:p w14:paraId="69CADD20" w14:textId="77777777" w:rsidR="001B011F" w:rsidRDefault="001B011F" w:rsidP="004E712A">
          <w:pPr>
            <w:pStyle w:val="AP-95Fusszeile1Absenderinfo"/>
          </w:pPr>
        </w:p>
      </w:tc>
      <w:tc>
        <w:tcPr>
          <w:tcW w:w="2268" w:type="dxa"/>
        </w:tcPr>
        <w:p w14:paraId="2692040C" w14:textId="77777777" w:rsidR="001B011F" w:rsidRPr="004C4301" w:rsidRDefault="001B011F" w:rsidP="00893DAC">
          <w:pPr>
            <w:pStyle w:val="AP-97FusszeileZFH"/>
            <w:rPr>
              <w:rStyle w:val="Seitenzahl"/>
              <w:sz w:val="12"/>
            </w:rPr>
          </w:pPr>
          <w:r w:rsidRPr="004C4301">
            <w:rPr>
              <w:rStyle w:val="Seitenzahl"/>
              <w:sz w:val="12"/>
            </w:rPr>
            <w:t>Zürcher Fachhochschule</w:t>
          </w:r>
        </w:p>
      </w:tc>
    </w:tr>
    <w:bookmarkEnd w:id="0"/>
    <w:bookmarkEnd w:id="1"/>
    <w:bookmarkEnd w:id="2"/>
    <w:bookmarkEnd w:id="3"/>
    <w:bookmarkEnd w:id="4"/>
  </w:tbl>
  <w:p w14:paraId="2876C3D2" w14:textId="77777777" w:rsidR="001B011F" w:rsidRPr="001B011F" w:rsidRDefault="001B011F" w:rsidP="001B011F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851"/>
      <w:gridCol w:w="2268"/>
      <w:gridCol w:w="851"/>
      <w:gridCol w:w="2268"/>
    </w:tblGrid>
    <w:tr w:rsidR="00451DD1" w14:paraId="68B3345B" w14:textId="77777777" w:rsidTr="00137512">
      <w:trPr>
        <w:cantSplit/>
        <w:trHeight w:val="160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061A489" w14:textId="77777777" w:rsidR="00451DD1" w:rsidRDefault="00451DD1">
          <w:pPr>
            <w:pStyle w:val="AP-95Fusszeile1Absenderinfo"/>
          </w:pPr>
          <w:r>
            <w:rPr>
              <w:b/>
            </w:rPr>
            <w:t>Peter Muster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CF1DF22" w14:textId="77777777" w:rsidR="00451DD1" w:rsidRDefault="00451DD1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609DA24" w14:textId="77777777" w:rsidR="00451DD1" w:rsidRDefault="00451DD1">
          <w:pPr>
            <w:pStyle w:val="AP-95Fusszeile1Absenderinfo"/>
          </w:pPr>
          <w:r>
            <w:t>Merkurstrasse 43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3027929" w14:textId="77777777" w:rsidR="00451DD1" w:rsidRDefault="00451DD1">
          <w:pPr>
            <w:pStyle w:val="AP-95Fusszeile1Absenderinfo"/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0EEEAD2" w14:textId="77777777" w:rsidR="00451DD1" w:rsidRDefault="00451DD1">
          <w:pPr>
            <w:pStyle w:val="AP-96FusszeileSeitenzahl"/>
            <w:jc w:val="lef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93DAC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5D5509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  <w:tr w:rsidR="00451DD1" w14:paraId="36988570" w14:textId="77777777" w:rsidTr="00137512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DEC7E7F" w14:textId="77777777" w:rsidR="00451DD1" w:rsidRDefault="00451DD1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4BDA19C" w14:textId="77777777" w:rsidR="00451DD1" w:rsidRDefault="00451DD1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69ED9E7C" w14:textId="77777777" w:rsidR="00451DD1" w:rsidRDefault="00451DD1">
          <w:pPr>
            <w:pStyle w:val="AP-95Fusszeile1Absenderinfo"/>
          </w:pPr>
          <w:r>
            <w:t>Postfach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5BE5D975" w14:textId="77777777" w:rsidR="00451DD1" w:rsidRDefault="00451DD1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BD43240" w14:textId="77777777" w:rsidR="00451DD1" w:rsidRDefault="00451DD1">
          <w:pPr>
            <w:pStyle w:val="AP-96FusszeileSeitenzahl"/>
            <w:rPr>
              <w:rStyle w:val="Seitenzahl"/>
            </w:rPr>
          </w:pPr>
        </w:p>
      </w:tc>
    </w:tr>
    <w:tr w:rsidR="00451DD1" w14:paraId="7342F0DA" w14:textId="77777777" w:rsidTr="00137512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443D868" w14:textId="77777777" w:rsidR="00451DD1" w:rsidRDefault="00451DD1">
          <w:pPr>
            <w:pStyle w:val="AP-95Fusszeile1Absenderinfo"/>
            <w:rPr>
              <w:b/>
            </w:rPr>
          </w:pPr>
          <w:r>
            <w:t>Prof. Dr. dipl. Berufsbezeichnung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09D1C289" w14:textId="77777777" w:rsidR="00451DD1" w:rsidRDefault="00451DD1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F20B073" w14:textId="77777777" w:rsidR="00451DD1" w:rsidRDefault="00451DD1">
          <w:pPr>
            <w:pStyle w:val="AP-95Fusszeile1Absenderinfo"/>
          </w:pPr>
          <w:r>
            <w:t>CH-8032 Zürich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41E0BD6" w14:textId="77777777" w:rsidR="00451DD1" w:rsidRDefault="00451DD1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FB8E555" w14:textId="77777777" w:rsidR="00451DD1" w:rsidRDefault="00451DD1">
          <w:pPr>
            <w:pStyle w:val="AP-96FusszeileSeitenzahl"/>
            <w:rPr>
              <w:rStyle w:val="Seitenzahl"/>
            </w:rPr>
          </w:pPr>
        </w:p>
      </w:tc>
    </w:tr>
    <w:tr w:rsidR="00451DD1" w14:paraId="0C56F562" w14:textId="77777777" w:rsidTr="00137512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6A1EC883" w14:textId="77777777" w:rsidR="00451DD1" w:rsidRDefault="00451DD1">
          <w:pPr>
            <w:pStyle w:val="AP-95Fusszeile1Absenderinfo"/>
            <w:rPr>
              <w:b/>
            </w:rPr>
          </w:pPr>
          <w:r>
            <w:t>Dozent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9FF4A64" w14:textId="77777777" w:rsidR="00451DD1" w:rsidRDefault="00451DD1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1D5C163" w14:textId="77777777" w:rsidR="00451DD1" w:rsidRDefault="00451DD1">
          <w:pPr>
            <w:pStyle w:val="AP-95Fusszeile1Absenderinfo"/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5068AB63" w14:textId="77777777" w:rsidR="00451DD1" w:rsidRDefault="00451DD1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5A83C630" w14:textId="77777777" w:rsidR="00451DD1" w:rsidRDefault="00451DD1">
          <w:pPr>
            <w:pStyle w:val="AP-96FusszeileSeitenzahl"/>
            <w:rPr>
              <w:rStyle w:val="Seitenzahl"/>
            </w:rPr>
          </w:pPr>
        </w:p>
      </w:tc>
    </w:tr>
    <w:tr w:rsidR="00451DD1" w14:paraId="23D3585A" w14:textId="77777777" w:rsidTr="00137512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F107130" w14:textId="77777777" w:rsidR="00451DD1" w:rsidRDefault="00451DD1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4D32E4E" w14:textId="77777777" w:rsidR="00451DD1" w:rsidRDefault="00451DD1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24A44785" w14:textId="77777777" w:rsidR="00451DD1" w:rsidRDefault="00451DD1">
          <w:pPr>
            <w:pStyle w:val="AP-95Fusszeile1Absenderinfo"/>
          </w:pPr>
          <w:r>
            <w:t>Tel. +41 58 934 8x xx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D588358" w14:textId="77777777" w:rsidR="00451DD1" w:rsidRDefault="00451DD1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57B3B27D" w14:textId="77777777" w:rsidR="00451DD1" w:rsidRDefault="00451DD1">
          <w:pPr>
            <w:pStyle w:val="AP-96FusszeileSeitenzahl"/>
            <w:rPr>
              <w:rStyle w:val="Seitenzahl"/>
            </w:rPr>
          </w:pPr>
        </w:p>
      </w:tc>
    </w:tr>
    <w:tr w:rsidR="00451DD1" w14:paraId="3B3FA93D" w14:textId="77777777" w:rsidTr="00137512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DF14098" w14:textId="77777777" w:rsidR="00451DD1" w:rsidRDefault="00451DD1">
          <w:pPr>
            <w:pStyle w:val="AP-95Fusszeile1Absenderinfo"/>
          </w:pPr>
          <w:r>
            <w:t>peter.muster@zhaw.ch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2B48077F" w14:textId="77777777" w:rsidR="00451DD1" w:rsidRDefault="00451DD1">
          <w:pPr>
            <w:pStyle w:val="AP-95Fusszeile1Absenderinfo"/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5546BC8" w14:textId="77777777" w:rsidR="00451DD1" w:rsidRDefault="00451DD1" w:rsidP="00921A23">
          <w:pPr>
            <w:pStyle w:val="AP-95Fusszeile1Absenderinfo"/>
          </w:pPr>
          <w:r>
            <w:t xml:space="preserve">Fax +41 58 934 </w:t>
          </w:r>
          <w:r w:rsidR="00921A23">
            <w:t>83</w:t>
          </w:r>
          <w:r>
            <w:t xml:space="preserve"> 00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12B78691" w14:textId="77777777" w:rsidR="00451DD1" w:rsidRDefault="00451DD1">
          <w:pPr>
            <w:pStyle w:val="AP-95Fusszeile1Absenderinfo"/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25B210EA" w14:textId="77777777" w:rsidR="00451DD1" w:rsidRDefault="00451DD1">
          <w:pPr>
            <w:pStyle w:val="AP-97FusszeileZFH"/>
            <w:jc w:val="left"/>
            <w:rPr>
              <w:rStyle w:val="Seitenzahl"/>
            </w:rPr>
          </w:pPr>
          <w:r>
            <w:rPr>
              <w:rStyle w:val="Seitenzahl"/>
            </w:rPr>
            <w:t>Zürcher Fachhochschule</w:t>
          </w:r>
        </w:p>
      </w:tc>
    </w:tr>
  </w:tbl>
  <w:p w14:paraId="144C66E6" w14:textId="77777777" w:rsidR="00451DD1" w:rsidRPr="00451DD1" w:rsidRDefault="00451DD1" w:rsidP="00451DD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078D" w14:textId="77777777" w:rsidR="009664DC" w:rsidRDefault="009664DC">
      <w:r>
        <w:separator/>
      </w:r>
    </w:p>
    <w:p w14:paraId="2F8871FC" w14:textId="77777777" w:rsidR="009664DC" w:rsidRDefault="009664DC"/>
    <w:p w14:paraId="2089939C" w14:textId="77777777" w:rsidR="009664DC" w:rsidRDefault="009664DC"/>
  </w:footnote>
  <w:footnote w:type="continuationSeparator" w:id="0">
    <w:p w14:paraId="1FF5ACD8" w14:textId="77777777" w:rsidR="009664DC" w:rsidRDefault="009664DC">
      <w:r>
        <w:continuationSeparator/>
      </w:r>
    </w:p>
    <w:p w14:paraId="2EF4A9E5" w14:textId="77777777" w:rsidR="009664DC" w:rsidRDefault="009664DC"/>
    <w:p w14:paraId="7B267E58" w14:textId="77777777" w:rsidR="009664DC" w:rsidRDefault="009664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9F12A5" w14:paraId="07046E97" w14:textId="77777777" w:rsidTr="00534B6E">
      <w:trPr>
        <w:cantSplit/>
        <w:trHeight w:val="2180"/>
      </w:trPr>
      <w:tc>
        <w:tcPr>
          <w:tcW w:w="4196" w:type="dxa"/>
        </w:tcPr>
        <w:p w14:paraId="52CA234F" w14:textId="77777777" w:rsidR="004A766E" w:rsidRDefault="004A766E" w:rsidP="004A766E">
          <w:pPr>
            <w:rPr>
              <w:rFonts w:cs="Arial"/>
              <w:b/>
            </w:rPr>
          </w:pPr>
          <w:r>
            <w:rPr>
              <w:rFonts w:cs="Arial"/>
              <w:b/>
            </w:rPr>
            <w:t>Development Center</w:t>
          </w:r>
        </w:p>
        <w:p w14:paraId="2FB97540" w14:textId="62F6E4A0" w:rsidR="00893DAC" w:rsidRDefault="00FA6CBC" w:rsidP="004A766E">
          <w:r>
            <w:rPr>
              <w:rFonts w:cs="Arial"/>
              <w:b/>
            </w:rPr>
            <w:t xml:space="preserve">Übung </w:t>
          </w:r>
          <w:r w:rsidR="004A766E">
            <w:rPr>
              <w:rFonts w:cs="Arial"/>
              <w:b/>
            </w:rPr>
            <w:t>4</w:t>
          </w:r>
          <w:r w:rsidR="00C142AA">
            <w:rPr>
              <w:rFonts w:cs="Arial"/>
              <w:b/>
            </w:rPr>
            <w:t>, virtuell</w:t>
          </w:r>
        </w:p>
      </w:tc>
      <w:tc>
        <w:tcPr>
          <w:tcW w:w="1985" w:type="dxa"/>
        </w:tcPr>
        <w:p w14:paraId="78D3F323" w14:textId="77777777" w:rsidR="009F12A5" w:rsidRDefault="00A37C8C" w:rsidP="00534B6E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2D837525" wp14:editId="2731E0E3">
                <wp:extent cx="1189355" cy="1089025"/>
                <wp:effectExtent l="0" t="0" r="0" b="0"/>
                <wp:docPr id="9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76236C37" w14:textId="77777777" w:rsidR="009A47F2" w:rsidRDefault="009F12A5" w:rsidP="00B33C50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47FB6667" w14:textId="77777777" w:rsidR="009F12A5" w:rsidRPr="009A47F2" w:rsidRDefault="009F12A5" w:rsidP="009A47F2">
          <w:pPr>
            <w:pStyle w:val="ZHAWInstitut"/>
          </w:pPr>
        </w:p>
        <w:p w14:paraId="129450F7" w14:textId="77777777" w:rsidR="009F12A5" w:rsidRDefault="009F12A5" w:rsidP="009A47F2">
          <w:pPr>
            <w:pStyle w:val="ZHAWInstitut"/>
          </w:pPr>
        </w:p>
        <w:p w14:paraId="5EF2DB83" w14:textId="77777777" w:rsidR="00B17F05" w:rsidRDefault="00B17F05" w:rsidP="009A47F2">
          <w:pPr>
            <w:pStyle w:val="ZHAWInstitut"/>
          </w:pPr>
        </w:p>
        <w:p w14:paraId="25DC0AE1" w14:textId="77777777" w:rsidR="00B17F05" w:rsidRDefault="00B17F05" w:rsidP="009A47F2">
          <w:pPr>
            <w:pStyle w:val="ZHAWInstitut"/>
          </w:pPr>
        </w:p>
        <w:p w14:paraId="059A2EDC" w14:textId="77777777" w:rsidR="00B17F05" w:rsidRDefault="00866076" w:rsidP="00B17F05">
          <w:pPr>
            <w:pStyle w:val="ZHAWAbsenderinfoundAdressen"/>
          </w:pPr>
          <w:r w:rsidRPr="00866076">
            <w:t>www.zhaw.ch/iap</w:t>
          </w:r>
        </w:p>
      </w:tc>
    </w:tr>
  </w:tbl>
  <w:p w14:paraId="501340F7" w14:textId="77777777" w:rsidR="009F12A5" w:rsidRDefault="009F12A5" w:rsidP="002444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451DD1" w14:paraId="2CCFA056" w14:textId="77777777" w:rsidTr="00534B6E">
      <w:trPr>
        <w:cantSplit/>
        <w:trHeight w:val="2180"/>
      </w:trPr>
      <w:tc>
        <w:tcPr>
          <w:tcW w:w="4196" w:type="dxa"/>
        </w:tcPr>
        <w:p w14:paraId="7BBC291E" w14:textId="77777777" w:rsidR="00451DD1" w:rsidRDefault="00451DD1" w:rsidP="00066191"/>
      </w:tc>
      <w:tc>
        <w:tcPr>
          <w:tcW w:w="1985" w:type="dxa"/>
        </w:tcPr>
        <w:p w14:paraId="7C82624D" w14:textId="77777777" w:rsidR="00451DD1" w:rsidRDefault="00A37C8C" w:rsidP="00534B6E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3F8D3324" wp14:editId="26EFBB47">
                <wp:extent cx="1189355" cy="1089025"/>
                <wp:effectExtent l="0" t="0" r="0" b="0"/>
                <wp:docPr id="10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31020E4C" w14:textId="77777777" w:rsidR="009A47F2" w:rsidRDefault="00451DD1" w:rsidP="0006619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36EB49DC" w14:textId="77777777" w:rsidR="00451DD1" w:rsidRPr="009A47F2" w:rsidRDefault="00451DD1" w:rsidP="009A47F2">
          <w:pPr>
            <w:pStyle w:val="ZHAWInstitut"/>
          </w:pPr>
        </w:p>
        <w:p w14:paraId="7B7D4500" w14:textId="77777777" w:rsidR="00451DD1" w:rsidRDefault="00451DD1" w:rsidP="009A47F2">
          <w:pPr>
            <w:pStyle w:val="ZHAWInstitut"/>
          </w:pPr>
        </w:p>
        <w:p w14:paraId="0FCD072A" w14:textId="77777777" w:rsidR="00B17F05" w:rsidRDefault="00B17F05" w:rsidP="009A47F2">
          <w:pPr>
            <w:pStyle w:val="ZHAWInstitut"/>
          </w:pPr>
        </w:p>
        <w:p w14:paraId="47989AF8" w14:textId="77777777" w:rsidR="00B17F05" w:rsidRDefault="00B17F05" w:rsidP="009A47F2">
          <w:pPr>
            <w:pStyle w:val="ZHAWInstitut"/>
          </w:pPr>
        </w:p>
        <w:p w14:paraId="447DE539" w14:textId="77777777" w:rsidR="00B17F05" w:rsidRDefault="00B17F05" w:rsidP="00B17F05">
          <w:pPr>
            <w:pStyle w:val="ZHAWAbsenderinfoundAdressen"/>
          </w:pPr>
          <w:r>
            <w:t>www.iap.zhaw.ch</w:t>
          </w:r>
        </w:p>
      </w:tc>
    </w:tr>
  </w:tbl>
  <w:p w14:paraId="3446DAE9" w14:textId="77777777" w:rsidR="00451DD1" w:rsidRDefault="00451D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0812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4CAC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DE73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4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0C24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EE136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3627A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6A8B3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0F90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F24C5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60BCF"/>
    <w:multiLevelType w:val="hybridMultilevel"/>
    <w:tmpl w:val="2B6E6570"/>
    <w:lvl w:ilvl="0" w:tplc="9B545304">
      <w:start w:val="2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12E17828"/>
    <w:multiLevelType w:val="multilevel"/>
    <w:tmpl w:val="DA48A79E"/>
    <w:name w:val="22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232F7E"/>
    <w:multiLevelType w:val="multilevel"/>
    <w:tmpl w:val="84A8C0A8"/>
    <w:lvl w:ilvl="0">
      <w:start w:val="1"/>
      <w:numFmt w:val="decimal"/>
      <w:pStyle w:val="AP-31NumTitel1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pStyle w:val="AP-32NumTitel2"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P-33NumTitel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3" w15:restartNumberingAfterBreak="0">
    <w:nsid w:val="23855796"/>
    <w:multiLevelType w:val="multilevel"/>
    <w:tmpl w:val="F8D8413C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Restart w:val="0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4" w15:restartNumberingAfterBreak="0">
    <w:nsid w:val="25D34B36"/>
    <w:multiLevelType w:val="hybridMultilevel"/>
    <w:tmpl w:val="58E821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F6F7B"/>
    <w:multiLevelType w:val="multilevel"/>
    <w:tmpl w:val="EDFEF0EC"/>
    <w:name w:val="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6" w15:restartNumberingAfterBreak="0">
    <w:nsid w:val="34485AE1"/>
    <w:multiLevelType w:val="hybridMultilevel"/>
    <w:tmpl w:val="8C38A97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71655"/>
    <w:multiLevelType w:val="hybridMultilevel"/>
    <w:tmpl w:val="81503AAA"/>
    <w:name w:val="322"/>
    <w:lvl w:ilvl="0" w:tplc="47D8B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2519EC"/>
    <w:multiLevelType w:val="multilevel"/>
    <w:tmpl w:val="7F020242"/>
    <w:name w:val="4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6419B8"/>
    <w:multiLevelType w:val="hybridMultilevel"/>
    <w:tmpl w:val="AC863EF2"/>
    <w:lvl w:ilvl="0" w:tplc="3A288AC8">
      <w:start w:val="2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5787268A"/>
    <w:multiLevelType w:val="multilevel"/>
    <w:tmpl w:val="CA28F46E"/>
    <w:name w:val="1"/>
    <w:lvl w:ilvl="0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7C16D0"/>
    <w:multiLevelType w:val="multilevel"/>
    <w:tmpl w:val="9F82CEF4"/>
    <w:name w:val="3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righ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2" w15:restartNumberingAfterBreak="0">
    <w:nsid w:val="5D3576DB"/>
    <w:multiLevelType w:val="multilevel"/>
    <w:tmpl w:val="011AAEB6"/>
    <w:lvl w:ilvl="0">
      <w:start w:val="1"/>
      <w:numFmt w:val="decimal"/>
      <w:pStyle w:val="berschrift1"/>
      <w:isLgl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6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kern w:val="12"/>
        <w:sz w:val="22"/>
      </w:rPr>
    </w:lvl>
    <w:lvl w:ilvl="4">
      <w:start w:val="1"/>
      <w:numFmt w:val="decimal"/>
      <w:pStyle w:val="berschrift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3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85"/>
        </w:tabs>
        <w:ind w:left="1985" w:hanging="1985"/>
      </w:pPr>
      <w:rPr>
        <w:rFonts w:ascii="Arial" w:hAnsi="Arial" w:hint="default"/>
        <w:b w:val="0"/>
        <w:i w:val="0"/>
        <w:sz w:val="3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8"/>
        </w:tabs>
        <w:ind w:left="2268" w:hanging="2268"/>
      </w:pPr>
      <w:rPr>
        <w:rFonts w:ascii="Arial" w:hAnsi="Arial" w:hint="default"/>
        <w:b w:val="0"/>
        <w:i w:val="0"/>
        <w:sz w:val="3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 w:val="0"/>
        <w:i w:val="0"/>
        <w:sz w:val="30"/>
      </w:rPr>
    </w:lvl>
  </w:abstractNum>
  <w:abstractNum w:abstractNumId="23" w15:restartNumberingAfterBreak="0">
    <w:nsid w:val="5F0D308B"/>
    <w:multiLevelType w:val="hybridMultilevel"/>
    <w:tmpl w:val="130C23D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429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5E7FE0"/>
    <w:multiLevelType w:val="multilevel"/>
    <w:tmpl w:val="8A44F8AE"/>
    <w:lvl w:ilvl="0">
      <w:start w:val="1"/>
      <w:numFmt w:val="bullet"/>
      <w:pStyle w:val="AP-15Aufz1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pStyle w:val="AP-16Aufz2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pStyle w:val="AP-17Aufz3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pStyle w:val="AP-18Aufz4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B24835"/>
    <w:multiLevelType w:val="multilevel"/>
    <w:tmpl w:val="84AACE08"/>
    <w:name w:val="33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FD77C3"/>
    <w:multiLevelType w:val="hybridMultilevel"/>
    <w:tmpl w:val="7A4E8B02"/>
    <w:lvl w:ilvl="0" w:tplc="3E8CD0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06EB6"/>
    <w:multiLevelType w:val="multilevel"/>
    <w:tmpl w:val="2B4EC7F4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8" w15:restartNumberingAfterBreak="0">
    <w:nsid w:val="6FEA429B"/>
    <w:multiLevelType w:val="hybridMultilevel"/>
    <w:tmpl w:val="E4A65DC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2"/>
  </w:num>
  <w:num w:numId="13">
    <w:abstractNumId w:val="24"/>
  </w:num>
  <w:num w:numId="14">
    <w:abstractNumId w:val="27"/>
  </w:num>
  <w:num w:numId="15">
    <w:abstractNumId w:val="17"/>
  </w:num>
  <w:num w:numId="16">
    <w:abstractNumId w:val="13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12"/>
  </w:num>
  <w:num w:numId="22">
    <w:abstractNumId w:val="12"/>
  </w:num>
  <w:num w:numId="23">
    <w:abstractNumId w:val="12"/>
  </w:num>
  <w:num w:numId="24">
    <w:abstractNumId w:val="23"/>
  </w:num>
  <w:num w:numId="25">
    <w:abstractNumId w:val="19"/>
  </w:num>
  <w:num w:numId="26">
    <w:abstractNumId w:val="10"/>
  </w:num>
  <w:num w:numId="27">
    <w:abstractNumId w:val="14"/>
  </w:num>
  <w:num w:numId="28">
    <w:abstractNumId w:val="28"/>
  </w:num>
  <w:num w:numId="29">
    <w:abstractNumId w:val="16"/>
  </w:num>
  <w:num w:numId="30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AC"/>
    <w:rsid w:val="000628ED"/>
    <w:rsid w:val="00066191"/>
    <w:rsid w:val="001243AB"/>
    <w:rsid w:val="001314B5"/>
    <w:rsid w:val="00137512"/>
    <w:rsid w:val="00143BAB"/>
    <w:rsid w:val="001536D5"/>
    <w:rsid w:val="001563DF"/>
    <w:rsid w:val="00182F38"/>
    <w:rsid w:val="001963B9"/>
    <w:rsid w:val="001970E7"/>
    <w:rsid w:val="001B011F"/>
    <w:rsid w:val="001B50BE"/>
    <w:rsid w:val="001D2D0D"/>
    <w:rsid w:val="002008B1"/>
    <w:rsid w:val="00205F19"/>
    <w:rsid w:val="00225D77"/>
    <w:rsid w:val="0022773E"/>
    <w:rsid w:val="002417EC"/>
    <w:rsid w:val="00244431"/>
    <w:rsid w:val="002512CA"/>
    <w:rsid w:val="002862FC"/>
    <w:rsid w:val="002A346A"/>
    <w:rsid w:val="002E17CC"/>
    <w:rsid w:val="002F2CB2"/>
    <w:rsid w:val="00341D25"/>
    <w:rsid w:val="00354D90"/>
    <w:rsid w:val="0039696C"/>
    <w:rsid w:val="003A48AB"/>
    <w:rsid w:val="003D584D"/>
    <w:rsid w:val="004045E0"/>
    <w:rsid w:val="00451DD1"/>
    <w:rsid w:val="00457217"/>
    <w:rsid w:val="00482EDA"/>
    <w:rsid w:val="004939F1"/>
    <w:rsid w:val="004A2D08"/>
    <w:rsid w:val="004A766E"/>
    <w:rsid w:val="004C4301"/>
    <w:rsid w:val="004E712A"/>
    <w:rsid w:val="00534B6E"/>
    <w:rsid w:val="00542DCB"/>
    <w:rsid w:val="00551599"/>
    <w:rsid w:val="005B53A3"/>
    <w:rsid w:val="005D5509"/>
    <w:rsid w:val="005E4E9C"/>
    <w:rsid w:val="00605306"/>
    <w:rsid w:val="00616F3E"/>
    <w:rsid w:val="00620DCE"/>
    <w:rsid w:val="00643B71"/>
    <w:rsid w:val="00682AB0"/>
    <w:rsid w:val="00696665"/>
    <w:rsid w:val="00696819"/>
    <w:rsid w:val="006D6AD2"/>
    <w:rsid w:val="00745667"/>
    <w:rsid w:val="007C4249"/>
    <w:rsid w:val="007C5BB4"/>
    <w:rsid w:val="007E7481"/>
    <w:rsid w:val="007F1F54"/>
    <w:rsid w:val="007F5CFD"/>
    <w:rsid w:val="00841539"/>
    <w:rsid w:val="00844B1A"/>
    <w:rsid w:val="0086195F"/>
    <w:rsid w:val="008634E7"/>
    <w:rsid w:val="00866076"/>
    <w:rsid w:val="00872110"/>
    <w:rsid w:val="00893DAC"/>
    <w:rsid w:val="008A752B"/>
    <w:rsid w:val="008E1107"/>
    <w:rsid w:val="00901182"/>
    <w:rsid w:val="009162ED"/>
    <w:rsid w:val="00921A23"/>
    <w:rsid w:val="009664DC"/>
    <w:rsid w:val="00992208"/>
    <w:rsid w:val="00996F91"/>
    <w:rsid w:val="009A47F2"/>
    <w:rsid w:val="009B4F2E"/>
    <w:rsid w:val="009C0731"/>
    <w:rsid w:val="009D6BED"/>
    <w:rsid w:val="009F12A5"/>
    <w:rsid w:val="009F52FE"/>
    <w:rsid w:val="00A001B5"/>
    <w:rsid w:val="00A37C8C"/>
    <w:rsid w:val="00A53878"/>
    <w:rsid w:val="00A57635"/>
    <w:rsid w:val="00A648AB"/>
    <w:rsid w:val="00AA4768"/>
    <w:rsid w:val="00AC6D87"/>
    <w:rsid w:val="00AD5B84"/>
    <w:rsid w:val="00B17F05"/>
    <w:rsid w:val="00B33C50"/>
    <w:rsid w:val="00B72503"/>
    <w:rsid w:val="00BE798F"/>
    <w:rsid w:val="00C05CB6"/>
    <w:rsid w:val="00C131B9"/>
    <w:rsid w:val="00C142AA"/>
    <w:rsid w:val="00C31B29"/>
    <w:rsid w:val="00C5188D"/>
    <w:rsid w:val="00C61A04"/>
    <w:rsid w:val="00C647B2"/>
    <w:rsid w:val="00C731EB"/>
    <w:rsid w:val="00C96309"/>
    <w:rsid w:val="00CD4F19"/>
    <w:rsid w:val="00D141D5"/>
    <w:rsid w:val="00D23475"/>
    <w:rsid w:val="00D2570E"/>
    <w:rsid w:val="00D53674"/>
    <w:rsid w:val="00DE5B1F"/>
    <w:rsid w:val="00E0090C"/>
    <w:rsid w:val="00E24A23"/>
    <w:rsid w:val="00E54170"/>
    <w:rsid w:val="00E56E43"/>
    <w:rsid w:val="00E74C5A"/>
    <w:rsid w:val="00EB4579"/>
    <w:rsid w:val="00EC4E23"/>
    <w:rsid w:val="00EE3D52"/>
    <w:rsid w:val="00F2271F"/>
    <w:rsid w:val="00F337B9"/>
    <w:rsid w:val="00F4168E"/>
    <w:rsid w:val="00F47ED9"/>
    <w:rsid w:val="00F84A8D"/>
    <w:rsid w:val="00F93B99"/>
    <w:rsid w:val="00FA6CBC"/>
    <w:rsid w:val="00FD628A"/>
    <w:rsid w:val="00FE6762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;"/>
  <w14:docId w14:val="037BB4EA"/>
  <w15:chartTrackingRefBased/>
  <w15:docId w15:val="{81DD6F80-7856-4EF6-84F5-E7810B26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6819"/>
    <w:rPr>
      <w:kern w:val="12"/>
    </w:rPr>
  </w:style>
  <w:style w:type="paragraph" w:styleId="berschrift1">
    <w:name w:val="heading 1"/>
    <w:basedOn w:val="Standard"/>
    <w:next w:val="AP-11ContentLauftext"/>
    <w:autoRedefine/>
    <w:qFormat/>
    <w:rsid w:val="007E7481"/>
    <w:pPr>
      <w:keepNext/>
      <w:keepLines/>
      <w:numPr>
        <w:numId w:val="11"/>
      </w:num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340" w:after="170" w:line="340" w:lineRule="exact"/>
      <w:outlineLvl w:val="0"/>
    </w:pPr>
    <w:rPr>
      <w:b/>
      <w:sz w:val="30"/>
    </w:rPr>
  </w:style>
  <w:style w:type="paragraph" w:styleId="berschrift2">
    <w:name w:val="heading 2"/>
    <w:basedOn w:val="Standard"/>
    <w:next w:val="AP-11ContentLauftext"/>
    <w:autoRedefine/>
    <w:qFormat/>
    <w:rsid w:val="002417EC"/>
    <w:pPr>
      <w:keepNext/>
      <w:keepLines/>
      <w:numPr>
        <w:ilvl w:val="1"/>
        <w:numId w:val="11"/>
      </w:numPr>
      <w:spacing w:before="320" w:after="160" w:line="320" w:lineRule="exact"/>
      <w:outlineLvl w:val="1"/>
    </w:pPr>
    <w:rPr>
      <w:sz w:val="26"/>
    </w:rPr>
  </w:style>
  <w:style w:type="paragraph" w:styleId="berschrift3">
    <w:name w:val="heading 3"/>
    <w:basedOn w:val="Standard"/>
    <w:next w:val="AP-11ContentLauftext"/>
    <w:autoRedefine/>
    <w:qFormat/>
    <w:rsid w:val="007E7481"/>
    <w:pPr>
      <w:keepNext/>
      <w:keepLines/>
      <w:numPr>
        <w:ilvl w:val="2"/>
        <w:numId w:val="11"/>
      </w:numPr>
      <w:spacing w:before="260" w:after="130"/>
      <w:outlineLvl w:val="2"/>
    </w:pPr>
    <w:rPr>
      <w:sz w:val="22"/>
    </w:rPr>
  </w:style>
  <w:style w:type="paragraph" w:styleId="berschrift4">
    <w:name w:val="heading 4"/>
    <w:basedOn w:val="Standard"/>
    <w:next w:val="AP-11ContentLauftext"/>
    <w:autoRedefine/>
    <w:qFormat/>
    <w:pPr>
      <w:keepNext/>
      <w:keepLines/>
      <w:numPr>
        <w:ilvl w:val="3"/>
        <w:numId w:val="11"/>
      </w:numPr>
      <w:spacing w:before="260" w:after="130"/>
      <w:outlineLvl w:val="3"/>
    </w:pPr>
    <w:rPr>
      <w:b/>
      <w:sz w:val="22"/>
    </w:rPr>
  </w:style>
  <w:style w:type="paragraph" w:styleId="berschrift5">
    <w:name w:val="heading 5"/>
    <w:basedOn w:val="Standard"/>
    <w:next w:val="AP-11ContentLauftext"/>
    <w:autoRedefine/>
    <w:qFormat/>
    <w:pPr>
      <w:keepNext/>
      <w:keepLines/>
      <w:numPr>
        <w:ilvl w:val="4"/>
        <w:numId w:val="11"/>
      </w:numPr>
      <w:spacing w:before="260" w:after="130"/>
      <w:outlineLvl w:val="4"/>
    </w:pPr>
    <w:rPr>
      <w:b/>
      <w:sz w:val="22"/>
    </w:rPr>
  </w:style>
  <w:style w:type="paragraph" w:styleId="berschrift6">
    <w:name w:val="heading 6"/>
    <w:basedOn w:val="Standard"/>
    <w:next w:val="AP-11ContentLauftext"/>
    <w:autoRedefine/>
    <w:qFormat/>
    <w:pPr>
      <w:outlineLvl w:val="5"/>
    </w:pPr>
    <w:rPr>
      <w:b/>
      <w:sz w:val="22"/>
    </w:rPr>
  </w:style>
  <w:style w:type="paragraph" w:styleId="berschrift7">
    <w:name w:val="heading 7"/>
    <w:basedOn w:val="Standard"/>
    <w:next w:val="AP-11ContentLauftext"/>
    <w:autoRedefine/>
    <w:qFormat/>
    <w:pPr>
      <w:outlineLvl w:val="6"/>
    </w:pPr>
    <w:rPr>
      <w:b/>
      <w:sz w:val="22"/>
    </w:rPr>
  </w:style>
  <w:style w:type="paragraph" w:styleId="berschrift8">
    <w:name w:val="heading 8"/>
    <w:basedOn w:val="Standard"/>
    <w:next w:val="AP-11ContentLauftext"/>
    <w:autoRedefine/>
    <w:qFormat/>
    <w:pPr>
      <w:outlineLvl w:val="7"/>
    </w:pPr>
    <w:rPr>
      <w:b/>
      <w:sz w:val="22"/>
    </w:rPr>
  </w:style>
  <w:style w:type="paragraph" w:styleId="berschrift9">
    <w:name w:val="heading 9"/>
    <w:basedOn w:val="Standard"/>
    <w:next w:val="AP-11ContentLauftext"/>
    <w:autoRedefine/>
    <w:qFormat/>
    <w:p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-11ContentLauftext">
    <w:name w:val="AP-11_Content_Lauftext"/>
    <w:rsid w:val="00551599"/>
    <w:pPr>
      <w:spacing w:after="120" w:line="240" w:lineRule="exact"/>
    </w:pPr>
    <w:rPr>
      <w:color w:val="000000"/>
      <w:kern w:val="12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character" w:customStyle="1" w:styleId="BesuchterHyperlink">
    <w:name w:val="BesuchterHyperlink"/>
    <w:semiHidden/>
    <w:rPr>
      <w:rFonts w:ascii="Arial" w:hAnsi="Arial"/>
      <w:color w:val="800080"/>
      <w:u w:val="single"/>
    </w:rPr>
  </w:style>
  <w:style w:type="paragraph" w:customStyle="1" w:styleId="AP-12ContentLeadtext">
    <w:name w:val="AP-12_Content_Leadtext"/>
    <w:next w:val="Standard"/>
    <w:rsid w:val="00551599"/>
    <w:pPr>
      <w:tabs>
        <w:tab w:val="left" w:pos="425"/>
      </w:tabs>
      <w:spacing w:after="240"/>
    </w:pPr>
    <w:rPr>
      <w:b/>
      <w:color w:val="808080"/>
      <w:kern w:val="12"/>
    </w:rPr>
  </w:style>
  <w:style w:type="paragraph" w:styleId="Rechtsgrundlagenverzeichnis">
    <w:name w:val="table of authorities"/>
    <w:basedOn w:val="AP-11ContentLauftext"/>
    <w:next w:val="Standard"/>
    <w:semiHidden/>
  </w:style>
  <w:style w:type="paragraph" w:customStyle="1" w:styleId="AP-91Departement">
    <w:name w:val="AP-91_Departement"/>
    <w:basedOn w:val="Standard"/>
    <w:rsid w:val="00551599"/>
    <w:pPr>
      <w:spacing w:before="600" w:line="270" w:lineRule="exact"/>
      <w:contextualSpacing/>
    </w:pPr>
    <w:rPr>
      <w:b/>
      <w:spacing w:val="4"/>
      <w:sz w:val="24"/>
    </w:rPr>
  </w:style>
  <w:style w:type="paragraph" w:customStyle="1" w:styleId="AP-95Fusszeile1Absenderinfo">
    <w:name w:val="AP-95_Fusszeile1_Absenderinfo"/>
    <w:basedOn w:val="Standard"/>
    <w:rsid w:val="00551599"/>
    <w:pPr>
      <w:spacing w:line="175" w:lineRule="exact"/>
    </w:pPr>
    <w:rPr>
      <w:spacing w:val="4"/>
      <w:sz w:val="14"/>
    </w:rPr>
  </w:style>
  <w:style w:type="paragraph" w:styleId="Abbildungsverzeichnis">
    <w:name w:val="table of figures"/>
    <w:basedOn w:val="Standard"/>
    <w:next w:val="Standard"/>
    <w:semiHidden/>
    <w:pPr>
      <w:tabs>
        <w:tab w:val="left" w:pos="851"/>
        <w:tab w:val="left" w:pos="9072"/>
      </w:tabs>
      <w:spacing w:after="130"/>
    </w:pPr>
  </w:style>
  <w:style w:type="paragraph" w:styleId="Umschlagabsenderadresse">
    <w:name w:val="envelope return"/>
    <w:basedOn w:val="AP-11ContentLauftext"/>
    <w:semiHidden/>
  </w:style>
  <w:style w:type="paragraph" w:styleId="Anrede">
    <w:name w:val="Salutation"/>
    <w:basedOn w:val="AP-11ContentLauftext"/>
    <w:next w:val="AP-11ContentLauftex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tabs>
        <w:tab w:val="clear" w:pos="360"/>
        <w:tab w:val="left" w:pos="284"/>
      </w:tabs>
      <w:ind w:left="284" w:right="567" w:hanging="284"/>
    </w:pPr>
  </w:style>
  <w:style w:type="paragraph" w:styleId="Aufzhlungszeichen2">
    <w:name w:val="List Bullet 2"/>
    <w:basedOn w:val="Aufzhlungszeichen"/>
    <w:autoRedefine/>
    <w:semiHidden/>
    <w:pPr>
      <w:numPr>
        <w:numId w:val="2"/>
      </w:numPr>
      <w:tabs>
        <w:tab w:val="clear" w:pos="643"/>
      </w:tabs>
      <w:ind w:left="568" w:hanging="284"/>
    </w:pPr>
  </w:style>
  <w:style w:type="paragraph" w:styleId="Aufzhlungszeichen3">
    <w:name w:val="List Bullet 3"/>
    <w:basedOn w:val="Aufzhlungszeichen"/>
    <w:autoRedefine/>
    <w:semiHidden/>
    <w:pPr>
      <w:numPr>
        <w:numId w:val="3"/>
      </w:numPr>
      <w:tabs>
        <w:tab w:val="clear" w:pos="926"/>
      </w:tabs>
      <w:ind w:left="851" w:hanging="284"/>
    </w:pPr>
  </w:style>
  <w:style w:type="paragraph" w:styleId="Aufzhlungszeichen4">
    <w:name w:val="List Bullet 4"/>
    <w:basedOn w:val="Aufzhlungszeichen"/>
    <w:autoRedefine/>
    <w:semiHidden/>
    <w:pPr>
      <w:numPr>
        <w:numId w:val="4"/>
      </w:numPr>
      <w:tabs>
        <w:tab w:val="clear" w:pos="1209"/>
      </w:tabs>
      <w:ind w:left="1135" w:hanging="284"/>
    </w:pPr>
  </w:style>
  <w:style w:type="paragraph" w:styleId="Aufzhlungszeichen5">
    <w:name w:val="List Bullet 5"/>
    <w:basedOn w:val="Aufzhlungszeichen"/>
    <w:autoRedefine/>
    <w:semiHidden/>
    <w:pPr>
      <w:numPr>
        <w:numId w:val="5"/>
      </w:numPr>
      <w:tabs>
        <w:tab w:val="clear" w:pos="1492"/>
      </w:tabs>
      <w:ind w:left="1418" w:hanging="284"/>
    </w:pPr>
  </w:style>
  <w:style w:type="paragraph" w:styleId="Blocktext">
    <w:name w:val="Block Text"/>
    <w:basedOn w:val="AP-11ContentLauftext"/>
    <w:semiHidden/>
    <w:pPr>
      <w:ind w:left="284"/>
    </w:pPr>
  </w:style>
  <w:style w:type="paragraph" w:styleId="Datum">
    <w:name w:val="Date"/>
    <w:basedOn w:val="AP-11ContentLauftext"/>
    <w:next w:val="Standard"/>
    <w:semiHidden/>
  </w:style>
  <w:style w:type="paragraph" w:styleId="Dokumentstruktur">
    <w:name w:val="Document Map"/>
    <w:basedOn w:val="AP-11ContentLauftext"/>
    <w:semiHidden/>
    <w:rPr>
      <w:rFonts w:eastAsia="MS Gothic"/>
    </w:rPr>
  </w:style>
  <w:style w:type="paragraph" w:styleId="E-Mail-Signatur">
    <w:name w:val="E-mail Signature"/>
    <w:basedOn w:val="AP-11ContentLauftext"/>
    <w:next w:val="AP-11ContentLauftext"/>
    <w:semiHidden/>
  </w:style>
  <w:style w:type="paragraph" w:styleId="Endnotentext">
    <w:name w:val="endnote text"/>
    <w:basedOn w:val="AP-11ContentLauftext"/>
    <w:semiHidden/>
  </w:style>
  <w:style w:type="character" w:styleId="Endnotenzeichen">
    <w:name w:val="endnote reference"/>
    <w:semiHidden/>
    <w:rPr>
      <w:rFonts w:ascii="Arial" w:hAnsi="Arial"/>
      <w:vertAlign w:val="superscript"/>
    </w:rPr>
  </w:style>
  <w:style w:type="paragraph" w:styleId="Fu-Endnotenberschrift">
    <w:name w:val="Note Heading"/>
    <w:basedOn w:val="AP-11ContentLauftext"/>
    <w:next w:val="Standard"/>
    <w:semiHidden/>
    <w:rPr>
      <w:b/>
    </w:rPr>
  </w:style>
  <w:style w:type="paragraph" w:styleId="Funotentext">
    <w:name w:val="footnote text"/>
    <w:basedOn w:val="AP-11ContentLauftext"/>
    <w:semiHidden/>
  </w:style>
  <w:style w:type="character" w:styleId="Funotenzeichen">
    <w:name w:val="footnote reference"/>
    <w:semiHidden/>
    <w:rPr>
      <w:rFonts w:ascii="Arial" w:hAnsi="Arial"/>
      <w:vertAlign w:val="superscript"/>
    </w:rPr>
  </w:style>
  <w:style w:type="paragraph" w:styleId="Fuzeile">
    <w:name w:val="footer"/>
    <w:basedOn w:val="AP-11ContentLauftext"/>
    <w:semiHidden/>
  </w:style>
  <w:style w:type="paragraph" w:styleId="Gruformel">
    <w:name w:val="Closing"/>
    <w:basedOn w:val="AP-11ContentLauftext"/>
    <w:next w:val="Standard"/>
    <w:semiHidden/>
  </w:style>
  <w:style w:type="paragraph" w:styleId="HTMLAdresse">
    <w:name w:val="HTML Address"/>
    <w:basedOn w:val="AP-11ContentLauftext"/>
    <w:next w:val="Standard"/>
    <w:semiHidden/>
  </w:style>
  <w:style w:type="character" w:styleId="HTMLAkronym">
    <w:name w:val="HTML Acronym"/>
    <w:semiHidden/>
    <w:rPr>
      <w:rFonts w:ascii="Arial" w:hAnsi="Arial"/>
    </w:rPr>
  </w:style>
  <w:style w:type="character" w:styleId="HTMLBeispiel">
    <w:name w:val="HTML Sample"/>
    <w:semiHidden/>
    <w:rPr>
      <w:rFonts w:ascii="Arial" w:hAnsi="Arial"/>
    </w:rPr>
  </w:style>
  <w:style w:type="character" w:styleId="HTMLCode">
    <w:name w:val="HTML Code"/>
    <w:semiHidden/>
    <w:rPr>
      <w:rFonts w:ascii="Arial" w:hAnsi="Arial"/>
    </w:rPr>
  </w:style>
  <w:style w:type="character" w:styleId="HTMLDefinition">
    <w:name w:val="HTML Definition"/>
    <w:semiHidden/>
    <w:rPr>
      <w:rFonts w:ascii="Arial" w:hAnsi="Arial"/>
    </w:rPr>
  </w:style>
  <w:style w:type="character" w:styleId="HTMLSchreibmaschine">
    <w:name w:val="HTML Typewriter"/>
    <w:semiHidden/>
    <w:rPr>
      <w:rFonts w:ascii="Arial" w:hAnsi="Arial"/>
    </w:rPr>
  </w:style>
  <w:style w:type="character" w:styleId="HTMLTastatur">
    <w:name w:val="HTML Keyboard"/>
    <w:semiHidden/>
    <w:rPr>
      <w:rFonts w:ascii="Arial" w:hAnsi="Arial"/>
    </w:rPr>
  </w:style>
  <w:style w:type="character" w:styleId="HTMLVariable">
    <w:name w:val="HTML Variable"/>
    <w:semiHidden/>
    <w:rPr>
      <w:rFonts w:ascii="Arial" w:hAnsi="Arial"/>
    </w:rPr>
  </w:style>
  <w:style w:type="paragraph" w:styleId="HTMLVorformatiert">
    <w:name w:val="HTML Preformatted"/>
    <w:basedOn w:val="Standard"/>
    <w:semiHidden/>
  </w:style>
  <w:style w:type="character" w:styleId="HTMLZitat">
    <w:name w:val="HTML Cite"/>
    <w:semiHidden/>
    <w:rPr>
      <w:rFonts w:ascii="Arial" w:hAnsi="Arial"/>
    </w:rPr>
  </w:style>
  <w:style w:type="paragraph" w:styleId="Index1">
    <w:name w:val="index 1"/>
    <w:basedOn w:val="Standard"/>
    <w:next w:val="Standard"/>
    <w:autoRedefine/>
    <w:semiHidden/>
    <w:pPr>
      <w:tabs>
        <w:tab w:val="left" w:pos="851"/>
        <w:tab w:val="right" w:pos="9072"/>
      </w:tabs>
      <w:spacing w:after="130"/>
      <w:ind w:left="851" w:hanging="851"/>
    </w:pPr>
  </w:style>
  <w:style w:type="paragraph" w:styleId="Index2">
    <w:name w:val="index 2"/>
    <w:basedOn w:val="Index1"/>
    <w:next w:val="Standard"/>
    <w:autoRedefine/>
    <w:semiHidden/>
  </w:style>
  <w:style w:type="paragraph" w:styleId="Index3">
    <w:name w:val="index 3"/>
    <w:basedOn w:val="Index1"/>
    <w:next w:val="Standard"/>
    <w:autoRedefine/>
    <w:semiHidden/>
  </w:style>
  <w:style w:type="paragraph" w:styleId="Index4">
    <w:name w:val="index 4"/>
    <w:basedOn w:val="Index1"/>
    <w:next w:val="Standard"/>
    <w:autoRedefine/>
    <w:semiHidden/>
  </w:style>
  <w:style w:type="paragraph" w:styleId="Index5">
    <w:name w:val="index 5"/>
    <w:basedOn w:val="Index1"/>
    <w:next w:val="Standard"/>
    <w:autoRedefine/>
    <w:semiHidden/>
  </w:style>
  <w:style w:type="paragraph" w:styleId="Index6">
    <w:name w:val="index 6"/>
    <w:basedOn w:val="Index1"/>
    <w:next w:val="Standard"/>
    <w:autoRedefine/>
    <w:semiHidden/>
  </w:style>
  <w:style w:type="paragraph" w:styleId="Index7">
    <w:name w:val="index 7"/>
    <w:basedOn w:val="Index1"/>
    <w:next w:val="Standard"/>
    <w:autoRedefine/>
    <w:semiHidden/>
  </w:style>
  <w:style w:type="paragraph" w:styleId="Index8">
    <w:name w:val="index 8"/>
    <w:basedOn w:val="Index1"/>
    <w:next w:val="Standard"/>
    <w:autoRedefine/>
    <w:semiHidden/>
  </w:style>
  <w:style w:type="paragraph" w:styleId="Index9">
    <w:name w:val="index 9"/>
    <w:basedOn w:val="Index1"/>
    <w:next w:val="Standard"/>
    <w:autoRedefine/>
    <w:semiHidden/>
  </w:style>
  <w:style w:type="paragraph" w:styleId="Indexberschrift">
    <w:name w:val="index heading"/>
    <w:basedOn w:val="AP-11ContentLauftext"/>
    <w:next w:val="Index1"/>
    <w:semiHidden/>
    <w:rPr>
      <w:b/>
    </w:rPr>
  </w:style>
  <w:style w:type="paragraph" w:styleId="Kommentartext">
    <w:name w:val="annotation text"/>
    <w:basedOn w:val="AP-11ContentLauftext"/>
    <w:semiHidden/>
  </w:style>
  <w:style w:type="character" w:styleId="Kommentarzeichen">
    <w:name w:val="annotation reference"/>
    <w:semiHidden/>
    <w:rPr>
      <w:rFonts w:ascii="Arial" w:hAnsi="Arial"/>
      <w:sz w:val="20"/>
    </w:rPr>
  </w:style>
  <w:style w:type="paragraph" w:styleId="Kopfzeile">
    <w:name w:val="header"/>
    <w:basedOn w:val="AP-11ContentLauftext"/>
    <w:semiHidden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semiHidden/>
    <w:pPr>
      <w:numPr>
        <w:numId w:val="6"/>
      </w:numPr>
      <w:tabs>
        <w:tab w:val="clear" w:pos="360"/>
        <w:tab w:val="left" w:pos="284"/>
      </w:tabs>
      <w:ind w:left="284" w:hanging="284"/>
    </w:pPr>
  </w:style>
  <w:style w:type="paragraph" w:styleId="Listennummer2">
    <w:name w:val="List Number 2"/>
    <w:basedOn w:val="Listennummer"/>
    <w:semiHidden/>
    <w:pPr>
      <w:numPr>
        <w:numId w:val="7"/>
      </w:numPr>
      <w:tabs>
        <w:tab w:val="clear" w:pos="643"/>
      </w:tabs>
      <w:ind w:left="568" w:hanging="284"/>
    </w:pPr>
  </w:style>
  <w:style w:type="paragraph" w:styleId="Listennummer3">
    <w:name w:val="List Number 3"/>
    <w:basedOn w:val="Listennummer"/>
    <w:semiHidden/>
    <w:pPr>
      <w:numPr>
        <w:numId w:val="8"/>
      </w:numPr>
      <w:tabs>
        <w:tab w:val="clear" w:pos="284"/>
        <w:tab w:val="clear" w:pos="926"/>
        <w:tab w:val="left" w:pos="851"/>
      </w:tabs>
      <w:ind w:left="851" w:hanging="284"/>
    </w:pPr>
  </w:style>
  <w:style w:type="paragraph" w:styleId="Listennummer4">
    <w:name w:val="List Number 4"/>
    <w:basedOn w:val="Listennummer"/>
    <w:semiHidden/>
    <w:pPr>
      <w:numPr>
        <w:numId w:val="9"/>
      </w:numPr>
      <w:tabs>
        <w:tab w:val="clear" w:pos="284"/>
        <w:tab w:val="clear" w:pos="1209"/>
        <w:tab w:val="left" w:pos="1134"/>
      </w:tabs>
      <w:ind w:left="1418" w:hanging="284"/>
    </w:pPr>
  </w:style>
  <w:style w:type="paragraph" w:styleId="Listennummer5">
    <w:name w:val="List Number 5"/>
    <w:basedOn w:val="Listennummer"/>
    <w:semiHidden/>
    <w:pPr>
      <w:numPr>
        <w:numId w:val="10"/>
      </w:numPr>
      <w:tabs>
        <w:tab w:val="clear" w:pos="284"/>
        <w:tab w:val="clear" w:pos="1492"/>
        <w:tab w:val="left" w:pos="1418"/>
      </w:tabs>
      <w:ind w:left="1702" w:hanging="284"/>
    </w:pPr>
  </w:style>
  <w:style w:type="paragraph" w:styleId="Makrotext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60" w:line="260" w:lineRule="exact"/>
      <w:ind w:left="1276" w:hanging="284"/>
    </w:pPr>
    <w:rPr>
      <w:rFonts w:ascii="Courier" w:hAnsi="Courier"/>
      <w:kern w:val="12"/>
      <w:sz w:val="24"/>
    </w:rPr>
  </w:style>
  <w:style w:type="paragraph" w:styleId="Nachrichtenkopf">
    <w:name w:val="Message Header"/>
    <w:basedOn w:val="AP-11ContentLauftext"/>
    <w:semiHidden/>
  </w:style>
  <w:style w:type="paragraph" w:styleId="NurText">
    <w:name w:val="Plain Text"/>
    <w:basedOn w:val="Standard"/>
    <w:semiHidden/>
  </w:style>
  <w:style w:type="character" w:styleId="Seitenzahl">
    <w:name w:val="page number"/>
    <w:semiHidden/>
    <w:rPr>
      <w:rFonts w:ascii="Arial" w:hAnsi="Arial"/>
      <w:sz w:val="14"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284"/>
    </w:pPr>
  </w:style>
  <w:style w:type="paragraph" w:styleId="Textkrper">
    <w:name w:val="Body Text"/>
    <w:basedOn w:val="Standard"/>
    <w:semiHidden/>
    <w:pPr>
      <w:spacing w:after="130"/>
    </w:pPr>
  </w:style>
  <w:style w:type="paragraph" w:styleId="Textkrper2">
    <w:name w:val="Body Text 2"/>
    <w:basedOn w:val="Textkrper"/>
    <w:semiHidden/>
  </w:style>
  <w:style w:type="paragraph" w:styleId="Textkrper3">
    <w:name w:val="Body Text 3"/>
    <w:basedOn w:val="Textkrper"/>
    <w:semiHidden/>
  </w:style>
  <w:style w:type="paragraph" w:styleId="Textkrper-Zeileneinzug">
    <w:name w:val="Body Text Indent"/>
    <w:basedOn w:val="Standard"/>
    <w:semiHidden/>
    <w:pPr>
      <w:spacing w:after="130"/>
      <w:ind w:left="284"/>
    </w:pPr>
  </w:style>
  <w:style w:type="paragraph" w:styleId="Textkrper-Einzug2">
    <w:name w:val="Body Text Indent 2"/>
    <w:basedOn w:val="Textkrper"/>
    <w:semiHidden/>
    <w:pPr>
      <w:ind w:left="567"/>
    </w:pPr>
  </w:style>
  <w:style w:type="paragraph" w:styleId="Textkrper-Einzug3">
    <w:name w:val="Body Text Indent 3"/>
    <w:basedOn w:val="Textkrper"/>
    <w:semiHidden/>
    <w:pPr>
      <w:ind w:left="851"/>
    </w:pPr>
  </w:style>
  <w:style w:type="paragraph" w:styleId="Textkrper-Erstzeileneinzug">
    <w:name w:val="Body Text First Indent"/>
    <w:basedOn w:val="Textkrper"/>
    <w:semiHidden/>
    <w:pPr>
      <w:ind w:firstLine="284"/>
    </w:pPr>
  </w:style>
  <w:style w:type="paragraph" w:styleId="Textkrper-Erstzeileneinzug2">
    <w:name w:val="Body Text First Indent 2"/>
    <w:basedOn w:val="Textkrper-Zeileneinzug"/>
    <w:semiHidden/>
    <w:pPr>
      <w:ind w:firstLine="284"/>
    </w:pPr>
  </w:style>
  <w:style w:type="paragraph" w:styleId="Umschlagadresse">
    <w:name w:val="envelope address"/>
    <w:basedOn w:val="AP-11ContentLauftext"/>
    <w:semiHidden/>
    <w:pPr>
      <w:framePr w:w="4320" w:h="2160" w:hRule="exact" w:hSpace="141" w:wrap="auto" w:hAnchor="page" w:xAlign="center" w:yAlign="bottom"/>
    </w:pPr>
  </w:style>
  <w:style w:type="paragraph" w:styleId="Verzeichnis6">
    <w:name w:val="toc 6"/>
    <w:basedOn w:val="Standard"/>
    <w:next w:val="Standard"/>
    <w:autoRedefine/>
    <w:semiHidden/>
    <w:rsid w:val="00542DCB"/>
    <w:pPr>
      <w:ind w:left="1000"/>
    </w:pPr>
    <w:rPr>
      <w:b/>
      <w:bCs/>
    </w:rPr>
  </w:style>
  <w:style w:type="paragraph" w:styleId="Verzeichnis7">
    <w:name w:val="toc 7"/>
    <w:basedOn w:val="Standard"/>
    <w:next w:val="AP-11ContentLauftext"/>
    <w:autoRedefine/>
    <w:semiHidden/>
    <w:rsid w:val="00542DCB"/>
    <w:pPr>
      <w:ind w:left="1200"/>
    </w:pPr>
    <w:rPr>
      <w:b/>
      <w:bCs/>
    </w:rPr>
  </w:style>
  <w:style w:type="paragraph" w:styleId="Verzeichnis8">
    <w:name w:val="toc 8"/>
    <w:basedOn w:val="Standard"/>
    <w:next w:val="AP-11ContentLauftext"/>
    <w:autoRedefine/>
    <w:semiHidden/>
    <w:rsid w:val="00542DCB"/>
    <w:pPr>
      <w:ind w:left="1400"/>
    </w:pPr>
    <w:rPr>
      <w:b/>
      <w:bCs/>
    </w:rPr>
  </w:style>
  <w:style w:type="paragraph" w:styleId="Verzeichnis9">
    <w:name w:val="toc 9"/>
    <w:basedOn w:val="Standard"/>
    <w:next w:val="AP-11ContentLauftext"/>
    <w:autoRedefine/>
    <w:semiHidden/>
    <w:rsid w:val="00542DCB"/>
    <w:pPr>
      <w:ind w:left="1600"/>
    </w:pPr>
    <w:rPr>
      <w:b/>
      <w:bCs/>
    </w:rPr>
  </w:style>
  <w:style w:type="character" w:styleId="Zeilennummer">
    <w:name w:val="line number"/>
    <w:semiHidden/>
    <w:rPr>
      <w:rFonts w:ascii="Arial" w:hAnsi="Arial"/>
      <w:sz w:val="20"/>
    </w:rPr>
  </w:style>
  <w:style w:type="paragraph" w:styleId="RGV-berschrift">
    <w:name w:val="toa heading"/>
    <w:basedOn w:val="AP-11ContentLauftext"/>
    <w:next w:val="Standard"/>
    <w:semiHidden/>
  </w:style>
  <w:style w:type="paragraph" w:styleId="Inhaltsverzeichnisberschrift">
    <w:name w:val="TOC Heading"/>
    <w:basedOn w:val="berschrift1"/>
    <w:next w:val="Standard"/>
    <w:uiPriority w:val="39"/>
    <w:qFormat/>
    <w:rsid w:val="00696665"/>
    <w:pPr>
      <w:numPr>
        <w:numId w:val="0"/>
      </w:numPr>
      <w:tabs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</w:tabs>
      <w:spacing w:before="480" w:after="0" w:line="276" w:lineRule="auto"/>
      <w:outlineLvl w:val="9"/>
    </w:pPr>
    <w:rPr>
      <w:rFonts w:ascii="Cambria" w:eastAsia="Times New Roman" w:hAnsi="Cambria"/>
      <w:bCs/>
      <w:color w:val="365F91"/>
      <w:kern w:val="0"/>
      <w:sz w:val="28"/>
      <w:szCs w:val="28"/>
      <w:lang w:val="de-DE" w:eastAsia="en-US"/>
    </w:rPr>
  </w:style>
  <w:style w:type="paragraph" w:customStyle="1" w:styleId="AP-01TitelseiteHaupttitel">
    <w:name w:val="AP-01_Titelseite_Haupttitel"/>
    <w:basedOn w:val="Standard"/>
    <w:next w:val="Standard"/>
    <w:autoRedefine/>
    <w:rsid w:val="00551599"/>
    <w:pPr>
      <w:spacing w:before="440" w:after="240" w:line="440" w:lineRule="exact"/>
    </w:pPr>
    <w:rPr>
      <w:sz w:val="36"/>
    </w:rPr>
  </w:style>
  <w:style w:type="paragraph" w:customStyle="1" w:styleId="AP-31NumTitel1">
    <w:name w:val="AP-31_Num_Titel1"/>
    <w:next w:val="AP-11ContentLauftext"/>
    <w:autoRedefine/>
    <w:rsid w:val="00551599"/>
    <w:pPr>
      <w:numPr>
        <w:numId w:val="23"/>
      </w:numPr>
      <w:spacing w:before="440" w:after="240" w:line="440" w:lineRule="exact"/>
      <w:outlineLvl w:val="0"/>
    </w:pPr>
    <w:rPr>
      <w:kern w:val="12"/>
      <w:sz w:val="36"/>
    </w:rPr>
  </w:style>
  <w:style w:type="paragraph" w:customStyle="1" w:styleId="AP-32NumTitel2">
    <w:name w:val="AP-32_Num_Titel2"/>
    <w:next w:val="AP-11ContentLauftext"/>
    <w:qFormat/>
    <w:rsid w:val="00551599"/>
    <w:pPr>
      <w:numPr>
        <w:ilvl w:val="1"/>
        <w:numId w:val="23"/>
      </w:numPr>
      <w:spacing w:before="280" w:after="160" w:line="280" w:lineRule="exact"/>
      <w:outlineLvl w:val="1"/>
    </w:pPr>
    <w:rPr>
      <w:b/>
      <w:kern w:val="12"/>
      <w:sz w:val="24"/>
    </w:rPr>
  </w:style>
  <w:style w:type="paragraph" w:customStyle="1" w:styleId="AP-33NumTitel3">
    <w:name w:val="AP-33_Num_Titel3"/>
    <w:next w:val="AP-11ContentLauftext"/>
    <w:qFormat/>
    <w:rsid w:val="00551599"/>
    <w:pPr>
      <w:numPr>
        <w:ilvl w:val="2"/>
        <w:numId w:val="23"/>
      </w:numPr>
      <w:spacing w:before="280" w:after="160" w:line="280" w:lineRule="exact"/>
      <w:outlineLvl w:val="2"/>
    </w:pPr>
    <w:rPr>
      <w:b/>
      <w:kern w:val="12"/>
      <w:sz w:val="24"/>
      <w:lang w:val="en-US"/>
    </w:rPr>
  </w:style>
  <w:style w:type="paragraph" w:customStyle="1" w:styleId="AP-02TitelseiteSubtitel">
    <w:name w:val="AP-02_Titelseite_Subtitel"/>
    <w:basedOn w:val="AP-01TitelseiteHaupttitel"/>
    <w:qFormat/>
    <w:rsid w:val="00551599"/>
    <w:rPr>
      <w:color w:val="808080"/>
    </w:rPr>
  </w:style>
  <w:style w:type="paragraph" w:customStyle="1" w:styleId="AP-96FusszeileSeitenzahl">
    <w:name w:val="AP-96_Fusszeile_Seitenzahl"/>
    <w:basedOn w:val="AP-95Fusszeile1Absenderinfo"/>
    <w:qFormat/>
    <w:rsid w:val="00551599"/>
    <w:pPr>
      <w:jc w:val="right"/>
    </w:pPr>
  </w:style>
  <w:style w:type="paragraph" w:customStyle="1" w:styleId="AP-97FusszeileZFH">
    <w:name w:val="AP-97_Fusszeile_ZFH"/>
    <w:basedOn w:val="AP-96FusszeileSeitenzahl"/>
    <w:qFormat/>
    <w:rsid w:val="00551599"/>
    <w:rPr>
      <w:color w:val="808080"/>
      <w:sz w:val="12"/>
    </w:rPr>
  </w:style>
  <w:style w:type="paragraph" w:customStyle="1" w:styleId="AP-21ContentHaupttitel">
    <w:name w:val="AP-21_Content_Haupttitel"/>
    <w:qFormat/>
    <w:rsid w:val="00551599"/>
    <w:pPr>
      <w:spacing w:before="440" w:after="240" w:line="440" w:lineRule="exact"/>
      <w:outlineLvl w:val="0"/>
    </w:pPr>
    <w:rPr>
      <w:kern w:val="12"/>
      <w:sz w:val="36"/>
    </w:rPr>
  </w:style>
  <w:style w:type="paragraph" w:customStyle="1" w:styleId="AP-22ContentSubtitel1">
    <w:name w:val="AP-22_Content_Subtitel1"/>
    <w:qFormat/>
    <w:rsid w:val="00551599"/>
    <w:pPr>
      <w:spacing w:before="280" w:after="160" w:line="280" w:lineRule="exact"/>
      <w:outlineLvl w:val="1"/>
    </w:pPr>
    <w:rPr>
      <w:b/>
      <w:kern w:val="12"/>
      <w:sz w:val="24"/>
    </w:rPr>
  </w:style>
  <w:style w:type="character" w:customStyle="1" w:styleId="AP-13ContentAuszeichnung1">
    <w:name w:val="AP-13_Content_Auszeichnung1"/>
    <w:qFormat/>
    <w:rsid w:val="00551599"/>
    <w:rPr>
      <w:rFonts w:ascii="Arial" w:hAnsi="Arial"/>
      <w:i/>
      <w:sz w:val="20"/>
    </w:rPr>
  </w:style>
  <w:style w:type="character" w:customStyle="1" w:styleId="AP-14ContentAuszeichnung2">
    <w:name w:val="AP-14_Content_Auszeichnung2"/>
    <w:qFormat/>
    <w:rsid w:val="00551599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551599"/>
    <w:pPr>
      <w:numPr>
        <w:numId w:val="20"/>
      </w:numPr>
      <w:tabs>
        <w:tab w:val="left" w:pos="709"/>
      </w:tabs>
      <w:spacing w:after="60" w:line="240" w:lineRule="exact"/>
    </w:pPr>
    <w:rPr>
      <w:kern w:val="12"/>
      <w:lang w:val="en-US"/>
    </w:rPr>
  </w:style>
  <w:style w:type="paragraph" w:customStyle="1" w:styleId="AP-16Aufz2">
    <w:name w:val="AP-16_Aufz_2"/>
    <w:qFormat/>
    <w:rsid w:val="00551599"/>
    <w:pPr>
      <w:numPr>
        <w:ilvl w:val="1"/>
        <w:numId w:val="20"/>
      </w:numPr>
      <w:tabs>
        <w:tab w:val="left" w:pos="992"/>
      </w:tabs>
      <w:spacing w:after="60" w:line="240" w:lineRule="exact"/>
    </w:pPr>
    <w:rPr>
      <w:kern w:val="12"/>
      <w:lang w:val="en-US"/>
    </w:rPr>
  </w:style>
  <w:style w:type="paragraph" w:customStyle="1" w:styleId="AP-17Aufz3">
    <w:name w:val="AP-17_Aufz_3"/>
    <w:qFormat/>
    <w:rsid w:val="00551599"/>
    <w:pPr>
      <w:numPr>
        <w:ilvl w:val="2"/>
        <w:numId w:val="20"/>
      </w:numPr>
      <w:tabs>
        <w:tab w:val="left" w:pos="1276"/>
      </w:tabs>
      <w:spacing w:after="60" w:line="240" w:lineRule="exact"/>
    </w:pPr>
    <w:rPr>
      <w:kern w:val="12"/>
      <w:lang w:val="en-US"/>
    </w:rPr>
  </w:style>
  <w:style w:type="paragraph" w:customStyle="1" w:styleId="AP-18Aufz4">
    <w:name w:val="AP-18_Aufz_4"/>
    <w:qFormat/>
    <w:rsid w:val="00551599"/>
    <w:pPr>
      <w:numPr>
        <w:ilvl w:val="3"/>
        <w:numId w:val="20"/>
      </w:numPr>
      <w:tabs>
        <w:tab w:val="left" w:pos="1559"/>
      </w:tabs>
      <w:spacing w:after="60" w:line="240" w:lineRule="exact"/>
    </w:pPr>
    <w:rPr>
      <w:kern w:val="12"/>
      <w:lang w:val="en-US"/>
    </w:rPr>
  </w:style>
  <w:style w:type="paragraph" w:customStyle="1" w:styleId="ZHAWInstitut">
    <w:name w:val="ZHAW_Institut"/>
    <w:basedOn w:val="Standard"/>
    <w:rsid w:val="009A47F2"/>
    <w:pPr>
      <w:spacing w:line="175" w:lineRule="exact"/>
    </w:pPr>
    <w:rPr>
      <w:rFonts w:eastAsia="Calibri"/>
      <w:spacing w:val="4"/>
      <w:kern w:val="0"/>
      <w:sz w:val="18"/>
      <w:szCs w:val="22"/>
      <w:lang w:eastAsia="en-US"/>
    </w:rPr>
  </w:style>
  <w:style w:type="table" w:styleId="Tabellenraster">
    <w:name w:val="Table Grid"/>
    <w:basedOn w:val="NormaleTabelle"/>
    <w:uiPriority w:val="59"/>
    <w:rsid w:val="004C43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P-41Tabellentitel">
    <w:name w:val="AP-41_Tabellentitel"/>
    <w:basedOn w:val="AP-11ContentLauftext"/>
    <w:rsid w:val="00551599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551599"/>
    <w:pPr>
      <w:spacing w:before="60" w:after="60"/>
    </w:pPr>
    <w:rPr>
      <w:color w:val="auto"/>
      <w:lang w:val="en-US"/>
    </w:rPr>
  </w:style>
  <w:style w:type="character" w:customStyle="1" w:styleId="FormatvorlageAP-14ContentAuszeichnung2NichtKursivSchwarz">
    <w:name w:val="Formatvorlage AP-14_Content_Auszeichnung2 + Nicht Kursiv Schwarz"/>
    <w:rsid w:val="002A346A"/>
    <w:rPr>
      <w:rFonts w:ascii="Arial" w:hAnsi="Arial"/>
      <w:b/>
      <w:bCs/>
      <w:i/>
      <w:color w:val="auto"/>
      <w:sz w:val="20"/>
    </w:rPr>
  </w:style>
  <w:style w:type="paragraph" w:customStyle="1" w:styleId="ZHAWVerzeichnis">
    <w:name w:val="ZHAW Verzeichnis"/>
    <w:rsid w:val="00542DCB"/>
    <w:pPr>
      <w:tabs>
        <w:tab w:val="left" w:pos="709"/>
        <w:tab w:val="right" w:leader="dot" w:pos="8505"/>
      </w:tabs>
      <w:spacing w:before="40" w:after="40" w:line="240" w:lineRule="exact"/>
      <w:ind w:left="709" w:hanging="709"/>
    </w:pPr>
    <w:rPr>
      <w:bCs/>
      <w:kern w:val="12"/>
      <w:lang w:val="de-DE"/>
    </w:rPr>
  </w:style>
  <w:style w:type="paragraph" w:styleId="Verzeichnis1">
    <w:name w:val="toc 1"/>
    <w:basedOn w:val="Standard"/>
    <w:next w:val="Standard"/>
    <w:autoRedefine/>
    <w:semiHidden/>
    <w:rsid w:val="00AC6D87"/>
  </w:style>
  <w:style w:type="paragraph" w:styleId="Verzeichnis2">
    <w:name w:val="toc 2"/>
    <w:basedOn w:val="Standard"/>
    <w:next w:val="Standard"/>
    <w:autoRedefine/>
    <w:semiHidden/>
    <w:rsid w:val="00AC6D87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AC6D87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AC6D87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AC6D87"/>
    <w:pPr>
      <w:ind w:left="800"/>
    </w:pPr>
  </w:style>
  <w:style w:type="paragraph" w:customStyle="1" w:styleId="ZHAWAbsenderinfoundAdressen">
    <w:name w:val="ZHAW_Absenderinfo und Adressen"/>
    <w:basedOn w:val="Standard"/>
    <w:rsid w:val="00B17F05"/>
    <w:pPr>
      <w:spacing w:line="175" w:lineRule="exact"/>
    </w:pPr>
    <w:rPr>
      <w:rFonts w:eastAsia="Calibri"/>
      <w:spacing w:val="4"/>
      <w:kern w:val="0"/>
      <w:sz w:val="14"/>
      <w:szCs w:val="22"/>
      <w:lang w:eastAsia="en-US"/>
    </w:rPr>
  </w:style>
  <w:style w:type="paragraph" w:customStyle="1" w:styleId="Titel1">
    <w:name w:val="Titel1"/>
    <w:basedOn w:val="Standard"/>
    <w:rsid w:val="00893DAC"/>
    <w:pPr>
      <w:spacing w:line="320" w:lineRule="exact"/>
    </w:pPr>
    <w:rPr>
      <w:rFonts w:ascii="Times New Roman" w:eastAsia="Times New Roman" w:hAnsi="Times New Roman"/>
      <w:b/>
      <w:kern w:val="0"/>
      <w:sz w:val="28"/>
      <w:szCs w:val="24"/>
    </w:rPr>
  </w:style>
  <w:style w:type="paragraph" w:customStyle="1" w:styleId="Lauftext">
    <w:name w:val="Lauftext"/>
    <w:basedOn w:val="Standard"/>
    <w:rsid w:val="00893DAC"/>
    <w:pPr>
      <w:spacing w:after="280" w:line="280" w:lineRule="exact"/>
    </w:pPr>
    <w:rPr>
      <w:rFonts w:ascii="Times New Roman" w:eastAsia="Times New Roman" w:hAnsi="Times New Roman"/>
      <w:kern w:val="0"/>
      <w:szCs w:val="24"/>
    </w:rPr>
  </w:style>
  <w:style w:type="paragraph" w:styleId="Sprechblasentext">
    <w:name w:val="Balloon Text"/>
    <w:basedOn w:val="Standard"/>
    <w:semiHidden/>
    <w:rsid w:val="00457217"/>
    <w:rPr>
      <w:rFonts w:ascii="Tahoma" w:hAnsi="Tahoma" w:cs="Tahoma"/>
      <w:sz w:val="16"/>
      <w:szCs w:val="16"/>
    </w:rPr>
  </w:style>
  <w:style w:type="paragraph" w:customStyle="1" w:styleId="IAPLauftext">
    <w:name w:val="IAP Lauftext"/>
    <w:rsid w:val="0086195F"/>
    <w:pPr>
      <w:tabs>
        <w:tab w:val="left" w:pos="397"/>
        <w:tab w:val="left" w:pos="794"/>
        <w:tab w:val="left" w:pos="1191"/>
        <w:tab w:val="right" w:pos="8505"/>
      </w:tabs>
      <w:spacing w:after="120" w:line="240" w:lineRule="exact"/>
    </w:pPr>
    <w:rPr>
      <w:rFonts w:eastAsia="Times New Roman"/>
      <w:color w:val="000000"/>
      <w:kern w:val="12"/>
    </w:rPr>
  </w:style>
  <w:style w:type="character" w:styleId="Platzhaltertext">
    <w:name w:val="Placeholder Text"/>
    <w:basedOn w:val="Absatz-Standardschriftart"/>
    <w:uiPriority w:val="99"/>
    <w:semiHidden/>
    <w:rsid w:val="00FE6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Word_Vorlagen\ZHAW-Vorlagen\Konzeptvorlage%20IAP%20mit%20Log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D6E994-F0D5-474E-93B6-8706667DB3AB}"/>
      </w:docPartPr>
      <w:docPartBody>
        <w:p w:rsidR="002646D4" w:rsidRDefault="0036555D">
          <w:r w:rsidRPr="001C6BD8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5D"/>
    <w:rsid w:val="002646D4"/>
    <w:rsid w:val="003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55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Konzeptvorlage IAP mit Logo.dot</Template>
  <TotalTime>0</TotalTime>
  <Pages>2</Pages>
  <Words>168</Words>
  <Characters>955</Characters>
  <Application>Microsoft Office Word</Application>
  <DocSecurity>0</DocSecurity>
  <Lines>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</vt:lpstr>
    </vt:vector>
  </TitlesOfParts>
  <Company>Fabrik für visuelle Kommunikation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subject/>
  <dc:creator>Isolde Eggel</dc:creator>
  <cp:keywords/>
  <cp:lastModifiedBy>Neumann Stefanie (neue)</cp:lastModifiedBy>
  <cp:revision>14</cp:revision>
  <cp:lastPrinted>2020-09-23T16:13:00Z</cp:lastPrinted>
  <dcterms:created xsi:type="dcterms:W3CDTF">2020-01-28T09:33:00Z</dcterms:created>
  <dcterms:modified xsi:type="dcterms:W3CDTF">2022-01-20T09:27:00Z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2022-01-20T09:27:35Z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f2b2abec-1549-4aea-af73-1755dc2a9479</vt:lpwstr>
  </property>
  <property fmtid="{D5CDD505-2E9C-101B-9397-08002B2CF9AE}" pid="8" name="MSIP_Label_10d9bad3-6dac-4e9a-89a3-89f3b8d247b2_ContentBits">
    <vt:lpwstr>0</vt:lpwstr>
  </property>
</Properties>
</file>