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81F5" w14:textId="01586C15" w:rsidR="00FF7D3B" w:rsidRPr="00867F55" w:rsidRDefault="003D5E53" w:rsidP="00061C72">
      <w:pPr>
        <w:pStyle w:val="Titel1"/>
        <w:spacing w:after="120" w:line="240" w:lineRule="auto"/>
        <w:rPr>
          <w:rFonts w:ascii="Arial" w:hAnsi="Arial" w:cs="Arial"/>
          <w:color w:val="4F81BD" w:themeColor="accent1"/>
          <w:sz w:val="36"/>
          <w:szCs w:val="36"/>
          <w:lang w:val="en-US"/>
        </w:rPr>
      </w:pPr>
      <w:bookmarkStart w:id="0" w:name="_Hlk77923939"/>
      <w:bookmarkEnd w:id="0"/>
      <w:proofErr w:type="spellStart"/>
      <w:r w:rsidRPr="00867F55">
        <w:rPr>
          <w:rFonts w:ascii="Arial" w:hAnsi="Arial" w:cs="Arial"/>
          <w:color w:val="4F81BD" w:themeColor="accent1"/>
          <w:sz w:val="36"/>
          <w:szCs w:val="36"/>
          <w:lang w:val="en-US"/>
        </w:rPr>
        <w:t>Transferlogbuch</w:t>
      </w:r>
      <w:proofErr w:type="spellEnd"/>
      <w:r w:rsidR="00FF7D3B" w:rsidRPr="00867F55">
        <w:rPr>
          <w:rFonts w:ascii="Arial" w:hAnsi="Arial" w:cs="Arial"/>
          <w:color w:val="4F81BD" w:themeColor="accent1"/>
          <w:sz w:val="36"/>
          <w:szCs w:val="36"/>
          <w:lang w:val="en-US"/>
        </w:rPr>
        <w:t xml:space="preserve"> </w:t>
      </w:r>
    </w:p>
    <w:p w14:paraId="30FF1EBB" w14:textId="5AAAF9B9" w:rsidR="00061C72" w:rsidRPr="00867F55" w:rsidRDefault="008C3B4D" w:rsidP="00061C72">
      <w:pPr>
        <w:pStyle w:val="Titel1"/>
        <w:spacing w:after="120" w:line="240" w:lineRule="auto"/>
        <w:rPr>
          <w:rFonts w:ascii="Arial" w:hAnsi="Arial" w:cs="Arial"/>
          <w:color w:val="4F81BD" w:themeColor="accent1"/>
          <w:sz w:val="24"/>
          <w:lang w:val="en-US"/>
        </w:rPr>
      </w:pPr>
      <w:r w:rsidRPr="00867F55">
        <w:rPr>
          <w:rFonts w:ascii="Arial" w:hAnsi="Arial" w:cs="Arial"/>
          <w:color w:val="4F81BD" w:themeColor="accent1"/>
          <w:sz w:val="36"/>
          <w:szCs w:val="36"/>
          <w:lang w:val="en-US"/>
        </w:rPr>
        <w:t xml:space="preserve">CAS </w:t>
      </w:r>
      <w:r w:rsidR="0057787D" w:rsidRPr="00867F55">
        <w:rPr>
          <w:rFonts w:ascii="Arial" w:hAnsi="Arial" w:cs="Arial"/>
          <w:color w:val="4F81BD" w:themeColor="accent1"/>
          <w:sz w:val="36"/>
          <w:szCs w:val="36"/>
          <w:lang w:val="en-US"/>
        </w:rPr>
        <w:t>Leadership Basi</w:t>
      </w:r>
      <w:r w:rsidR="00561164" w:rsidRPr="00867F55">
        <w:rPr>
          <w:rFonts w:ascii="Arial" w:hAnsi="Arial" w:cs="Arial"/>
          <w:color w:val="4F81BD" w:themeColor="accent1"/>
          <w:sz w:val="36"/>
          <w:szCs w:val="36"/>
          <w:lang w:val="en-US"/>
        </w:rPr>
        <w:t>c</w:t>
      </w:r>
    </w:p>
    <w:p w14:paraId="1D6D92B5" w14:textId="77777777" w:rsidR="00172FD8" w:rsidRPr="00867F55" w:rsidRDefault="00172FD8" w:rsidP="00061C72">
      <w:pPr>
        <w:pStyle w:val="Titel2"/>
        <w:spacing w:after="120" w:line="240" w:lineRule="auto"/>
        <w:rPr>
          <w:rFonts w:ascii="Arial" w:hAnsi="Arial" w:cs="Arial"/>
          <w:b/>
          <w:szCs w:val="28"/>
          <w:lang w:val="en-US"/>
        </w:rPr>
      </w:pPr>
    </w:p>
    <w:p w14:paraId="0854BEFC" w14:textId="2FE04162" w:rsidR="00061C72" w:rsidRPr="00867F55" w:rsidRDefault="0057787D" w:rsidP="00FD2BD8">
      <w:pPr>
        <w:spacing w:after="120"/>
        <w:rPr>
          <w:rFonts w:ascii="Arial" w:hAnsi="Arial" w:cs="Arial"/>
          <w:sz w:val="28"/>
          <w:szCs w:val="28"/>
          <w:lang w:val="en-US"/>
        </w:rPr>
      </w:pPr>
      <w:proofErr w:type="spellStart"/>
      <w:r w:rsidRPr="00867F55">
        <w:rPr>
          <w:rFonts w:ascii="Arial" w:hAnsi="Arial" w:cs="Arial"/>
          <w:sz w:val="28"/>
          <w:szCs w:val="28"/>
          <w:lang w:val="en-US"/>
        </w:rPr>
        <w:t>Logbuch</w:t>
      </w:r>
      <w:proofErr w:type="spellEnd"/>
      <w:r w:rsidR="0002043C" w:rsidRPr="00867F55">
        <w:rPr>
          <w:rFonts w:ascii="Arial" w:hAnsi="Arial" w:cs="Arial"/>
          <w:sz w:val="28"/>
          <w:szCs w:val="28"/>
          <w:lang w:val="en-US"/>
        </w:rPr>
        <w:t xml:space="preserve"> von</w:t>
      </w:r>
      <w:r w:rsidR="008C3B4D" w:rsidRPr="00867F55">
        <w:rPr>
          <w:rFonts w:ascii="Arial" w:hAnsi="Arial" w:cs="Arial"/>
          <w:sz w:val="28"/>
          <w:szCs w:val="28"/>
          <w:lang w:val="en-US"/>
        </w:rPr>
        <w:t xml:space="preserve"> </w:t>
      </w:r>
      <w:sdt>
        <w:sdtPr>
          <w:rPr>
            <w:rFonts w:ascii="Arial" w:hAnsi="Arial" w:cs="Arial"/>
            <w:sz w:val="28"/>
            <w:szCs w:val="28"/>
          </w:rPr>
          <w:id w:val="-1372919895"/>
          <w:placeholder>
            <w:docPart w:val="DefaultPlaceholder_-1854013440"/>
          </w:placeholder>
        </w:sdtPr>
        <w:sdtEndPr/>
        <w:sdtContent>
          <w:r w:rsidR="00EA0FE7" w:rsidRPr="00867F55">
            <w:rPr>
              <w:rFonts w:ascii="Arial" w:hAnsi="Arial" w:cs="Arial"/>
              <w:sz w:val="28"/>
              <w:szCs w:val="28"/>
              <w:lang w:val="en-US"/>
            </w:rPr>
            <w:t>Dusan Markovic</w:t>
          </w:r>
        </w:sdtContent>
      </w:sdt>
    </w:p>
    <w:p w14:paraId="362F7B3A" w14:textId="1C2909AA" w:rsidR="00061C72" w:rsidRPr="00867F55" w:rsidRDefault="00061C72" w:rsidP="00061C72">
      <w:pPr>
        <w:pStyle w:val="Lauftext"/>
        <w:spacing w:after="120" w:line="240" w:lineRule="auto"/>
        <w:rPr>
          <w:rFonts w:ascii="Arial" w:hAnsi="Arial" w:cs="Arial"/>
          <w:sz w:val="24"/>
          <w:lang w:val="en-US"/>
        </w:rPr>
      </w:pPr>
    </w:p>
    <w:p w14:paraId="3C76588D" w14:textId="508EB26E" w:rsidR="00CB12E8" w:rsidRDefault="00CB12E8" w:rsidP="0002043C">
      <w:pPr>
        <w:pStyle w:val="SWLText"/>
        <w:rPr>
          <w:rFonts w:eastAsia="Times"/>
          <w:sz w:val="22"/>
        </w:rPr>
      </w:pPr>
      <w:r>
        <w:rPr>
          <w:rFonts w:eastAsia="Times"/>
          <w:noProof/>
          <w:sz w:val="22"/>
        </w:rPr>
        <w:drawing>
          <wp:inline distT="0" distB="0" distL="0" distR="0" wp14:anchorId="0D60093F" wp14:editId="51BF62D7">
            <wp:extent cx="5400040" cy="3599815"/>
            <wp:effectExtent l="0" t="0" r="0" b="635"/>
            <wp:docPr id="1" name="Grafik 1" descr="Nahaufnahme eines Kompasses oben auf Kieselste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Nahaufnahme eines Kompasses oben auf Kieselstein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7FCC12A8" w14:textId="77777777" w:rsidR="00CB12E8" w:rsidRDefault="00CB12E8" w:rsidP="0002043C">
      <w:pPr>
        <w:pStyle w:val="SWLText"/>
        <w:rPr>
          <w:rFonts w:eastAsia="Times"/>
          <w:sz w:val="22"/>
        </w:rPr>
      </w:pPr>
    </w:p>
    <w:p w14:paraId="0FB09B5C" w14:textId="77777777" w:rsidR="00CB12E8" w:rsidRDefault="00CB12E8" w:rsidP="0002043C">
      <w:pPr>
        <w:pStyle w:val="SWLText"/>
        <w:rPr>
          <w:rFonts w:eastAsia="Times"/>
          <w:sz w:val="22"/>
        </w:rPr>
      </w:pPr>
    </w:p>
    <w:p w14:paraId="3C155F4E" w14:textId="77777777" w:rsidR="00CB12E8" w:rsidRDefault="00CB12E8" w:rsidP="0002043C">
      <w:pPr>
        <w:pStyle w:val="SWLText"/>
        <w:rPr>
          <w:rFonts w:eastAsia="Times"/>
          <w:sz w:val="22"/>
        </w:rPr>
      </w:pPr>
    </w:p>
    <w:p w14:paraId="69F48515" w14:textId="77777777" w:rsidR="00CB12E8" w:rsidRDefault="00CB12E8" w:rsidP="0002043C">
      <w:pPr>
        <w:pStyle w:val="SWLText"/>
        <w:rPr>
          <w:rFonts w:eastAsia="Times"/>
          <w:sz w:val="22"/>
        </w:rPr>
      </w:pPr>
    </w:p>
    <w:p w14:paraId="43ADA97B" w14:textId="77777777" w:rsidR="00CB12E8" w:rsidRDefault="00CB12E8" w:rsidP="0002043C">
      <w:pPr>
        <w:pStyle w:val="SWLText"/>
        <w:rPr>
          <w:rFonts w:eastAsia="Times"/>
          <w:sz w:val="22"/>
        </w:rPr>
      </w:pPr>
    </w:p>
    <w:p w14:paraId="07BA7CF9" w14:textId="77777777" w:rsidR="00CB12E8" w:rsidRDefault="00CB12E8" w:rsidP="0002043C">
      <w:pPr>
        <w:pStyle w:val="SWLText"/>
        <w:rPr>
          <w:rFonts w:eastAsia="Times"/>
          <w:sz w:val="22"/>
        </w:rPr>
      </w:pPr>
    </w:p>
    <w:p w14:paraId="296970A8" w14:textId="77777777" w:rsidR="00CB12E8" w:rsidRDefault="00CB12E8" w:rsidP="0002043C">
      <w:pPr>
        <w:pStyle w:val="SWLText"/>
        <w:rPr>
          <w:rFonts w:eastAsia="Times"/>
          <w:sz w:val="22"/>
        </w:rPr>
      </w:pPr>
    </w:p>
    <w:p w14:paraId="05C078B1" w14:textId="77777777" w:rsidR="00CB12E8" w:rsidRDefault="00CB12E8" w:rsidP="0002043C">
      <w:pPr>
        <w:pStyle w:val="SWLText"/>
        <w:rPr>
          <w:rFonts w:eastAsia="Times"/>
          <w:sz w:val="22"/>
        </w:rPr>
      </w:pPr>
    </w:p>
    <w:p w14:paraId="6F1256E9" w14:textId="77777777" w:rsidR="00CB12E8" w:rsidRDefault="00CB12E8" w:rsidP="0002043C">
      <w:pPr>
        <w:pStyle w:val="SWLText"/>
        <w:rPr>
          <w:rFonts w:eastAsia="Times"/>
          <w:sz w:val="22"/>
        </w:rPr>
      </w:pPr>
    </w:p>
    <w:p w14:paraId="00CD633D" w14:textId="77777777" w:rsidR="00CB12E8" w:rsidRDefault="00CB12E8" w:rsidP="0002043C">
      <w:pPr>
        <w:pStyle w:val="SWLText"/>
        <w:rPr>
          <w:rFonts w:eastAsia="Times"/>
          <w:sz w:val="22"/>
        </w:rPr>
      </w:pPr>
    </w:p>
    <w:p w14:paraId="4FC126BA" w14:textId="77777777" w:rsidR="00CB12E8" w:rsidRDefault="00CB12E8">
      <w:pPr>
        <w:rPr>
          <w:rFonts w:ascii="Arial" w:eastAsia="Times" w:hAnsi="Arial"/>
          <w:color w:val="000000"/>
          <w:kern w:val="12"/>
          <w:szCs w:val="22"/>
        </w:rPr>
      </w:pPr>
      <w:r>
        <w:rPr>
          <w:rFonts w:eastAsia="Times"/>
        </w:rPr>
        <w:br w:type="page"/>
      </w:r>
    </w:p>
    <w:p w14:paraId="163DB6E1" w14:textId="77777777" w:rsidR="00CB12E8" w:rsidRPr="00551E96" w:rsidRDefault="00CB12E8" w:rsidP="0002043C">
      <w:pPr>
        <w:pStyle w:val="SWLText"/>
        <w:rPr>
          <w:rFonts w:eastAsia="Times"/>
          <w:sz w:val="22"/>
        </w:rPr>
      </w:pPr>
    </w:p>
    <w:p w14:paraId="0F26B258" w14:textId="5D4769AD" w:rsidR="00A4676C" w:rsidRPr="00A4676C" w:rsidRDefault="00A4676C" w:rsidP="0002043C">
      <w:pPr>
        <w:pStyle w:val="SWLText"/>
        <w:rPr>
          <w:b/>
          <w:bCs/>
          <w:sz w:val="20"/>
          <w:szCs w:val="20"/>
        </w:rPr>
      </w:pPr>
      <w:r w:rsidRPr="00A4676C">
        <w:rPr>
          <w:b/>
          <w:bCs/>
          <w:sz w:val="20"/>
          <w:szCs w:val="20"/>
        </w:rPr>
        <w:t xml:space="preserve">Anwendung des Transferlogbuchs </w:t>
      </w:r>
    </w:p>
    <w:p w14:paraId="06938CDF" w14:textId="7B5F3950" w:rsidR="00DE5D19" w:rsidRPr="00A4676C" w:rsidRDefault="00DF4E5D" w:rsidP="0002043C">
      <w:pPr>
        <w:pStyle w:val="SWLText"/>
        <w:rPr>
          <w:sz w:val="20"/>
          <w:szCs w:val="20"/>
        </w:rPr>
      </w:pPr>
      <w:r w:rsidRPr="00A4676C">
        <w:rPr>
          <w:sz w:val="20"/>
          <w:szCs w:val="20"/>
        </w:rPr>
        <w:t xml:space="preserve">Beim Transferlogbuch steht der Transfer des Gelernten im Vordergrund. </w:t>
      </w:r>
      <w:r w:rsidR="00AC6D8D" w:rsidRPr="00A4676C">
        <w:rPr>
          <w:sz w:val="20"/>
          <w:szCs w:val="20"/>
        </w:rPr>
        <w:t>Transfer braucht Zeit</w:t>
      </w:r>
      <w:r w:rsidR="00DE5D19" w:rsidRPr="00A4676C">
        <w:rPr>
          <w:sz w:val="20"/>
          <w:szCs w:val="20"/>
        </w:rPr>
        <w:t xml:space="preserve"> – Zeit, um bewusste Intention</w:t>
      </w:r>
      <w:r w:rsidR="001252D7" w:rsidRPr="00A4676C">
        <w:rPr>
          <w:sz w:val="20"/>
          <w:szCs w:val="20"/>
        </w:rPr>
        <w:t>en</w:t>
      </w:r>
      <w:r w:rsidR="00DE5D19" w:rsidRPr="00A4676C">
        <w:rPr>
          <w:sz w:val="20"/>
          <w:szCs w:val="20"/>
        </w:rPr>
        <w:t xml:space="preserve"> zu formulieren, den richtigen Moment für die Umsetzung der geplanten Handlungen abzupassen und</w:t>
      </w:r>
      <w:r w:rsidR="001252D7" w:rsidRPr="00A4676C">
        <w:rPr>
          <w:sz w:val="20"/>
          <w:szCs w:val="20"/>
        </w:rPr>
        <w:t xml:space="preserve"> schliesslich</w:t>
      </w:r>
      <w:r w:rsidR="00DE5D19" w:rsidRPr="00A4676C">
        <w:rPr>
          <w:sz w:val="20"/>
          <w:szCs w:val="20"/>
        </w:rPr>
        <w:t xml:space="preserve"> für die Reflexion der Handlungsergebnisse im Nachgang</w:t>
      </w:r>
      <w:r w:rsidR="00AC6D8D" w:rsidRPr="00A4676C">
        <w:rPr>
          <w:sz w:val="20"/>
          <w:szCs w:val="20"/>
        </w:rPr>
        <w:t xml:space="preserve">. Wenn </w:t>
      </w:r>
      <w:r w:rsidR="00551E96" w:rsidRPr="00A4676C">
        <w:rPr>
          <w:sz w:val="20"/>
          <w:szCs w:val="20"/>
        </w:rPr>
        <w:t xml:space="preserve">Du </w:t>
      </w:r>
      <w:r w:rsidR="00AC6D8D" w:rsidRPr="00A4676C">
        <w:rPr>
          <w:sz w:val="20"/>
          <w:szCs w:val="20"/>
        </w:rPr>
        <w:t xml:space="preserve">in der Praxis </w:t>
      </w:r>
      <w:r w:rsidR="00317339" w:rsidRPr="00A4676C">
        <w:rPr>
          <w:sz w:val="20"/>
          <w:szCs w:val="20"/>
        </w:rPr>
        <w:t>mit neuen Handlungen experimentierst</w:t>
      </w:r>
      <w:r w:rsidR="00AC6D8D" w:rsidRPr="00A4676C">
        <w:rPr>
          <w:sz w:val="20"/>
          <w:szCs w:val="20"/>
        </w:rPr>
        <w:t xml:space="preserve">, </w:t>
      </w:r>
      <w:r w:rsidR="00551E96" w:rsidRPr="00A4676C">
        <w:rPr>
          <w:sz w:val="20"/>
          <w:szCs w:val="20"/>
        </w:rPr>
        <w:t xml:space="preserve">wirst Du </w:t>
      </w:r>
      <w:r w:rsidR="00DE5D19" w:rsidRPr="00A4676C">
        <w:rPr>
          <w:sz w:val="20"/>
          <w:szCs w:val="20"/>
        </w:rPr>
        <w:t>auf</w:t>
      </w:r>
      <w:r w:rsidR="00AC6D8D" w:rsidRPr="00A4676C">
        <w:rPr>
          <w:sz w:val="20"/>
          <w:szCs w:val="20"/>
        </w:rPr>
        <w:t xml:space="preserve"> Unterstützung </w:t>
      </w:r>
      <w:r w:rsidR="00DE5D19" w:rsidRPr="00A4676C">
        <w:rPr>
          <w:sz w:val="20"/>
          <w:szCs w:val="20"/>
        </w:rPr>
        <w:t xml:space="preserve">aber auch auf Hindernisse </w:t>
      </w:r>
      <w:r w:rsidR="00AC6D8D" w:rsidRPr="00A4676C">
        <w:rPr>
          <w:sz w:val="20"/>
          <w:szCs w:val="20"/>
        </w:rPr>
        <w:t>treffen</w:t>
      </w:r>
      <w:r w:rsidR="001252D7" w:rsidRPr="00A4676C">
        <w:rPr>
          <w:sz w:val="20"/>
          <w:szCs w:val="20"/>
        </w:rPr>
        <w:t xml:space="preserve">, sodass der Lernprozess höchstwahrscheinlich nicht </w:t>
      </w:r>
      <w:r w:rsidR="001F2D4B" w:rsidRPr="00A4676C">
        <w:rPr>
          <w:sz w:val="20"/>
          <w:szCs w:val="20"/>
        </w:rPr>
        <w:t>linear,</w:t>
      </w:r>
      <w:r w:rsidR="001252D7" w:rsidRPr="00A4676C">
        <w:rPr>
          <w:sz w:val="20"/>
          <w:szCs w:val="20"/>
        </w:rPr>
        <w:t xml:space="preserve"> sondern in Schleifen verlaufen wird.</w:t>
      </w:r>
    </w:p>
    <w:p w14:paraId="1AE8022F" w14:textId="1CCB88BD" w:rsidR="00E65D15" w:rsidRPr="00A4676C" w:rsidRDefault="00317339" w:rsidP="0002043C">
      <w:pPr>
        <w:pStyle w:val="SWLText"/>
        <w:rPr>
          <w:sz w:val="20"/>
          <w:szCs w:val="20"/>
        </w:rPr>
      </w:pPr>
      <w:r w:rsidRPr="00A4676C">
        <w:rPr>
          <w:sz w:val="20"/>
          <w:szCs w:val="20"/>
        </w:rPr>
        <w:t xml:space="preserve">Nach jedem </w:t>
      </w:r>
      <w:r w:rsidR="001F2D4B" w:rsidRPr="00A4676C">
        <w:rPr>
          <w:sz w:val="20"/>
          <w:szCs w:val="20"/>
        </w:rPr>
        <w:t>Kurs</w:t>
      </w:r>
      <w:r w:rsidRPr="00A4676C">
        <w:rPr>
          <w:sz w:val="20"/>
          <w:szCs w:val="20"/>
        </w:rPr>
        <w:t xml:space="preserve"> </w:t>
      </w:r>
      <w:r w:rsidR="001F2D4B" w:rsidRPr="00A4676C">
        <w:rPr>
          <w:sz w:val="20"/>
          <w:szCs w:val="20"/>
        </w:rPr>
        <w:t xml:space="preserve">bzw. vor Start des </w:t>
      </w:r>
      <w:r w:rsidR="00A01D3C" w:rsidRPr="00A4676C">
        <w:rPr>
          <w:sz w:val="20"/>
          <w:szCs w:val="20"/>
        </w:rPr>
        <w:t xml:space="preserve">nächsten </w:t>
      </w:r>
      <w:r w:rsidR="001F2D4B" w:rsidRPr="00A4676C">
        <w:rPr>
          <w:sz w:val="20"/>
          <w:szCs w:val="20"/>
        </w:rPr>
        <w:t>Kurses</w:t>
      </w:r>
      <w:r w:rsidRPr="00A4676C">
        <w:rPr>
          <w:sz w:val="20"/>
          <w:szCs w:val="20"/>
        </w:rPr>
        <w:t xml:space="preserve"> bitten wir Dich</w:t>
      </w:r>
      <w:r w:rsidR="00551E96" w:rsidRPr="00A4676C">
        <w:rPr>
          <w:sz w:val="20"/>
          <w:szCs w:val="20"/>
        </w:rPr>
        <w:t>, e</w:t>
      </w:r>
      <w:r w:rsidR="00AC6D8D" w:rsidRPr="00A4676C">
        <w:rPr>
          <w:sz w:val="20"/>
          <w:szCs w:val="20"/>
        </w:rPr>
        <w:t>in</w:t>
      </w:r>
      <w:r w:rsidR="00551E96" w:rsidRPr="00A4676C">
        <w:rPr>
          <w:sz w:val="20"/>
          <w:szCs w:val="20"/>
        </w:rPr>
        <w:t>en</w:t>
      </w:r>
      <w:r w:rsidR="00AC6D8D" w:rsidRPr="00A4676C">
        <w:rPr>
          <w:sz w:val="20"/>
          <w:szCs w:val="20"/>
        </w:rPr>
        <w:t xml:space="preserve"> Eintrag i</w:t>
      </w:r>
      <w:r w:rsidR="00551E96" w:rsidRPr="00A4676C">
        <w:rPr>
          <w:sz w:val="20"/>
          <w:szCs w:val="20"/>
        </w:rPr>
        <w:t>n diesem</w:t>
      </w:r>
      <w:r w:rsidR="00AC6D8D" w:rsidRPr="00A4676C">
        <w:rPr>
          <w:sz w:val="20"/>
          <w:szCs w:val="20"/>
        </w:rPr>
        <w:t xml:space="preserve"> Transferlogbuch </w:t>
      </w:r>
      <w:r w:rsidR="00551E96" w:rsidRPr="00A4676C">
        <w:rPr>
          <w:sz w:val="20"/>
          <w:szCs w:val="20"/>
        </w:rPr>
        <w:t xml:space="preserve">zu </w:t>
      </w:r>
      <w:r w:rsidR="00AC6D8D" w:rsidRPr="00A4676C">
        <w:rPr>
          <w:sz w:val="20"/>
          <w:szCs w:val="20"/>
        </w:rPr>
        <w:t>verfass</w:t>
      </w:r>
      <w:r w:rsidR="00551E96" w:rsidRPr="00A4676C">
        <w:rPr>
          <w:sz w:val="20"/>
          <w:szCs w:val="20"/>
        </w:rPr>
        <w:t>en</w:t>
      </w:r>
      <w:r w:rsidR="00AC6D8D" w:rsidRPr="00A4676C">
        <w:rPr>
          <w:sz w:val="20"/>
          <w:szCs w:val="20"/>
        </w:rPr>
        <w:t xml:space="preserve"> </w:t>
      </w:r>
      <w:r w:rsidR="00DE5D19" w:rsidRPr="00A4676C">
        <w:rPr>
          <w:sz w:val="20"/>
          <w:szCs w:val="20"/>
        </w:rPr>
        <w:t>und von deinem Transfererlebnis</w:t>
      </w:r>
      <w:r w:rsidR="001252D7" w:rsidRPr="00A4676C">
        <w:rPr>
          <w:sz w:val="20"/>
          <w:szCs w:val="20"/>
        </w:rPr>
        <w:t xml:space="preserve"> nach dem letzten Kurs</w:t>
      </w:r>
      <w:r w:rsidR="00DE5D19" w:rsidRPr="00A4676C">
        <w:rPr>
          <w:sz w:val="20"/>
          <w:szCs w:val="20"/>
        </w:rPr>
        <w:t xml:space="preserve"> zu berichten </w:t>
      </w:r>
      <w:r w:rsidR="00AC6D8D" w:rsidRPr="00A4676C">
        <w:rPr>
          <w:sz w:val="20"/>
          <w:szCs w:val="20"/>
        </w:rPr>
        <w:t xml:space="preserve">(Umfang: 2 - 3 A4 Seiten pro Kurs und </w:t>
      </w:r>
      <w:r w:rsidR="00361F97" w:rsidRPr="00A4676C">
        <w:rPr>
          <w:sz w:val="20"/>
          <w:szCs w:val="20"/>
        </w:rPr>
        <w:t xml:space="preserve">eine </w:t>
      </w:r>
      <w:r w:rsidR="00AC6D8D" w:rsidRPr="00A4676C">
        <w:rPr>
          <w:sz w:val="20"/>
          <w:szCs w:val="20"/>
        </w:rPr>
        <w:t xml:space="preserve">abschliessende Gesamtreflexion, es können auch Bilder integriert werden). </w:t>
      </w:r>
    </w:p>
    <w:p w14:paraId="3AC39680" w14:textId="79B72562" w:rsidR="00317339" w:rsidRPr="00A4676C" w:rsidRDefault="001F2D4B" w:rsidP="0002043C">
      <w:pPr>
        <w:pStyle w:val="SWLText"/>
        <w:rPr>
          <w:sz w:val="20"/>
          <w:szCs w:val="20"/>
        </w:rPr>
      </w:pPr>
      <w:r w:rsidRPr="00A4676C">
        <w:rPr>
          <w:sz w:val="20"/>
          <w:szCs w:val="20"/>
        </w:rPr>
        <w:t xml:space="preserve">Das Ziel des </w:t>
      </w:r>
      <w:r w:rsidR="00317339" w:rsidRPr="00A4676C">
        <w:rPr>
          <w:sz w:val="20"/>
          <w:szCs w:val="20"/>
        </w:rPr>
        <w:t>Transferlogbuch</w:t>
      </w:r>
      <w:r w:rsidRPr="00A4676C">
        <w:rPr>
          <w:sz w:val="20"/>
          <w:szCs w:val="20"/>
        </w:rPr>
        <w:t>s</w:t>
      </w:r>
      <w:r w:rsidR="00317339" w:rsidRPr="00A4676C">
        <w:rPr>
          <w:sz w:val="20"/>
          <w:szCs w:val="20"/>
        </w:rPr>
        <w:t xml:space="preserve"> </w:t>
      </w:r>
      <w:r w:rsidRPr="00A4676C">
        <w:rPr>
          <w:sz w:val="20"/>
          <w:szCs w:val="20"/>
        </w:rPr>
        <w:t xml:space="preserve">ist es, dass Du für andere </w:t>
      </w:r>
      <w:r w:rsidR="00317339" w:rsidRPr="00A4676C">
        <w:rPr>
          <w:sz w:val="20"/>
          <w:szCs w:val="20"/>
        </w:rPr>
        <w:t xml:space="preserve">deine Persönlichkeit und </w:t>
      </w:r>
      <w:proofErr w:type="gramStart"/>
      <w:r w:rsidR="00317339" w:rsidRPr="00A4676C">
        <w:rPr>
          <w:sz w:val="20"/>
          <w:szCs w:val="20"/>
        </w:rPr>
        <w:t>dein Engagements</w:t>
      </w:r>
      <w:proofErr w:type="gramEnd"/>
      <w:r w:rsidRPr="00A4676C">
        <w:rPr>
          <w:sz w:val="20"/>
          <w:szCs w:val="20"/>
        </w:rPr>
        <w:t xml:space="preserve">, das Du in Deine </w:t>
      </w:r>
      <w:r w:rsidR="00317339" w:rsidRPr="00A4676C">
        <w:rPr>
          <w:sz w:val="20"/>
          <w:szCs w:val="20"/>
        </w:rPr>
        <w:t xml:space="preserve">Entwicklung einbringst, </w:t>
      </w:r>
      <w:r w:rsidRPr="00A4676C">
        <w:rPr>
          <w:sz w:val="20"/>
          <w:szCs w:val="20"/>
        </w:rPr>
        <w:t xml:space="preserve">transparent machst, </w:t>
      </w:r>
      <w:r w:rsidR="00317339" w:rsidRPr="00A4676C">
        <w:rPr>
          <w:sz w:val="20"/>
          <w:szCs w:val="20"/>
        </w:rPr>
        <w:t xml:space="preserve">Gelerntes und Transferiertes reflektierst und </w:t>
      </w:r>
      <w:r w:rsidRPr="00A4676C">
        <w:rPr>
          <w:sz w:val="20"/>
          <w:szCs w:val="20"/>
        </w:rPr>
        <w:t xml:space="preserve">daraus für Deine Führungsrolle </w:t>
      </w:r>
      <w:r w:rsidR="00317339" w:rsidRPr="00A4676C">
        <w:rPr>
          <w:sz w:val="20"/>
          <w:szCs w:val="20"/>
        </w:rPr>
        <w:t xml:space="preserve">Schlussfolgerungen </w:t>
      </w:r>
      <w:r w:rsidRPr="00A4676C">
        <w:rPr>
          <w:sz w:val="20"/>
          <w:szCs w:val="20"/>
        </w:rPr>
        <w:t>ziehst</w:t>
      </w:r>
      <w:r w:rsidR="00317339" w:rsidRPr="00A4676C">
        <w:rPr>
          <w:sz w:val="20"/>
          <w:szCs w:val="20"/>
        </w:rPr>
        <w:t>.</w:t>
      </w:r>
    </w:p>
    <w:p w14:paraId="1D05D1F1" w14:textId="7D676C2D" w:rsidR="00CB12E8" w:rsidRPr="00A4676C" w:rsidRDefault="0002043C" w:rsidP="0002043C">
      <w:pPr>
        <w:pStyle w:val="SWLText"/>
        <w:rPr>
          <w:rFonts w:eastAsia="Times"/>
          <w:sz w:val="20"/>
          <w:szCs w:val="20"/>
        </w:rPr>
      </w:pPr>
      <w:r w:rsidRPr="00A4676C">
        <w:rPr>
          <w:rFonts w:eastAsia="Times"/>
          <w:sz w:val="20"/>
          <w:szCs w:val="20"/>
        </w:rPr>
        <w:t>D</w:t>
      </w:r>
      <w:r w:rsidR="00DE5D19" w:rsidRPr="00A4676C">
        <w:rPr>
          <w:rFonts w:eastAsia="Times"/>
          <w:sz w:val="20"/>
          <w:szCs w:val="20"/>
        </w:rPr>
        <w:t>eine</w:t>
      </w:r>
      <w:r w:rsidRPr="00A4676C">
        <w:rPr>
          <w:rFonts w:eastAsia="Times"/>
          <w:sz w:val="20"/>
          <w:szCs w:val="20"/>
        </w:rPr>
        <w:t xml:space="preserve"> Einträge w</w:t>
      </w:r>
      <w:r w:rsidR="00DE5D19" w:rsidRPr="00A4676C">
        <w:rPr>
          <w:rFonts w:eastAsia="Times"/>
          <w:sz w:val="20"/>
          <w:szCs w:val="20"/>
        </w:rPr>
        <w:t xml:space="preserve">irst du </w:t>
      </w:r>
      <w:r w:rsidR="0057787D" w:rsidRPr="00A4676C">
        <w:rPr>
          <w:rFonts w:eastAsia="Times"/>
          <w:sz w:val="20"/>
          <w:szCs w:val="20"/>
        </w:rPr>
        <w:t xml:space="preserve">in der Persönlichen Entwicklungsgruppe </w:t>
      </w:r>
      <w:r w:rsidR="00361F97" w:rsidRPr="00A4676C">
        <w:rPr>
          <w:rFonts w:eastAsia="Times"/>
          <w:sz w:val="20"/>
          <w:szCs w:val="20"/>
        </w:rPr>
        <w:t>(</w:t>
      </w:r>
      <w:r w:rsidR="0057787D" w:rsidRPr="00A4676C">
        <w:rPr>
          <w:rFonts w:eastAsia="Times"/>
          <w:sz w:val="20"/>
          <w:szCs w:val="20"/>
        </w:rPr>
        <w:t>PEG</w:t>
      </w:r>
      <w:r w:rsidR="00361F97" w:rsidRPr="00A4676C">
        <w:rPr>
          <w:rFonts w:eastAsia="Times"/>
          <w:sz w:val="20"/>
          <w:szCs w:val="20"/>
        </w:rPr>
        <w:t>)</w:t>
      </w:r>
      <w:r w:rsidR="0057787D" w:rsidRPr="00A4676C">
        <w:rPr>
          <w:rFonts w:eastAsia="Times"/>
          <w:sz w:val="20"/>
          <w:szCs w:val="20"/>
        </w:rPr>
        <w:t xml:space="preserve"> wie auch mit dem </w:t>
      </w:r>
      <w:r w:rsidRPr="00A4676C">
        <w:rPr>
          <w:rFonts w:eastAsia="Times"/>
          <w:sz w:val="20"/>
          <w:szCs w:val="20"/>
        </w:rPr>
        <w:t>Coach</w:t>
      </w:r>
      <w:r w:rsidR="00361F97" w:rsidRPr="00A4676C">
        <w:rPr>
          <w:rFonts w:eastAsia="Times"/>
          <w:sz w:val="20"/>
          <w:szCs w:val="20"/>
        </w:rPr>
        <w:t>/</w:t>
      </w:r>
      <w:r w:rsidR="001F2D4B" w:rsidRPr="00A4676C">
        <w:rPr>
          <w:rFonts w:eastAsia="Times"/>
          <w:sz w:val="20"/>
          <w:szCs w:val="20"/>
        </w:rPr>
        <w:t xml:space="preserve"> </w:t>
      </w:r>
      <w:r w:rsidR="00361F97" w:rsidRPr="00A4676C">
        <w:rPr>
          <w:rFonts w:eastAsia="Times"/>
          <w:sz w:val="20"/>
          <w:szCs w:val="20"/>
        </w:rPr>
        <w:t>der Coachin</w:t>
      </w:r>
      <w:r w:rsidRPr="00A4676C">
        <w:rPr>
          <w:rFonts w:eastAsia="Times"/>
          <w:sz w:val="20"/>
          <w:szCs w:val="20"/>
        </w:rPr>
        <w:t xml:space="preserve"> individuell reflektier</w:t>
      </w:r>
      <w:r w:rsidR="00DE5D19" w:rsidRPr="00A4676C">
        <w:rPr>
          <w:rFonts w:eastAsia="Times"/>
          <w:sz w:val="20"/>
          <w:szCs w:val="20"/>
        </w:rPr>
        <w:t>en</w:t>
      </w:r>
      <w:r w:rsidRPr="00A4676C">
        <w:rPr>
          <w:rFonts w:eastAsia="Times"/>
          <w:sz w:val="20"/>
          <w:szCs w:val="20"/>
        </w:rPr>
        <w:t>.</w:t>
      </w:r>
    </w:p>
    <w:p w14:paraId="0BB043A8" w14:textId="0241BAFA" w:rsidR="00361F97" w:rsidRPr="00A4676C" w:rsidRDefault="00CB12E8" w:rsidP="00CB12E8">
      <w:pPr>
        <w:pStyle w:val="SWLText"/>
        <w:rPr>
          <w:rFonts w:eastAsia="Times"/>
          <w:sz w:val="20"/>
          <w:szCs w:val="20"/>
        </w:rPr>
      </w:pPr>
      <w:r w:rsidRPr="00A4676C">
        <w:rPr>
          <w:rFonts w:eastAsia="Times"/>
          <w:sz w:val="20"/>
          <w:szCs w:val="20"/>
        </w:rPr>
        <w:t xml:space="preserve">Dabei </w:t>
      </w:r>
      <w:r w:rsidR="00DE5D19" w:rsidRPr="00A4676C">
        <w:rPr>
          <w:rFonts w:eastAsia="Times"/>
          <w:sz w:val="20"/>
          <w:szCs w:val="20"/>
        </w:rPr>
        <w:t>kannst du folgende Fragestellungen zur Orientierung heranziehen</w:t>
      </w:r>
      <w:r w:rsidR="00DF4E5D" w:rsidRPr="00A4676C">
        <w:rPr>
          <w:rFonts w:eastAsia="Times"/>
          <w:sz w:val="20"/>
          <w:szCs w:val="20"/>
        </w:rPr>
        <w:t xml:space="preserve"> (Auch die Einträge in dein persönliches Lerntagebuch können dir dienlich sein beim Verfassen des Transferlogbuchs)</w:t>
      </w:r>
      <w:r w:rsidRPr="00A4676C">
        <w:rPr>
          <w:rFonts w:eastAsia="Times"/>
          <w:sz w:val="20"/>
          <w:szCs w:val="20"/>
        </w:rPr>
        <w:t>:</w:t>
      </w:r>
    </w:p>
    <w:p w14:paraId="21E60CAF" w14:textId="4CB451F1" w:rsidR="00361F97" w:rsidRPr="00A4676C" w:rsidRDefault="00361F97" w:rsidP="00E67A41">
      <w:pPr>
        <w:pStyle w:val="SWLTextBulletPoints"/>
        <w:rPr>
          <w:i/>
          <w:iCs/>
          <w:szCs w:val="20"/>
          <w:lang w:val="de-DE"/>
        </w:rPr>
      </w:pPr>
      <w:r w:rsidRPr="00A4676C">
        <w:rPr>
          <w:i/>
          <w:iCs/>
          <w:szCs w:val="20"/>
          <w:lang w:val="de-DE"/>
        </w:rPr>
        <w:t xml:space="preserve">Was habe ich im letzten </w:t>
      </w:r>
      <w:r w:rsidR="001F2D4B" w:rsidRPr="00A4676C">
        <w:rPr>
          <w:i/>
          <w:iCs/>
          <w:szCs w:val="20"/>
          <w:lang w:val="de-DE"/>
        </w:rPr>
        <w:t>Kurs</w:t>
      </w:r>
      <w:r w:rsidRPr="00A4676C">
        <w:rPr>
          <w:i/>
          <w:iCs/>
          <w:szCs w:val="20"/>
          <w:lang w:val="de-DE"/>
        </w:rPr>
        <w:t xml:space="preserve"> gelernt? Was habe ich mir vorgenommen</w:t>
      </w:r>
      <w:r w:rsidR="001F2D4B" w:rsidRPr="00A4676C">
        <w:rPr>
          <w:i/>
          <w:iCs/>
          <w:szCs w:val="20"/>
          <w:lang w:val="de-DE"/>
        </w:rPr>
        <w:t>,</w:t>
      </w:r>
      <w:r w:rsidRPr="00A4676C">
        <w:rPr>
          <w:i/>
          <w:iCs/>
          <w:szCs w:val="20"/>
          <w:lang w:val="de-DE"/>
        </w:rPr>
        <w:t xml:space="preserve"> in der Praxis umzusetzen und weshalb? </w:t>
      </w:r>
    </w:p>
    <w:p w14:paraId="15C9A313" w14:textId="0D531F75" w:rsidR="00361F97" w:rsidRPr="00A4676C" w:rsidRDefault="00361F97" w:rsidP="00E67A41">
      <w:pPr>
        <w:pStyle w:val="SWLTextBulletPoints"/>
        <w:rPr>
          <w:i/>
          <w:iCs/>
          <w:szCs w:val="20"/>
          <w:lang w:val="de-DE"/>
        </w:rPr>
      </w:pPr>
      <w:r w:rsidRPr="00A4676C">
        <w:rPr>
          <w:i/>
          <w:iCs/>
          <w:szCs w:val="20"/>
          <w:lang w:val="de-DE"/>
        </w:rPr>
        <w:t xml:space="preserve">Was habe ich </w:t>
      </w:r>
      <w:r w:rsidR="00DE5D19" w:rsidRPr="00A4676C">
        <w:rPr>
          <w:i/>
          <w:iCs/>
          <w:szCs w:val="20"/>
          <w:lang w:val="de-DE"/>
        </w:rPr>
        <w:t xml:space="preserve">seither </w:t>
      </w:r>
      <w:proofErr w:type="spellStart"/>
      <w:r w:rsidRPr="00A4676C">
        <w:rPr>
          <w:i/>
          <w:iCs/>
          <w:szCs w:val="20"/>
          <w:lang w:val="de-DE"/>
        </w:rPr>
        <w:t>schliesslich</w:t>
      </w:r>
      <w:proofErr w:type="spellEnd"/>
      <w:r w:rsidRPr="00A4676C">
        <w:rPr>
          <w:i/>
          <w:iCs/>
          <w:szCs w:val="20"/>
          <w:lang w:val="de-DE"/>
        </w:rPr>
        <w:t xml:space="preserve"> umgesetzt und wie? </w:t>
      </w:r>
      <w:r w:rsidR="00DE5D19" w:rsidRPr="00A4676C">
        <w:rPr>
          <w:i/>
          <w:iCs/>
          <w:szCs w:val="20"/>
          <w:lang w:val="de-DE"/>
        </w:rPr>
        <w:t xml:space="preserve">Mit welchen Auswirkungen (auf </w:t>
      </w:r>
      <w:proofErr w:type="spellStart"/>
      <w:proofErr w:type="gramStart"/>
      <w:r w:rsidR="00DE5D19" w:rsidRPr="00A4676C">
        <w:rPr>
          <w:i/>
          <w:iCs/>
          <w:szCs w:val="20"/>
          <w:lang w:val="de-DE"/>
        </w:rPr>
        <w:t>Kund:innen</w:t>
      </w:r>
      <w:proofErr w:type="spellEnd"/>
      <w:proofErr w:type="gramEnd"/>
      <w:r w:rsidR="00DE5D19" w:rsidRPr="00A4676C">
        <w:rPr>
          <w:i/>
          <w:iCs/>
          <w:szCs w:val="20"/>
          <w:lang w:val="de-DE"/>
        </w:rPr>
        <w:t>, Mitarbeitende, Vorgesetzte, mich, meine Wirksamkeit)?</w:t>
      </w:r>
    </w:p>
    <w:p w14:paraId="74EBA0FD" w14:textId="71A67FEB" w:rsidR="00361F97" w:rsidRPr="00A4676C" w:rsidRDefault="00361F97" w:rsidP="00E67A41">
      <w:pPr>
        <w:pStyle w:val="SWLTextBulletPoints"/>
        <w:rPr>
          <w:i/>
          <w:iCs/>
          <w:szCs w:val="20"/>
          <w:lang w:val="de-DE"/>
        </w:rPr>
      </w:pPr>
      <w:r w:rsidRPr="00A4676C">
        <w:rPr>
          <w:i/>
          <w:iCs/>
          <w:szCs w:val="20"/>
          <w:lang w:val="de-DE"/>
        </w:rPr>
        <w:t xml:space="preserve">Wenn ich etwas </w:t>
      </w:r>
      <w:r w:rsidR="00DE5D19" w:rsidRPr="00A4676C">
        <w:rPr>
          <w:i/>
          <w:iCs/>
          <w:szCs w:val="20"/>
          <w:lang w:val="de-DE"/>
        </w:rPr>
        <w:t xml:space="preserve">(noch) </w:t>
      </w:r>
      <w:r w:rsidRPr="00A4676C">
        <w:rPr>
          <w:i/>
          <w:iCs/>
          <w:szCs w:val="20"/>
          <w:lang w:val="de-DE"/>
        </w:rPr>
        <w:t xml:space="preserve">nicht umgesetzt habe, was </w:t>
      </w:r>
      <w:r w:rsidR="00DE5D19" w:rsidRPr="00A4676C">
        <w:rPr>
          <w:i/>
          <w:iCs/>
          <w:szCs w:val="20"/>
          <w:lang w:val="de-DE"/>
        </w:rPr>
        <w:t xml:space="preserve">ist es und was </w:t>
      </w:r>
      <w:r w:rsidRPr="00A4676C">
        <w:rPr>
          <w:i/>
          <w:iCs/>
          <w:szCs w:val="20"/>
          <w:lang w:val="de-DE"/>
        </w:rPr>
        <w:t xml:space="preserve">hat mich </w:t>
      </w:r>
      <w:r w:rsidR="00DE5D19" w:rsidRPr="00A4676C">
        <w:rPr>
          <w:i/>
          <w:iCs/>
          <w:szCs w:val="20"/>
          <w:lang w:val="de-DE"/>
        </w:rPr>
        <w:t xml:space="preserve">bisher </w:t>
      </w:r>
      <w:r w:rsidRPr="00A4676C">
        <w:rPr>
          <w:i/>
          <w:iCs/>
          <w:szCs w:val="20"/>
          <w:lang w:val="de-DE"/>
        </w:rPr>
        <w:t>daran gehindert</w:t>
      </w:r>
      <w:r w:rsidR="00DE5D19" w:rsidRPr="00A4676C">
        <w:rPr>
          <w:i/>
          <w:iCs/>
          <w:szCs w:val="20"/>
          <w:lang w:val="de-DE"/>
        </w:rPr>
        <w:t>?</w:t>
      </w:r>
    </w:p>
    <w:p w14:paraId="559E2A56" w14:textId="24F2A9AB" w:rsidR="00DE5D19" w:rsidRPr="00A4676C" w:rsidRDefault="00DE5D19" w:rsidP="00E67A41">
      <w:pPr>
        <w:pStyle w:val="SWLTextBulletPoints"/>
        <w:rPr>
          <w:i/>
          <w:iCs/>
          <w:szCs w:val="20"/>
          <w:lang w:val="de-DE"/>
        </w:rPr>
      </w:pPr>
      <w:r w:rsidRPr="00A4676C">
        <w:rPr>
          <w:i/>
          <w:iCs/>
          <w:szCs w:val="20"/>
          <w:lang w:val="de-DE"/>
        </w:rPr>
        <w:t xml:space="preserve">Was war das Ergebnis meines neuen Handelns? Was hat bereits gut funktioniert? Was will </w:t>
      </w:r>
      <w:r w:rsidR="001252D7" w:rsidRPr="00A4676C">
        <w:rPr>
          <w:i/>
          <w:iCs/>
          <w:szCs w:val="20"/>
          <w:lang w:val="de-DE"/>
        </w:rPr>
        <w:t xml:space="preserve">ich </w:t>
      </w:r>
      <w:r w:rsidRPr="00A4676C">
        <w:rPr>
          <w:i/>
          <w:iCs/>
          <w:szCs w:val="20"/>
          <w:lang w:val="de-DE"/>
        </w:rPr>
        <w:t>vertiefen, wovon mehr lernen?</w:t>
      </w:r>
    </w:p>
    <w:p w14:paraId="43031CB0" w14:textId="400B99A5" w:rsidR="0057787D" w:rsidRPr="00A4676C" w:rsidRDefault="00DE5D19" w:rsidP="00E67A41">
      <w:pPr>
        <w:pStyle w:val="SWLTextBulletPoints"/>
        <w:rPr>
          <w:i/>
          <w:iCs/>
          <w:szCs w:val="20"/>
          <w:lang w:val="de-DE"/>
        </w:rPr>
      </w:pPr>
      <w:r w:rsidRPr="00A4676C">
        <w:rPr>
          <w:i/>
          <w:iCs/>
          <w:szCs w:val="20"/>
          <w:lang w:val="de-DE"/>
        </w:rPr>
        <w:t>Was darüber</w:t>
      </w:r>
      <w:r w:rsidR="001252D7" w:rsidRPr="00A4676C">
        <w:rPr>
          <w:i/>
          <w:iCs/>
          <w:szCs w:val="20"/>
          <w:lang w:val="de-DE"/>
        </w:rPr>
        <w:t xml:space="preserve"> </w:t>
      </w:r>
      <w:r w:rsidRPr="00A4676C">
        <w:rPr>
          <w:i/>
          <w:iCs/>
          <w:szCs w:val="20"/>
          <w:lang w:val="de-DE"/>
        </w:rPr>
        <w:t>hinaus lief in den vergangenen Tagen gut in meiner Führungspraxis? Wofür bin ich dankbar?</w:t>
      </w:r>
      <w:bookmarkStart w:id="1" w:name="_Hlk54971499"/>
    </w:p>
    <w:p w14:paraId="1B662964" w14:textId="77777777" w:rsidR="00A4676C" w:rsidRDefault="00A4676C" w:rsidP="00A4676C">
      <w:pPr>
        <w:rPr>
          <w:rFonts w:eastAsia="Times"/>
        </w:rPr>
      </w:pPr>
    </w:p>
    <w:p w14:paraId="67560A08" w14:textId="19EDCC61" w:rsidR="00A4676C" w:rsidRPr="00A4676C" w:rsidRDefault="00A4676C" w:rsidP="00A4676C">
      <w:pPr>
        <w:rPr>
          <w:rFonts w:ascii="Arial" w:eastAsia="Times" w:hAnsi="Arial" w:cs="Arial"/>
          <w:b/>
          <w:bCs/>
          <w:sz w:val="20"/>
          <w:szCs w:val="20"/>
        </w:rPr>
      </w:pPr>
      <w:r w:rsidRPr="00A4676C">
        <w:rPr>
          <w:rFonts w:ascii="Arial" w:eastAsia="Times" w:hAnsi="Arial" w:cs="Arial"/>
          <w:b/>
          <w:bCs/>
          <w:sz w:val="20"/>
          <w:szCs w:val="20"/>
        </w:rPr>
        <w:t>Abschliessende Gesamtreflexion</w:t>
      </w:r>
    </w:p>
    <w:p w14:paraId="241B1A21" w14:textId="77777777" w:rsidR="00A4676C" w:rsidRDefault="00A4676C" w:rsidP="00A4676C">
      <w:pPr>
        <w:rPr>
          <w:rFonts w:ascii="Arial" w:eastAsia="Times" w:hAnsi="Arial" w:cs="Arial"/>
          <w:sz w:val="20"/>
          <w:szCs w:val="20"/>
        </w:rPr>
      </w:pPr>
    </w:p>
    <w:p w14:paraId="68775611" w14:textId="4C5ECC03" w:rsidR="001252D7" w:rsidRPr="00A4676C" w:rsidRDefault="001252D7" w:rsidP="00A4676C">
      <w:pPr>
        <w:rPr>
          <w:rFonts w:ascii="Arial" w:eastAsia="Times" w:hAnsi="Arial" w:cs="Arial"/>
          <w:sz w:val="20"/>
          <w:szCs w:val="20"/>
        </w:rPr>
      </w:pPr>
      <w:r w:rsidRPr="00A4676C">
        <w:rPr>
          <w:rFonts w:ascii="Arial" w:eastAsia="Times" w:hAnsi="Arial" w:cs="Arial"/>
          <w:sz w:val="20"/>
          <w:szCs w:val="20"/>
        </w:rPr>
        <w:t>Nachdem du deinen Lernfortschritt nach jedem Modul reflektiert hast, bitten wir Dich a</w:t>
      </w:r>
      <w:r w:rsidR="00523EBA" w:rsidRPr="00A4676C">
        <w:rPr>
          <w:rFonts w:ascii="Arial" w:eastAsia="Times" w:hAnsi="Arial" w:cs="Arial"/>
          <w:sz w:val="20"/>
          <w:szCs w:val="20"/>
        </w:rPr>
        <w:t xml:space="preserve">bschliessend </w:t>
      </w:r>
      <w:r w:rsidR="0057787D" w:rsidRPr="00A4676C">
        <w:rPr>
          <w:rFonts w:ascii="Arial" w:eastAsia="Times" w:hAnsi="Arial" w:cs="Arial"/>
          <w:sz w:val="20"/>
          <w:szCs w:val="20"/>
        </w:rPr>
        <w:t>Deine Erkenntnisse in einen Gesamtzusammenhang</w:t>
      </w:r>
      <w:r w:rsidRPr="00A4676C">
        <w:rPr>
          <w:rFonts w:ascii="Arial" w:eastAsia="Times" w:hAnsi="Arial" w:cs="Arial"/>
          <w:sz w:val="20"/>
          <w:szCs w:val="20"/>
        </w:rPr>
        <w:t xml:space="preserve"> zu bringen</w:t>
      </w:r>
      <w:r w:rsidR="00523EBA" w:rsidRPr="00A4676C">
        <w:rPr>
          <w:rFonts w:ascii="Arial" w:eastAsia="Times" w:hAnsi="Arial" w:cs="Arial"/>
          <w:sz w:val="20"/>
          <w:szCs w:val="20"/>
        </w:rPr>
        <w:t xml:space="preserve">, </w:t>
      </w:r>
      <w:r w:rsidRPr="00A4676C">
        <w:rPr>
          <w:rFonts w:ascii="Arial" w:eastAsia="Times" w:hAnsi="Arial" w:cs="Arial"/>
          <w:sz w:val="20"/>
          <w:szCs w:val="20"/>
        </w:rPr>
        <w:t>indem du deine gesamte Reise noch einmal hinsichtlich ihrer Highlights reflektierst. Hierfür stellst Du am besten eine Verknüpfung zu</w:t>
      </w:r>
      <w:r w:rsidR="00523EBA" w:rsidRPr="00A4676C">
        <w:rPr>
          <w:rFonts w:ascii="Arial" w:eastAsia="Times" w:hAnsi="Arial" w:cs="Arial"/>
          <w:sz w:val="20"/>
          <w:szCs w:val="20"/>
        </w:rPr>
        <w:t xml:space="preserve"> Deinen Lernzielen</w:t>
      </w:r>
      <w:r w:rsidRPr="00A4676C">
        <w:rPr>
          <w:rFonts w:ascii="Arial" w:eastAsia="Times" w:hAnsi="Arial" w:cs="Arial"/>
          <w:sz w:val="20"/>
          <w:szCs w:val="20"/>
        </w:rPr>
        <w:t xml:space="preserve"> her, legst deine wichtigsten Erkenntnisse, Fortschritte und Erfolge während deines Lehrgangs dar</w:t>
      </w:r>
      <w:r w:rsidR="00CB12E8" w:rsidRPr="00A4676C">
        <w:rPr>
          <w:rFonts w:ascii="Arial" w:eastAsia="Times" w:hAnsi="Arial" w:cs="Arial"/>
          <w:sz w:val="20"/>
          <w:szCs w:val="20"/>
        </w:rPr>
        <w:t xml:space="preserve"> und legst offen, welche Entwicklungsschritte </w:t>
      </w:r>
      <w:r w:rsidRPr="00A4676C">
        <w:rPr>
          <w:rFonts w:ascii="Arial" w:eastAsia="Times" w:hAnsi="Arial" w:cs="Arial"/>
          <w:sz w:val="20"/>
          <w:szCs w:val="20"/>
        </w:rPr>
        <w:t xml:space="preserve">es darüber </w:t>
      </w:r>
      <w:r w:rsidR="00CB12E8" w:rsidRPr="00A4676C">
        <w:rPr>
          <w:rFonts w:ascii="Arial" w:eastAsia="Times" w:hAnsi="Arial" w:cs="Arial"/>
          <w:sz w:val="20"/>
          <w:szCs w:val="20"/>
        </w:rPr>
        <w:t xml:space="preserve">hinaus </w:t>
      </w:r>
      <w:r w:rsidRPr="00A4676C">
        <w:rPr>
          <w:rFonts w:ascii="Arial" w:eastAsia="Times" w:hAnsi="Arial" w:cs="Arial"/>
          <w:sz w:val="20"/>
          <w:szCs w:val="20"/>
        </w:rPr>
        <w:t xml:space="preserve">noch </w:t>
      </w:r>
      <w:r w:rsidR="00CB12E8" w:rsidRPr="00A4676C">
        <w:rPr>
          <w:rFonts w:ascii="Arial" w:eastAsia="Times" w:hAnsi="Arial" w:cs="Arial"/>
          <w:sz w:val="20"/>
          <w:szCs w:val="20"/>
        </w:rPr>
        <w:t>bedarf</w:t>
      </w:r>
      <w:r w:rsidR="00523EBA" w:rsidRPr="00A4676C">
        <w:rPr>
          <w:rFonts w:ascii="Arial" w:eastAsia="Times" w:hAnsi="Arial" w:cs="Arial"/>
          <w:sz w:val="20"/>
          <w:szCs w:val="20"/>
        </w:rPr>
        <w:t xml:space="preserve"> (</w:t>
      </w:r>
      <w:r w:rsidR="00A01D3C" w:rsidRPr="00A4676C">
        <w:rPr>
          <w:rFonts w:ascii="Arial" w:eastAsia="Times" w:hAnsi="Arial" w:cs="Arial"/>
          <w:sz w:val="20"/>
          <w:szCs w:val="20"/>
        </w:rPr>
        <w:t xml:space="preserve">Gesamtreflexion </w:t>
      </w:r>
      <w:r w:rsidR="00523EBA" w:rsidRPr="00A4676C">
        <w:rPr>
          <w:rFonts w:ascii="Arial" w:eastAsia="Times" w:hAnsi="Arial" w:cs="Arial"/>
          <w:sz w:val="20"/>
          <w:szCs w:val="20"/>
        </w:rPr>
        <w:t>ca. 4 Seiten)</w:t>
      </w:r>
      <w:r w:rsidR="0057787D" w:rsidRPr="00A4676C">
        <w:rPr>
          <w:rFonts w:ascii="Arial" w:eastAsia="Times" w:hAnsi="Arial" w:cs="Arial"/>
          <w:sz w:val="20"/>
          <w:szCs w:val="20"/>
        </w:rPr>
        <w:t xml:space="preserve">. </w:t>
      </w:r>
      <w:r w:rsidR="0002043C" w:rsidRPr="00A4676C">
        <w:rPr>
          <w:rFonts w:ascii="Arial" w:eastAsia="Times" w:hAnsi="Arial" w:cs="Arial"/>
          <w:sz w:val="20"/>
          <w:szCs w:val="20"/>
        </w:rPr>
        <w:t xml:space="preserve">Die Gesamtdokumentation </w:t>
      </w:r>
      <w:r w:rsidR="00CB12E8" w:rsidRPr="00A4676C">
        <w:rPr>
          <w:rFonts w:ascii="Arial" w:eastAsia="Times" w:hAnsi="Arial" w:cs="Arial"/>
          <w:sz w:val="20"/>
          <w:szCs w:val="20"/>
        </w:rPr>
        <w:t>wird der PEG und dem Coach als PDF-Dokument zugeschickt und diskutiert</w:t>
      </w:r>
      <w:r w:rsidR="0002043C" w:rsidRPr="00A4676C">
        <w:rPr>
          <w:rFonts w:ascii="Arial" w:eastAsia="Times" w:hAnsi="Arial" w:cs="Arial"/>
          <w:sz w:val="20"/>
          <w:szCs w:val="20"/>
        </w:rPr>
        <w:t>.</w:t>
      </w:r>
      <w:bookmarkEnd w:id="1"/>
    </w:p>
    <w:p w14:paraId="7FD85895" w14:textId="77777777" w:rsidR="002E7B1C" w:rsidRDefault="002E7B1C" w:rsidP="0002043C">
      <w:pPr>
        <w:pStyle w:val="SWLText"/>
        <w:rPr>
          <w:rFonts w:eastAsia="Times" w:cs="Arial"/>
          <w:sz w:val="20"/>
          <w:szCs w:val="20"/>
        </w:rPr>
      </w:pPr>
    </w:p>
    <w:p w14:paraId="0136BDAB" w14:textId="55AD9921" w:rsidR="001252D7" w:rsidRPr="00A4676C" w:rsidRDefault="001252D7" w:rsidP="0002043C">
      <w:pPr>
        <w:pStyle w:val="SWLText"/>
        <w:rPr>
          <w:rFonts w:eastAsia="Times" w:cs="Arial"/>
          <w:sz w:val="20"/>
          <w:szCs w:val="20"/>
        </w:rPr>
      </w:pPr>
      <w:r w:rsidRPr="00A4676C">
        <w:rPr>
          <w:rFonts w:eastAsia="Times" w:cs="Arial"/>
          <w:sz w:val="20"/>
          <w:szCs w:val="20"/>
        </w:rPr>
        <w:t>Hierbei helfen dir folgende Fragestellungen</w:t>
      </w:r>
      <w:r w:rsidR="00694109" w:rsidRPr="00A4676C">
        <w:rPr>
          <w:rFonts w:eastAsia="Times" w:cs="Arial"/>
          <w:sz w:val="20"/>
          <w:szCs w:val="20"/>
        </w:rPr>
        <w:t>:</w:t>
      </w:r>
    </w:p>
    <w:p w14:paraId="162FFCB6" w14:textId="0FDA4BEB" w:rsidR="00694109" w:rsidRPr="00A4676C" w:rsidRDefault="00694109" w:rsidP="00E67A41">
      <w:pPr>
        <w:pStyle w:val="SWLTextBulletPoints"/>
        <w:rPr>
          <w:i/>
          <w:iCs/>
          <w:szCs w:val="20"/>
        </w:rPr>
      </w:pPr>
      <w:r w:rsidRPr="00A4676C">
        <w:rPr>
          <w:i/>
          <w:iCs/>
          <w:szCs w:val="20"/>
        </w:rPr>
        <w:t>Mit welchem Ziel</w:t>
      </w:r>
      <w:r w:rsidR="00B110ED" w:rsidRPr="00A4676C">
        <w:rPr>
          <w:i/>
          <w:iCs/>
          <w:szCs w:val="20"/>
        </w:rPr>
        <w:t xml:space="preserve">, welcher Vision </w:t>
      </w:r>
      <w:r w:rsidRPr="00A4676C">
        <w:rPr>
          <w:i/>
          <w:iCs/>
          <w:szCs w:val="20"/>
        </w:rPr>
        <w:t>bezogen auf Führung bin ich die Lernreise angetreten? Was habe ich mir von meinem Ziel versprochen? Wie hat sich mein Ziel im Laufe des Lehrgangs möglicherweise verändert? Wo stehe ich bezogen auf mein Ziel heute?</w:t>
      </w:r>
    </w:p>
    <w:p w14:paraId="177BB8B4" w14:textId="2DCBE30F" w:rsidR="00694109" w:rsidRPr="00A4676C" w:rsidRDefault="00694109" w:rsidP="00E67A41">
      <w:pPr>
        <w:pStyle w:val="SWLTextBulletPoints"/>
        <w:rPr>
          <w:i/>
          <w:iCs/>
          <w:szCs w:val="20"/>
        </w:rPr>
      </w:pPr>
      <w:r w:rsidRPr="00A4676C">
        <w:rPr>
          <w:i/>
          <w:iCs/>
          <w:szCs w:val="20"/>
        </w:rPr>
        <w:lastRenderedPageBreak/>
        <w:t>Was und wen in meinem Umfeld habe ich auf meiner Entwicklungsreise besonders hilfreich und unterstützend erlebt? Was und wer hat mir geholfen meinem Ziel näher zu kommen bzw. es zu erreichen?</w:t>
      </w:r>
    </w:p>
    <w:p w14:paraId="27463B13" w14:textId="4644BD8F" w:rsidR="00694109" w:rsidRPr="00A4676C" w:rsidRDefault="00694109" w:rsidP="00E67A41">
      <w:pPr>
        <w:pStyle w:val="SWLTextBulletPoints"/>
        <w:rPr>
          <w:i/>
          <w:iCs/>
          <w:szCs w:val="20"/>
        </w:rPr>
      </w:pPr>
      <w:r w:rsidRPr="00A4676C">
        <w:rPr>
          <w:i/>
          <w:iCs/>
          <w:szCs w:val="20"/>
        </w:rPr>
        <w:t xml:space="preserve">Von welchen Themen aus der Vergangenheit habe ich mich verabschiedet, um meiner Vision von mir als </w:t>
      </w:r>
      <w:r w:rsidR="00B110ED" w:rsidRPr="00A4676C">
        <w:rPr>
          <w:i/>
          <w:iCs/>
          <w:szCs w:val="20"/>
        </w:rPr>
        <w:t>f</w:t>
      </w:r>
      <w:r w:rsidRPr="00A4676C">
        <w:rPr>
          <w:i/>
          <w:iCs/>
          <w:szCs w:val="20"/>
        </w:rPr>
        <w:t xml:space="preserve">ührende </w:t>
      </w:r>
      <w:r w:rsidR="00B110ED" w:rsidRPr="00A4676C">
        <w:rPr>
          <w:i/>
          <w:iCs/>
          <w:szCs w:val="20"/>
        </w:rPr>
        <w:t xml:space="preserve">Person </w:t>
      </w:r>
      <w:r w:rsidRPr="00A4676C">
        <w:rPr>
          <w:i/>
          <w:iCs/>
          <w:szCs w:val="20"/>
        </w:rPr>
        <w:t>näher zu kommen?</w:t>
      </w:r>
    </w:p>
    <w:p w14:paraId="1660575A" w14:textId="21AE69C7" w:rsidR="00FF7D3B" w:rsidRPr="00A4676C" w:rsidRDefault="00694109" w:rsidP="00E67A41">
      <w:pPr>
        <w:pStyle w:val="SWLTextBulletPoints"/>
        <w:rPr>
          <w:i/>
          <w:iCs/>
          <w:szCs w:val="20"/>
        </w:rPr>
      </w:pPr>
      <w:r w:rsidRPr="00A4676C">
        <w:rPr>
          <w:i/>
          <w:iCs/>
          <w:szCs w:val="20"/>
        </w:rPr>
        <w:t>Welche meiner Ressourcen, Schätze und Stärken sind mir im Laufe meiner Entwicklung bewusster geworden? In welchen Momenten habe ich diese wahrgenommen?</w:t>
      </w:r>
    </w:p>
    <w:p w14:paraId="29BB55C1" w14:textId="47E34735" w:rsidR="00694109" w:rsidRPr="00A4676C" w:rsidRDefault="00694109" w:rsidP="00E67A41">
      <w:pPr>
        <w:pStyle w:val="SWLTextBulletPoints"/>
        <w:rPr>
          <w:i/>
          <w:iCs/>
          <w:szCs w:val="20"/>
        </w:rPr>
      </w:pPr>
      <w:r w:rsidRPr="00A4676C">
        <w:rPr>
          <w:i/>
          <w:iCs/>
          <w:szCs w:val="20"/>
        </w:rPr>
        <w:t>Welche Schritte waren zentral, um meiner Vision von mir als Führende näher zu kommen?</w:t>
      </w:r>
      <w:r w:rsidR="00B110ED" w:rsidRPr="00A4676C">
        <w:rPr>
          <w:i/>
          <w:iCs/>
          <w:szCs w:val="20"/>
        </w:rPr>
        <w:t xml:space="preserve"> Welche Schritte sind noch zu gehen?</w:t>
      </w:r>
    </w:p>
    <w:p w14:paraId="591A5358" w14:textId="77777777" w:rsidR="00694109" w:rsidRPr="00A4676C" w:rsidRDefault="00694109" w:rsidP="00E67A41">
      <w:pPr>
        <w:pStyle w:val="SWLTextBulletPoints"/>
        <w:numPr>
          <w:ilvl w:val="0"/>
          <w:numId w:val="0"/>
        </w:numPr>
        <w:ind w:left="714"/>
        <w:rPr>
          <w:szCs w:val="20"/>
        </w:rPr>
      </w:pPr>
    </w:p>
    <w:p w14:paraId="53F83F82" w14:textId="5D50A41E" w:rsidR="00FF7D3B" w:rsidRPr="00A4676C" w:rsidRDefault="007C2893" w:rsidP="00061C72">
      <w:pPr>
        <w:pStyle w:val="Lauftext"/>
        <w:spacing w:after="120" w:line="240" w:lineRule="auto"/>
        <w:rPr>
          <w:rFonts w:ascii="Arial" w:hAnsi="Arial" w:cs="Arial"/>
          <w:szCs w:val="20"/>
        </w:rPr>
      </w:pPr>
      <w:r w:rsidRPr="00A4676C">
        <w:rPr>
          <w:rFonts w:ascii="Arial" w:hAnsi="Arial" w:cs="Arial"/>
          <w:szCs w:val="20"/>
        </w:rPr>
        <w:t xml:space="preserve">Alles Gute für </w:t>
      </w:r>
      <w:r w:rsidR="0002043C" w:rsidRPr="00A4676C">
        <w:rPr>
          <w:rFonts w:ascii="Arial" w:hAnsi="Arial" w:cs="Arial"/>
          <w:szCs w:val="20"/>
        </w:rPr>
        <w:t>Deinen</w:t>
      </w:r>
      <w:r w:rsidRPr="00A4676C">
        <w:rPr>
          <w:rFonts w:ascii="Arial" w:hAnsi="Arial" w:cs="Arial"/>
          <w:szCs w:val="20"/>
        </w:rPr>
        <w:t xml:space="preserve"> Lernprozess!</w:t>
      </w:r>
    </w:p>
    <w:p w14:paraId="75B7DFC6" w14:textId="77777777" w:rsidR="007C2893" w:rsidRDefault="007C2893">
      <w:pPr>
        <w:rPr>
          <w:rFonts w:ascii="Arial" w:hAnsi="Arial" w:cs="Arial"/>
          <w:sz w:val="24"/>
        </w:rPr>
      </w:pPr>
      <w:r>
        <w:rPr>
          <w:rFonts w:ascii="Arial" w:hAnsi="Arial" w:cs="Arial"/>
          <w:sz w:val="24"/>
        </w:rPr>
        <w:br w:type="page"/>
      </w:r>
    </w:p>
    <w:p w14:paraId="3A40E0EE" w14:textId="038EB140" w:rsidR="008C3B4D"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0288" behindDoc="0" locked="0" layoutInCell="1" allowOverlap="1" wp14:anchorId="1A276517" wp14:editId="3F37E4D6">
            <wp:simplePos x="0" y="0"/>
            <wp:positionH relativeFrom="column">
              <wp:posOffset>-1056</wp:posOffset>
            </wp:positionH>
            <wp:positionV relativeFrom="paragraph">
              <wp:posOffset>144</wp:posOffset>
            </wp:positionV>
            <wp:extent cx="537372" cy="537372"/>
            <wp:effectExtent l="0" t="0" r="0" b="0"/>
            <wp:wrapSquare wrapText="bothSides"/>
            <wp:docPr id="2" name="Grafik 2"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372" cy="537372"/>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02043C" w:rsidRPr="00063A7E">
        <w:rPr>
          <w:rFonts w:ascii="Arial" w:hAnsi="Arial" w:cs="Arial"/>
          <w:color w:val="4F81BD" w:themeColor="accent1"/>
          <w:sz w:val="36"/>
          <w:szCs w:val="36"/>
        </w:rPr>
        <w:t>1</w:t>
      </w:r>
      <w:r w:rsidR="00551E96">
        <w:rPr>
          <w:rFonts w:ascii="Arial" w:hAnsi="Arial" w:cs="Arial"/>
          <w:color w:val="4F81BD" w:themeColor="accent1"/>
          <w:sz w:val="36"/>
          <w:szCs w:val="36"/>
        </w:rPr>
        <w:t xml:space="preserve"> &amp; 2</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Psychologie für Führungspersonen und Development Center</w:t>
      </w:r>
      <w:r w:rsidR="0002043C" w:rsidRPr="00063A7E">
        <w:rPr>
          <w:rFonts w:ascii="Arial" w:hAnsi="Arial" w:cs="Arial"/>
          <w:bCs/>
          <w:color w:val="4F81BD" w:themeColor="accent1"/>
          <w:sz w:val="36"/>
          <w:szCs w:val="36"/>
        </w:rPr>
        <w:t xml:space="preserve"> </w:t>
      </w:r>
      <w:r w:rsidR="008C3B4D" w:rsidRPr="00063A7E">
        <w:rPr>
          <w:rFonts w:ascii="Arial" w:hAnsi="Arial" w:cs="Arial"/>
          <w:color w:val="4F81BD" w:themeColor="accent1"/>
          <w:sz w:val="36"/>
          <w:szCs w:val="36"/>
        </w:rPr>
        <w:t xml:space="preserve"> </w:t>
      </w:r>
    </w:p>
    <w:sdt>
      <w:sdtPr>
        <w:rPr>
          <w:rFonts w:ascii="Times New Roman" w:eastAsia="Times New Roman" w:hAnsi="Times New Roman"/>
          <w:color w:val="000000"/>
          <w:kern w:val="0"/>
          <w:sz w:val="20"/>
          <w:szCs w:val="24"/>
        </w:rPr>
        <w:id w:val="-1640943792"/>
        <w:placeholder>
          <w:docPart w:val="DefaultPlaceholder_-1854013440"/>
        </w:placeholder>
      </w:sdtPr>
      <w:sdtEndPr>
        <w:rPr>
          <w:rFonts w:ascii="Arial" w:eastAsia="Times" w:hAnsi="Arial"/>
          <w:kern w:val="12"/>
          <w:szCs w:val="20"/>
          <w:highlight w:val="yellow"/>
        </w:rPr>
      </w:sdtEndPr>
      <w:sdtContent>
        <w:p w14:paraId="20E2776B" w14:textId="3422124D" w:rsidR="00BF638B" w:rsidRPr="00BF638B" w:rsidRDefault="00326C3D" w:rsidP="00BF638B">
          <w:pPr>
            <w:pStyle w:val="AP-31NumTitel1"/>
          </w:pPr>
          <w:r>
            <w:t xml:space="preserve">Psychologie für </w:t>
          </w:r>
          <w:r w:rsidR="00BF638B">
            <w:t>Führungspersonen</w:t>
          </w:r>
        </w:p>
        <w:p w14:paraId="79876B65" w14:textId="63534B70" w:rsidR="00171BEC" w:rsidRPr="00171BEC" w:rsidRDefault="00171BEC" w:rsidP="00171BEC">
          <w:pPr>
            <w:pStyle w:val="AP-32NumTitel2"/>
          </w:pPr>
          <w:r>
            <w:t>Eröffnung eines Meetings - Kennenlernphase</w:t>
          </w:r>
        </w:p>
        <w:p w14:paraId="01E74340" w14:textId="69E2A59E" w:rsidR="00171BEC" w:rsidRPr="00171BEC" w:rsidRDefault="00171BEC" w:rsidP="00171BEC">
          <w:pPr>
            <w:pStyle w:val="Lauftext"/>
            <w:spacing w:after="120" w:line="240" w:lineRule="auto"/>
            <w:rPr>
              <w:rFonts w:ascii="Arial" w:hAnsi="Arial"/>
              <w:sz w:val="22"/>
            </w:rPr>
          </w:pPr>
          <w:r w:rsidRPr="00171BEC">
            <w:rPr>
              <w:rFonts w:ascii="Arial" w:hAnsi="Arial"/>
              <w:sz w:val="22"/>
            </w:rPr>
            <w:t xml:space="preserve">Am ersten Tag des Kurses hatten wir die Unterteilung in unsere Intervisionsgruppen durchgeführt. Zu diesem Zeitpunkt kannte noch niemand niemanden und es war das erste Zusammentreffen </w:t>
          </w:r>
          <w:r w:rsidR="00F342DF">
            <w:rPr>
              <w:rFonts w:ascii="Arial" w:hAnsi="Arial"/>
              <w:sz w:val="22"/>
            </w:rPr>
            <w:t xml:space="preserve">und Kennenlernen </w:t>
          </w:r>
          <w:r w:rsidRPr="00171BEC">
            <w:rPr>
              <w:rFonts w:ascii="Arial" w:hAnsi="Arial"/>
              <w:sz w:val="22"/>
            </w:rPr>
            <w:t>in der Gruppe.</w:t>
          </w:r>
        </w:p>
        <w:p w14:paraId="3DF598D7" w14:textId="77777777" w:rsidR="000A60A9" w:rsidRDefault="00171BEC" w:rsidP="00171BEC">
          <w:pPr>
            <w:pStyle w:val="Lauftext"/>
            <w:spacing w:after="120" w:line="240" w:lineRule="auto"/>
            <w:rPr>
              <w:rFonts w:ascii="Arial" w:hAnsi="Arial"/>
              <w:sz w:val="22"/>
            </w:rPr>
          </w:pPr>
          <w:r w:rsidRPr="00171BEC">
            <w:rPr>
              <w:rFonts w:ascii="Arial" w:hAnsi="Arial"/>
              <w:sz w:val="22"/>
            </w:rPr>
            <w:t xml:space="preserve">Als erste Aufgabe, der sogenannte Eisbrecher, musste sich jeder in der Gruppe </w:t>
          </w:r>
          <w:r w:rsidR="00F342DF">
            <w:rPr>
              <w:rFonts w:ascii="Arial" w:hAnsi="Arial"/>
              <w:sz w:val="22"/>
            </w:rPr>
            <w:t xml:space="preserve">mit vier </w:t>
          </w:r>
          <w:proofErr w:type="spellStart"/>
          <w:r w:rsidR="00F342DF">
            <w:rPr>
              <w:rFonts w:ascii="Arial" w:hAnsi="Arial"/>
              <w:sz w:val="22"/>
            </w:rPr>
            <w:t>Sticky</w:t>
          </w:r>
          <w:proofErr w:type="spellEnd"/>
          <w:r w:rsidR="00F342DF">
            <w:rPr>
              <w:rFonts w:ascii="Arial" w:hAnsi="Arial"/>
              <w:sz w:val="22"/>
            </w:rPr>
            <w:t xml:space="preserve"> Notes vorstellen, auf welchen </w:t>
          </w:r>
          <w:r w:rsidRPr="00171BEC">
            <w:rPr>
              <w:rFonts w:ascii="Arial" w:hAnsi="Arial"/>
              <w:sz w:val="22"/>
            </w:rPr>
            <w:t>drei Wahrheiten und eine Lüg</w:t>
          </w:r>
          <w:r w:rsidR="00F342DF">
            <w:rPr>
              <w:rFonts w:ascii="Arial" w:hAnsi="Arial"/>
              <w:sz w:val="22"/>
            </w:rPr>
            <w:t>e notiert wurden</w:t>
          </w:r>
          <w:r w:rsidRPr="00171BEC">
            <w:rPr>
              <w:rFonts w:ascii="Arial" w:hAnsi="Arial"/>
              <w:sz w:val="22"/>
            </w:rPr>
            <w:t xml:space="preserve">. </w:t>
          </w:r>
        </w:p>
        <w:p w14:paraId="4F81327E" w14:textId="655BAA57" w:rsidR="00171BEC" w:rsidRDefault="000A60A9" w:rsidP="00171BEC">
          <w:pPr>
            <w:pStyle w:val="Lauftext"/>
            <w:spacing w:after="120" w:line="240" w:lineRule="auto"/>
            <w:rPr>
              <w:rFonts w:ascii="Arial" w:hAnsi="Arial"/>
              <w:sz w:val="22"/>
            </w:rPr>
          </w:pPr>
          <w:r w:rsidRPr="000A60A9">
            <w:rPr>
              <w:rFonts w:ascii="Arial" w:hAnsi="Arial"/>
              <w:noProof/>
              <w:sz w:val="22"/>
            </w:rPr>
            <w:drawing>
              <wp:anchor distT="0" distB="0" distL="114300" distR="114300" simplePos="0" relativeHeight="251673600" behindDoc="0" locked="0" layoutInCell="1" allowOverlap="1" wp14:anchorId="6A450B0A" wp14:editId="3AA1A7E9">
                <wp:simplePos x="0" y="0"/>
                <wp:positionH relativeFrom="column">
                  <wp:posOffset>1905</wp:posOffset>
                </wp:positionH>
                <wp:positionV relativeFrom="paragraph">
                  <wp:posOffset>-3810</wp:posOffset>
                </wp:positionV>
                <wp:extent cx="1668780" cy="1543050"/>
                <wp:effectExtent l="0" t="0" r="762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5668">
            <w:rPr>
              <w:rFonts w:ascii="Arial" w:hAnsi="Arial"/>
              <w:sz w:val="22"/>
            </w:rPr>
            <w:t xml:space="preserve">Danach durfte jeder aus der Gruppe einen Punkt auf diesen </w:t>
          </w:r>
          <w:proofErr w:type="spellStart"/>
          <w:r w:rsidR="00355668">
            <w:rPr>
              <w:rFonts w:ascii="Arial" w:hAnsi="Arial"/>
              <w:sz w:val="22"/>
            </w:rPr>
            <w:t>Sticky</w:t>
          </w:r>
          <w:proofErr w:type="spellEnd"/>
          <w:r w:rsidR="00355668">
            <w:rPr>
              <w:rFonts w:ascii="Arial" w:hAnsi="Arial"/>
              <w:sz w:val="22"/>
            </w:rPr>
            <w:t xml:space="preserve"> Note machen, welchen er für eine Lüge hält. </w:t>
          </w:r>
          <w:r w:rsidR="00171BEC" w:rsidRPr="00171BEC">
            <w:rPr>
              <w:rFonts w:ascii="Arial" w:hAnsi="Arial"/>
              <w:sz w:val="22"/>
            </w:rPr>
            <w:t xml:space="preserve">Diese Vorgehensweise </w:t>
          </w:r>
          <w:r w:rsidR="000E42F8">
            <w:rPr>
              <w:rFonts w:ascii="Arial" w:hAnsi="Arial"/>
              <w:sz w:val="22"/>
            </w:rPr>
            <w:t>lockert die Anfangsstimmung für die Kennenlernphase. Aus diesem Grund möchte ich bei der nächstmöglichen Gelegenheit dieses Verfahren anwenden. Voraussetzung dafür ist ein Workshop, bei welchem sich die Teilnehmer noch nicht oder weniger gut kennen.</w:t>
          </w:r>
        </w:p>
        <w:p w14:paraId="27DFF825" w14:textId="023D1C86" w:rsidR="00171BEC" w:rsidRDefault="00171BEC" w:rsidP="00171BEC">
          <w:pPr>
            <w:pStyle w:val="Lauftext"/>
            <w:spacing w:after="120" w:line="240" w:lineRule="auto"/>
            <w:rPr>
              <w:rFonts w:ascii="Arial" w:hAnsi="Arial"/>
              <w:sz w:val="22"/>
            </w:rPr>
          </w:pPr>
        </w:p>
        <w:p w14:paraId="6541DD51" w14:textId="77777777" w:rsidR="000A60A9" w:rsidRPr="00171BEC" w:rsidRDefault="000A60A9" w:rsidP="00171BEC">
          <w:pPr>
            <w:pStyle w:val="Lauftext"/>
            <w:spacing w:after="120" w:line="240" w:lineRule="auto"/>
            <w:rPr>
              <w:rFonts w:ascii="Arial" w:hAnsi="Arial"/>
              <w:sz w:val="22"/>
            </w:rPr>
          </w:pPr>
        </w:p>
        <w:p w14:paraId="12D802BA" w14:textId="5DA81B00" w:rsidR="00664250" w:rsidRPr="00664250" w:rsidRDefault="00664250" w:rsidP="00BF638B">
          <w:pPr>
            <w:pStyle w:val="AP-32NumTitel2"/>
          </w:pPr>
          <w:r>
            <w:t>Individuelle Ziele für Mitarbeitende definieren</w:t>
          </w:r>
        </w:p>
        <w:p w14:paraId="3897944B" w14:textId="77777777" w:rsidR="00326C3D" w:rsidRDefault="00AA57CA" w:rsidP="004E459F">
          <w:pPr>
            <w:pStyle w:val="Lauftext"/>
            <w:spacing w:after="120" w:line="240" w:lineRule="auto"/>
            <w:rPr>
              <w:rFonts w:ascii="Arial" w:hAnsi="Arial" w:cs="Arial"/>
              <w:sz w:val="22"/>
              <w:szCs w:val="22"/>
            </w:rPr>
          </w:pPr>
          <w:r>
            <w:rPr>
              <w:rFonts w:ascii="Arial" w:hAnsi="Arial" w:cs="Arial"/>
              <w:sz w:val="22"/>
              <w:szCs w:val="22"/>
            </w:rPr>
            <w:t>Als eines der wichtigsten und wesentlichsten Fähigkeiten einer Fü</w:t>
          </w:r>
          <w:r w:rsidR="00326C3D">
            <w:rPr>
              <w:rFonts w:ascii="Arial" w:hAnsi="Arial" w:cs="Arial"/>
              <w:sz w:val="22"/>
              <w:szCs w:val="22"/>
            </w:rPr>
            <w:t xml:space="preserve">hrungsperson ist die Kommunikation. </w:t>
          </w:r>
        </w:p>
        <w:p w14:paraId="4A846106" w14:textId="77777777" w:rsidR="00326C3D" w:rsidRDefault="00326C3D" w:rsidP="004E459F">
          <w:pPr>
            <w:pStyle w:val="Lauftext"/>
            <w:spacing w:after="120" w:line="240" w:lineRule="auto"/>
            <w:rPr>
              <w:rFonts w:ascii="Arial" w:hAnsi="Arial" w:cs="Arial"/>
              <w:sz w:val="22"/>
              <w:szCs w:val="22"/>
            </w:rPr>
          </w:pPr>
          <w:r>
            <w:rPr>
              <w:rFonts w:ascii="Arial" w:hAnsi="Arial" w:cs="Arial"/>
              <w:sz w:val="22"/>
              <w:szCs w:val="22"/>
            </w:rPr>
            <w:t>«Wer nicht kommunizieren kann, kann auch nicht führen»</w:t>
          </w:r>
        </w:p>
        <w:p w14:paraId="4C975370" w14:textId="7C05BB42" w:rsidR="00326C3D" w:rsidRDefault="00326C3D" w:rsidP="004E459F">
          <w:pPr>
            <w:pStyle w:val="Lauftext"/>
            <w:spacing w:after="120" w:line="240" w:lineRule="auto"/>
            <w:rPr>
              <w:rFonts w:ascii="Arial" w:hAnsi="Arial" w:cs="Arial"/>
              <w:sz w:val="22"/>
              <w:szCs w:val="22"/>
            </w:rPr>
          </w:pPr>
          <w:r>
            <w:rPr>
              <w:rFonts w:ascii="Arial" w:hAnsi="Arial" w:cs="Arial"/>
              <w:sz w:val="22"/>
              <w:szCs w:val="22"/>
            </w:rPr>
            <w:t>Gemäss dem im Kurs vorgestellten «Führungskompass» geschieht die Transmission von der einen Aufgabe in die nächste über die Kommunikationskanäle.</w:t>
          </w:r>
          <w:r w:rsidR="00171BEC">
            <w:rPr>
              <w:rFonts w:ascii="Arial" w:hAnsi="Arial" w:cs="Arial"/>
              <w:sz w:val="22"/>
              <w:szCs w:val="22"/>
            </w:rPr>
            <w:t xml:space="preserve"> Daraus nehme ich für mich mit, dass pro Jahr häufiger mit dem einzelnen Mitarbeitenden eine Besprechung durchgeführt wird. Dies soll neben den offiziellen Mitarbeitergesprächen in einer </w:t>
          </w:r>
          <w:r w:rsidR="00F342DF">
            <w:rPr>
              <w:rFonts w:ascii="Arial" w:hAnsi="Arial" w:cs="Arial"/>
              <w:sz w:val="22"/>
              <w:szCs w:val="22"/>
            </w:rPr>
            <w:t>lockeren Art und Weise stattfinden, z.B. bei einem Mittagessen.</w:t>
          </w:r>
        </w:p>
        <w:p w14:paraId="78518D1E" w14:textId="77777777" w:rsidR="00BF638B" w:rsidRDefault="00326C3D" w:rsidP="004E459F">
          <w:pPr>
            <w:pStyle w:val="Lauftext"/>
            <w:spacing w:after="120" w:line="240" w:lineRule="auto"/>
            <w:rPr>
              <w:rFonts w:ascii="Arial" w:hAnsi="Arial" w:cs="Arial"/>
              <w:sz w:val="22"/>
              <w:szCs w:val="22"/>
            </w:rPr>
          </w:pPr>
          <w:r w:rsidRPr="00326C3D">
            <w:rPr>
              <w:rFonts w:ascii="Arial" w:hAnsi="Arial" w:cs="Arial"/>
              <w:noProof/>
              <w:sz w:val="22"/>
              <w:szCs w:val="22"/>
            </w:rPr>
            <w:lastRenderedPageBreak/>
            <w:drawing>
              <wp:inline distT="0" distB="0" distL="0" distR="0" wp14:anchorId="528808E5" wp14:editId="27A0C264">
                <wp:extent cx="2882188" cy="230737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8019" cy="2320053"/>
                        </a:xfrm>
                        <a:prstGeom prst="rect">
                          <a:avLst/>
                        </a:prstGeom>
                      </pic:spPr>
                    </pic:pic>
                  </a:graphicData>
                </a:graphic>
              </wp:inline>
            </w:drawing>
          </w:r>
        </w:p>
        <w:p w14:paraId="23E94117" w14:textId="0A91F7CC" w:rsidR="00BF638B" w:rsidRDefault="000A60A9" w:rsidP="00BF638B">
          <w:pPr>
            <w:pStyle w:val="Lauftext"/>
            <w:spacing w:after="120" w:line="240" w:lineRule="auto"/>
            <w:rPr>
              <w:rFonts w:ascii="Arial" w:hAnsi="Arial" w:cs="Arial"/>
              <w:sz w:val="22"/>
              <w:szCs w:val="22"/>
            </w:rPr>
          </w:pPr>
          <w:r>
            <w:rPr>
              <w:rFonts w:ascii="Arial" w:hAnsi="Arial" w:cs="Arial"/>
              <w:sz w:val="22"/>
              <w:szCs w:val="22"/>
            </w:rPr>
            <w:t>Für</w:t>
          </w:r>
          <w:r w:rsidR="00BF638B">
            <w:rPr>
              <w:rFonts w:ascii="Arial" w:hAnsi="Arial" w:cs="Arial"/>
              <w:sz w:val="22"/>
              <w:szCs w:val="22"/>
            </w:rPr>
            <w:t xml:space="preserve"> mich </w:t>
          </w:r>
          <w:r w:rsidR="00C45C68">
            <w:rPr>
              <w:rFonts w:ascii="Arial" w:hAnsi="Arial" w:cs="Arial"/>
              <w:sz w:val="22"/>
              <w:szCs w:val="22"/>
            </w:rPr>
            <w:t xml:space="preserve">noch </w:t>
          </w:r>
          <w:r w:rsidR="00BF638B">
            <w:rPr>
              <w:rFonts w:ascii="Arial" w:hAnsi="Arial" w:cs="Arial"/>
              <w:sz w:val="22"/>
              <w:szCs w:val="22"/>
            </w:rPr>
            <w:t>wichtig</w:t>
          </w:r>
          <w:r w:rsidR="00C45C68">
            <w:rPr>
              <w:rFonts w:ascii="Arial" w:hAnsi="Arial" w:cs="Arial"/>
              <w:sz w:val="22"/>
              <w:szCs w:val="22"/>
            </w:rPr>
            <w:t>er</w:t>
          </w:r>
          <w:r w:rsidR="00BF638B">
            <w:rPr>
              <w:rFonts w:ascii="Arial" w:hAnsi="Arial" w:cs="Arial"/>
              <w:sz w:val="22"/>
              <w:szCs w:val="22"/>
            </w:rPr>
            <w:t xml:space="preserve"> geworden </w:t>
          </w:r>
          <w:r>
            <w:rPr>
              <w:rFonts w:ascii="Arial" w:hAnsi="Arial" w:cs="Arial"/>
              <w:sz w:val="22"/>
              <w:szCs w:val="22"/>
            </w:rPr>
            <w:t xml:space="preserve">ist es </w:t>
          </w:r>
          <w:r w:rsidR="00BF638B">
            <w:rPr>
              <w:rFonts w:ascii="Arial" w:hAnsi="Arial" w:cs="Arial"/>
              <w:sz w:val="22"/>
              <w:szCs w:val="22"/>
            </w:rPr>
            <w:t>als erstes für die Mitarbeiter jeweils die richtigen Ziele zu definieren. In unserer Organisation gibt es bereits Zieldefinitionen, welche vorgegeben sind. Worin ich noch Potenzial sehe, sind die individuell pro Mitarbeiter definierten und gesetzten Ziele. Die Definition dieser Ziele muss in enger Zusammenarbeit mit dem Mitarbeitenden stattfinden, wodurch im Vordergrund die Mitwirkung der Mitarbeitenden bei der Zielfestlegung steht.</w:t>
          </w:r>
        </w:p>
        <w:p w14:paraId="4672D0FE" w14:textId="5D4E43F4" w:rsidR="00BF638B" w:rsidRDefault="00BF638B" w:rsidP="00BF638B">
          <w:pPr>
            <w:pStyle w:val="Lauftext"/>
            <w:spacing w:after="120" w:line="240" w:lineRule="auto"/>
            <w:rPr>
              <w:rFonts w:ascii="Arial" w:hAnsi="Arial" w:cs="Arial"/>
              <w:sz w:val="22"/>
              <w:szCs w:val="22"/>
            </w:rPr>
          </w:pPr>
          <w:r>
            <w:rPr>
              <w:rFonts w:ascii="Arial" w:hAnsi="Arial" w:cs="Arial"/>
              <w:sz w:val="22"/>
              <w:szCs w:val="22"/>
            </w:rPr>
            <w:t>Daher ist mein persönliches Anliegen bei der Definition der Jahresziele für 2023, da für dieses Jahr bereits die einzelnen Ziele festgelegt sind, zunächst pro Mitarbeitenden ein individuelles Ziel gemeinsam zu evaluieren und entsprechend zu beschreiben. Damit möchte ich erreichen, dass jeder Mitarbeitende neben den Organisations- und Ausbildungszielen noch ein persönliches und individuelles Ziel hat.</w:t>
          </w:r>
        </w:p>
        <w:p w14:paraId="1E91C860" w14:textId="59C0D175" w:rsidR="00C45C68" w:rsidRDefault="00C45C68" w:rsidP="00BF638B">
          <w:pPr>
            <w:pStyle w:val="Lauftext"/>
            <w:spacing w:after="120" w:line="240" w:lineRule="auto"/>
            <w:rPr>
              <w:rFonts w:ascii="Arial" w:hAnsi="Arial" w:cs="Arial"/>
              <w:sz w:val="22"/>
              <w:szCs w:val="22"/>
            </w:rPr>
          </w:pPr>
        </w:p>
        <w:p w14:paraId="55305363" w14:textId="16B8644C" w:rsidR="00C45C68" w:rsidRDefault="00C45C68" w:rsidP="00C45C68">
          <w:pPr>
            <w:pStyle w:val="AP-32NumTitel2"/>
          </w:pPr>
          <w:r>
            <w:t>Das eigene Führungsverhalten</w:t>
          </w:r>
        </w:p>
        <w:p w14:paraId="3AEC6B89" w14:textId="1BF94E5C" w:rsidR="00C45C68" w:rsidRDefault="00641621" w:rsidP="00C45C68">
          <w:pPr>
            <w:pStyle w:val="AP-11ContentLauftext"/>
          </w:pPr>
          <w:r>
            <w:t xml:space="preserve">Ich denke es ist für jede Führungsperson wichtig über sich </w:t>
          </w:r>
          <w:r w:rsidR="0016524C">
            <w:t xml:space="preserve">selbst </w:t>
          </w:r>
          <w:r>
            <w:t xml:space="preserve">ein eigenes Bild zu machen </w:t>
          </w:r>
          <w:r w:rsidR="0016524C">
            <w:t xml:space="preserve">und die Frage zu beantworten </w:t>
          </w:r>
          <w:r>
            <w:t>«wie führe ich</w:t>
          </w:r>
          <w:r w:rsidR="00DF7F67">
            <w:t xml:space="preserve"> eigentlich</w:t>
          </w:r>
          <w:r w:rsidR="0016524C">
            <w:t>?</w:t>
          </w:r>
          <w:r>
            <w:t>». Dazu haben wir im Kurs gelernt, dass es vier Verhaltensstile in der Führung gibt.</w:t>
          </w:r>
        </w:p>
        <w:p w14:paraId="51BF738B" w14:textId="029195C1" w:rsidR="00641621" w:rsidRDefault="00641621" w:rsidP="00641621">
          <w:pPr>
            <w:pStyle w:val="AP-11ContentLauftext"/>
            <w:numPr>
              <w:ilvl w:val="0"/>
              <w:numId w:val="46"/>
            </w:numPr>
          </w:pPr>
          <w:r>
            <w:t>Stil 1: Laisser-faire</w:t>
          </w:r>
        </w:p>
        <w:p w14:paraId="01BB738C" w14:textId="2B57C92F" w:rsidR="00641621" w:rsidRDefault="00641621" w:rsidP="00641621">
          <w:pPr>
            <w:pStyle w:val="AP-11ContentLauftext"/>
            <w:numPr>
              <w:ilvl w:val="0"/>
              <w:numId w:val="46"/>
            </w:numPr>
          </w:pPr>
          <w:r>
            <w:t>Stil 2: Partizipativ</w:t>
          </w:r>
        </w:p>
        <w:p w14:paraId="61CDCFD6" w14:textId="2AEEFBE1" w:rsidR="00641621" w:rsidRDefault="00641621" w:rsidP="00641621">
          <w:pPr>
            <w:pStyle w:val="AP-11ContentLauftext"/>
            <w:numPr>
              <w:ilvl w:val="0"/>
              <w:numId w:val="46"/>
            </w:numPr>
          </w:pPr>
          <w:r>
            <w:t>Stil 3: Direktiv</w:t>
          </w:r>
        </w:p>
        <w:p w14:paraId="2D41B08B" w14:textId="26A6CF33" w:rsidR="00641621" w:rsidRDefault="00641621" w:rsidP="00641621">
          <w:pPr>
            <w:pStyle w:val="AP-11ContentLauftext"/>
            <w:numPr>
              <w:ilvl w:val="0"/>
              <w:numId w:val="46"/>
            </w:numPr>
          </w:pPr>
          <w:r>
            <w:t>Stil 4: Kooperativ</w:t>
          </w:r>
        </w:p>
        <w:p w14:paraId="6867A154" w14:textId="6AA5107E" w:rsidR="00641621" w:rsidRDefault="00641621" w:rsidP="00641621">
          <w:pPr>
            <w:pStyle w:val="AP-11ContentLauftext"/>
          </w:pPr>
        </w:p>
        <w:p w14:paraId="5976B113" w14:textId="20B9173F" w:rsidR="00641621" w:rsidRDefault="0016524C" w:rsidP="00641621">
          <w:pPr>
            <w:pStyle w:val="AP-11ContentLauftext"/>
          </w:pPr>
          <w:r>
            <w:t>Zum Herausfinden des resultierenden Führungsstils durfte jeder Teilnehmer einen Fragebogen ausfüllen, indem er bei den vorgegebenen Sätzen eine Zahl von 1-4 vergeben durfte</w:t>
          </w:r>
          <w:r w:rsidR="00481C0A">
            <w:t>,</w:t>
          </w:r>
          <w:r>
            <w:t xml:space="preserve"> welche </w:t>
          </w:r>
          <w:r w:rsidR="00481C0A">
            <w:t xml:space="preserve">für einen </w:t>
          </w:r>
          <w:r>
            <w:t>am meisten zutreffen</w:t>
          </w:r>
          <w:r w:rsidR="00481C0A">
            <w:t>, in einer absteigenden Folge (4 am meisten, 1 am wenigsten).</w:t>
          </w:r>
        </w:p>
        <w:p w14:paraId="087AA436" w14:textId="63FA5474" w:rsidR="00B03589" w:rsidRDefault="00481C0A" w:rsidP="00641621">
          <w:pPr>
            <w:pStyle w:val="AP-11ContentLauftext"/>
          </w:pPr>
          <w:r>
            <w:t>Die Auswertung des Fragebogens ergab bei mir folgendes Bild:</w:t>
          </w:r>
        </w:p>
        <w:p w14:paraId="1E576EC8" w14:textId="6C68E6B8" w:rsidR="00481C0A" w:rsidRDefault="00481C0A">
          <w:pPr>
            <w:rPr>
              <w:rFonts w:ascii="Arial" w:eastAsia="Times" w:hAnsi="Arial"/>
              <w:color w:val="000000"/>
              <w:kern w:val="12"/>
              <w:sz w:val="20"/>
              <w:szCs w:val="20"/>
            </w:rPr>
          </w:pPr>
          <w:r>
            <w:br w:type="page"/>
          </w:r>
        </w:p>
        <w:p w14:paraId="3DC87E9C" w14:textId="551C46A2" w:rsidR="00BF638B" w:rsidRDefault="00B03589" w:rsidP="00BF638B">
          <w:pPr>
            <w:rPr>
              <w:noProof/>
            </w:rPr>
          </w:pPr>
          <w:r>
            <w:rPr>
              <w:noProof/>
            </w:rPr>
            <w:lastRenderedPageBreak/>
            <mc:AlternateContent>
              <mc:Choice Requires="wps">
                <w:drawing>
                  <wp:anchor distT="0" distB="0" distL="114300" distR="114300" simplePos="0" relativeHeight="251674624" behindDoc="0" locked="0" layoutInCell="1" allowOverlap="1" wp14:anchorId="5B66AE0E" wp14:editId="66115BCF">
                    <wp:simplePos x="0" y="0"/>
                    <wp:positionH relativeFrom="column">
                      <wp:posOffset>3565017</wp:posOffset>
                    </wp:positionH>
                    <wp:positionV relativeFrom="paragraph">
                      <wp:posOffset>679628</wp:posOffset>
                    </wp:positionV>
                    <wp:extent cx="1177722" cy="1124218"/>
                    <wp:effectExtent l="19050" t="19050" r="22860" b="19050"/>
                    <wp:wrapNone/>
                    <wp:docPr id="19" name="Freihandform: Form 19"/>
                    <wp:cNvGraphicFramePr/>
                    <a:graphic xmlns:a="http://schemas.openxmlformats.org/drawingml/2006/main">
                      <a:graphicData uri="http://schemas.microsoft.com/office/word/2010/wordprocessingShape">
                        <wps:wsp>
                          <wps:cNvSpPr/>
                          <wps:spPr>
                            <a:xfrm>
                              <a:off x="0" y="0"/>
                              <a:ext cx="1177722" cy="1124218"/>
                            </a:xfrm>
                            <a:custGeom>
                              <a:avLst/>
                              <a:gdLst>
                                <a:gd name="connsiteX0" fmla="*/ 0 w 1111910"/>
                                <a:gd name="connsiteY0" fmla="*/ 713632 h 962348"/>
                                <a:gd name="connsiteX1" fmla="*/ 380390 w 1111910"/>
                                <a:gd name="connsiteY1" fmla="*/ 26003 h 962348"/>
                                <a:gd name="connsiteX2" fmla="*/ 797357 w 1111910"/>
                                <a:gd name="connsiteY2" fmla="*/ 223513 h 962348"/>
                                <a:gd name="connsiteX3" fmla="*/ 1111910 w 1111910"/>
                                <a:gd name="connsiteY3" fmla="*/ 962348 h 962348"/>
                                <a:gd name="connsiteX0" fmla="*/ 0 w 1111910"/>
                                <a:gd name="connsiteY0" fmla="*/ 747985 h 996701"/>
                                <a:gd name="connsiteX1" fmla="*/ 380390 w 1111910"/>
                                <a:gd name="connsiteY1" fmla="*/ 60356 h 996701"/>
                                <a:gd name="connsiteX2" fmla="*/ 855880 w 1111910"/>
                                <a:gd name="connsiteY2" fmla="*/ 140784 h 996701"/>
                                <a:gd name="connsiteX3" fmla="*/ 1111910 w 1111910"/>
                                <a:gd name="connsiteY3" fmla="*/ 996701 h 996701"/>
                                <a:gd name="connsiteX0" fmla="*/ 0 w 1111910"/>
                                <a:gd name="connsiteY0" fmla="*/ 706921 h 955637"/>
                                <a:gd name="connsiteX1" fmla="*/ 358580 w 1111910"/>
                                <a:gd name="connsiteY1" fmla="*/ 85155 h 955637"/>
                                <a:gd name="connsiteX2" fmla="*/ 855880 w 1111910"/>
                                <a:gd name="connsiteY2" fmla="*/ 99720 h 955637"/>
                                <a:gd name="connsiteX3" fmla="*/ 1111910 w 1111910"/>
                                <a:gd name="connsiteY3" fmla="*/ 955637 h 955637"/>
                                <a:gd name="connsiteX0" fmla="*/ 0 w 1177748"/>
                                <a:gd name="connsiteY0" fmla="*/ 714567 h 1080399"/>
                                <a:gd name="connsiteX1" fmla="*/ 358580 w 1177748"/>
                                <a:gd name="connsiteY1" fmla="*/ 92801 h 1080399"/>
                                <a:gd name="connsiteX2" fmla="*/ 855880 w 1177748"/>
                                <a:gd name="connsiteY2" fmla="*/ 107366 h 1080399"/>
                                <a:gd name="connsiteX3" fmla="*/ 1177748 w 1177748"/>
                                <a:gd name="connsiteY3" fmla="*/ 1080399 h 1080399"/>
                                <a:gd name="connsiteX0" fmla="*/ 0 w 1177748"/>
                                <a:gd name="connsiteY0" fmla="*/ 758764 h 1124596"/>
                                <a:gd name="connsiteX1" fmla="*/ 358580 w 1177748"/>
                                <a:gd name="connsiteY1" fmla="*/ 136998 h 1124596"/>
                                <a:gd name="connsiteX2" fmla="*/ 855880 w 1177748"/>
                                <a:gd name="connsiteY2" fmla="*/ 85673 h 1124596"/>
                                <a:gd name="connsiteX3" fmla="*/ 1177748 w 1177748"/>
                                <a:gd name="connsiteY3" fmla="*/ 1124596 h 1124596"/>
                                <a:gd name="connsiteX0" fmla="*/ 0 w 1177748"/>
                                <a:gd name="connsiteY0" fmla="*/ 758764 h 1124596"/>
                                <a:gd name="connsiteX1" fmla="*/ 314671 w 1177748"/>
                                <a:gd name="connsiteY1" fmla="*/ 136998 h 1124596"/>
                                <a:gd name="connsiteX2" fmla="*/ 855880 w 1177748"/>
                                <a:gd name="connsiteY2" fmla="*/ 85673 h 1124596"/>
                                <a:gd name="connsiteX3" fmla="*/ 1177748 w 1177748"/>
                                <a:gd name="connsiteY3" fmla="*/ 1124596 h 1124596"/>
                              </a:gdLst>
                              <a:ahLst/>
                              <a:cxnLst>
                                <a:cxn ang="0">
                                  <a:pos x="connsiteX0" y="connsiteY0"/>
                                </a:cxn>
                                <a:cxn ang="0">
                                  <a:pos x="connsiteX1" y="connsiteY1"/>
                                </a:cxn>
                                <a:cxn ang="0">
                                  <a:pos x="connsiteX2" y="connsiteY2"/>
                                </a:cxn>
                                <a:cxn ang="0">
                                  <a:pos x="connsiteX3" y="connsiteY3"/>
                                </a:cxn>
                              </a:cxnLst>
                              <a:rect l="l" t="t" r="r" b="b"/>
                              <a:pathLst>
                                <a:path w="1177748" h="1124596">
                                  <a:moveTo>
                                    <a:pt x="0" y="758764"/>
                                  </a:moveTo>
                                  <a:cubicBezTo>
                                    <a:pt x="123748" y="455792"/>
                                    <a:pt x="172024" y="249180"/>
                                    <a:pt x="314671" y="136998"/>
                                  </a:cubicBezTo>
                                  <a:cubicBezTo>
                                    <a:pt x="457318" y="24816"/>
                                    <a:pt x="712034" y="-78927"/>
                                    <a:pt x="855880" y="85673"/>
                                  </a:cubicBezTo>
                                  <a:cubicBezTo>
                                    <a:pt x="999726" y="250273"/>
                                    <a:pt x="1124103" y="1014868"/>
                                    <a:pt x="1177748" y="1124596"/>
                                  </a:cubicBezTo>
                                </a:path>
                              </a:pathLst>
                            </a:custGeom>
                            <a:noFill/>
                            <a:ln w="28575"/>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4A4F" id="Freihandform: Form 19" o:spid="_x0000_s1026" style="position:absolute;margin-left:280.7pt;margin-top:53.5pt;width:92.75pt;height: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7748,112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" path="m,758764c123748,455792,172024,249180,314671,136998,457318,24816,712034,-78927,855880,85673v143846,164600,268223,929195,321868,1038923e" filled="f" strokecolor="#f68c36 [3049]" strokeweight="2.25pt">
                    <v:path arrowok="t" o:connecttype="custom" o:connectlocs="0,758509;314664,136952;855861,85644;1177722,1124218" o:connectangles="0,0,0,0"/>
                  </v:shape>
                </w:pict>
              </mc:Fallback>
            </mc:AlternateContent>
          </w:r>
          <w:r w:rsidR="00481C0A" w:rsidRPr="00481C0A">
            <w:rPr>
              <w:noProof/>
            </w:rPr>
            <w:drawing>
              <wp:inline distT="0" distB="0" distL="0" distR="0" wp14:anchorId="21A43CCF" wp14:editId="727C7B7C">
                <wp:extent cx="2734132" cy="144840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7864" cy="1460981"/>
                        </a:xfrm>
                        <a:prstGeom prst="rect">
                          <a:avLst/>
                        </a:prstGeom>
                      </pic:spPr>
                    </pic:pic>
                  </a:graphicData>
                </a:graphic>
              </wp:inline>
            </w:drawing>
          </w:r>
          <w:r w:rsidR="00481C0A">
            <w:rPr>
              <w:noProof/>
            </w:rPr>
            <w:t xml:space="preserve">    </w:t>
          </w:r>
          <w:r w:rsidR="00481C0A" w:rsidRPr="00481C0A">
            <w:rPr>
              <w:rFonts w:ascii="Arial" w:hAnsi="Arial" w:cs="Arial"/>
              <w:noProof/>
              <w:szCs w:val="22"/>
            </w:rPr>
            <w:drawing>
              <wp:inline distT="0" distB="0" distL="0" distR="0" wp14:anchorId="7AF4700C" wp14:editId="0162AD11">
                <wp:extent cx="2333548" cy="240599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8183" cy="2421081"/>
                        </a:xfrm>
                        <a:prstGeom prst="rect">
                          <a:avLst/>
                        </a:prstGeom>
                      </pic:spPr>
                    </pic:pic>
                  </a:graphicData>
                </a:graphic>
              </wp:inline>
            </w:drawing>
          </w:r>
        </w:p>
        <w:p w14:paraId="3CB3922E" w14:textId="77777777" w:rsidR="00B03589" w:rsidRDefault="00B03589" w:rsidP="00BF638B">
          <w:pPr>
            <w:rPr>
              <w:rFonts w:ascii="Arial" w:hAnsi="Arial" w:cs="Arial"/>
              <w:szCs w:val="22"/>
            </w:rPr>
          </w:pPr>
        </w:p>
        <w:p w14:paraId="3CC010F6" w14:textId="51C0BB5E" w:rsidR="00B03589" w:rsidRDefault="00B03589" w:rsidP="00BF638B">
          <w:pPr>
            <w:rPr>
              <w:rFonts w:ascii="Arial" w:hAnsi="Arial" w:cs="Arial"/>
              <w:szCs w:val="22"/>
            </w:rPr>
          </w:pPr>
          <w:r>
            <w:rPr>
              <w:rFonts w:ascii="Arial" w:hAnsi="Arial" w:cs="Arial"/>
              <w:szCs w:val="22"/>
            </w:rPr>
            <w:t xml:space="preserve">Höchster Wert: </w:t>
          </w:r>
          <w:r>
            <w:rPr>
              <w:rFonts w:ascii="Arial" w:hAnsi="Arial" w:cs="Arial"/>
              <w:szCs w:val="22"/>
            </w:rPr>
            <w:tab/>
            <w:t xml:space="preserve">23 </w:t>
          </w:r>
          <w:r w:rsidRPr="00B03589">
            <w:rPr>
              <w:rFonts w:ascii="Arial" w:hAnsi="Arial" w:cs="Arial"/>
              <w:szCs w:val="22"/>
            </w:rPr>
            <w:sym w:font="Wingdings" w:char="F0E0"/>
          </w:r>
          <w:r>
            <w:rPr>
              <w:rFonts w:ascii="Arial" w:hAnsi="Arial" w:cs="Arial"/>
              <w:szCs w:val="22"/>
            </w:rPr>
            <w:t xml:space="preserve"> Stil 4 – Kooperativ</w:t>
          </w:r>
        </w:p>
        <w:p w14:paraId="54F1200F" w14:textId="56670A9E" w:rsidR="00B03589" w:rsidRDefault="00B03589" w:rsidP="00BF638B">
          <w:pPr>
            <w:rPr>
              <w:rFonts w:ascii="Arial" w:hAnsi="Arial" w:cs="Arial"/>
              <w:szCs w:val="22"/>
            </w:rPr>
          </w:pPr>
          <w:r>
            <w:rPr>
              <w:rFonts w:ascii="Arial" w:hAnsi="Arial" w:cs="Arial"/>
              <w:szCs w:val="22"/>
            </w:rPr>
            <w:t>Zweithöchster Wert:</w:t>
          </w:r>
          <w:r>
            <w:rPr>
              <w:rFonts w:ascii="Arial" w:hAnsi="Arial" w:cs="Arial"/>
              <w:szCs w:val="22"/>
            </w:rPr>
            <w:tab/>
            <w:t xml:space="preserve">20 </w:t>
          </w:r>
          <w:r w:rsidRPr="00B03589">
            <w:rPr>
              <w:rFonts w:ascii="Arial" w:hAnsi="Arial" w:cs="Arial"/>
              <w:szCs w:val="22"/>
            </w:rPr>
            <w:sym w:font="Wingdings" w:char="F0E0"/>
          </w:r>
          <w:r>
            <w:rPr>
              <w:rFonts w:ascii="Arial" w:hAnsi="Arial" w:cs="Arial"/>
              <w:szCs w:val="22"/>
            </w:rPr>
            <w:t xml:space="preserve"> Stil 2 – Partizipativ</w:t>
          </w:r>
        </w:p>
        <w:p w14:paraId="631237DD" w14:textId="17B15CB9" w:rsidR="00B03589" w:rsidRDefault="00B03589" w:rsidP="00BF638B">
          <w:pPr>
            <w:rPr>
              <w:rFonts w:ascii="Arial" w:hAnsi="Arial" w:cs="Arial"/>
              <w:szCs w:val="22"/>
            </w:rPr>
          </w:pPr>
          <w:r>
            <w:rPr>
              <w:rFonts w:ascii="Arial" w:hAnsi="Arial" w:cs="Arial"/>
              <w:szCs w:val="22"/>
            </w:rPr>
            <w:t>Tiefster Wert:</w:t>
          </w:r>
          <w:r>
            <w:rPr>
              <w:rFonts w:ascii="Arial" w:hAnsi="Arial" w:cs="Arial"/>
              <w:szCs w:val="22"/>
            </w:rPr>
            <w:tab/>
          </w:r>
          <w:r>
            <w:rPr>
              <w:rFonts w:ascii="Arial" w:hAnsi="Arial" w:cs="Arial"/>
              <w:szCs w:val="22"/>
            </w:rPr>
            <w:tab/>
            <w:t xml:space="preserve">11 </w:t>
          </w:r>
          <w:r w:rsidRPr="00B03589">
            <w:rPr>
              <w:rFonts w:ascii="Arial" w:hAnsi="Arial" w:cs="Arial"/>
              <w:szCs w:val="22"/>
            </w:rPr>
            <w:sym w:font="Wingdings" w:char="F0E0"/>
          </w:r>
          <w:r>
            <w:rPr>
              <w:rFonts w:ascii="Arial" w:hAnsi="Arial" w:cs="Arial"/>
              <w:szCs w:val="22"/>
            </w:rPr>
            <w:t xml:space="preserve"> Stil 1 – Direktiv</w:t>
          </w:r>
        </w:p>
        <w:p w14:paraId="06C30A4B" w14:textId="416660A8" w:rsidR="00BF638B" w:rsidRDefault="00BF638B" w:rsidP="00BF638B">
          <w:pPr>
            <w:pStyle w:val="Lauftext"/>
            <w:spacing w:after="120" w:line="240" w:lineRule="auto"/>
            <w:rPr>
              <w:rFonts w:ascii="Arial" w:hAnsi="Arial"/>
              <w:sz w:val="22"/>
            </w:rPr>
          </w:pPr>
        </w:p>
        <w:p w14:paraId="0F96EB38" w14:textId="48377701" w:rsidR="00A365B7" w:rsidRPr="00A365B7" w:rsidRDefault="00A365B7" w:rsidP="00BF638B">
          <w:pPr>
            <w:pStyle w:val="Lauftext"/>
            <w:spacing w:after="120" w:line="240" w:lineRule="auto"/>
            <w:rPr>
              <w:rFonts w:ascii="Arial" w:hAnsi="Arial"/>
              <w:b/>
              <w:sz w:val="22"/>
            </w:rPr>
          </w:pPr>
          <w:r>
            <w:rPr>
              <w:rFonts w:ascii="Arial" w:hAnsi="Arial"/>
              <w:b/>
              <w:sz w:val="22"/>
            </w:rPr>
            <w:t>Abgeleiteter Führungsstil</w:t>
          </w:r>
        </w:p>
        <w:p w14:paraId="277381B6" w14:textId="47664B74" w:rsidR="00B03589" w:rsidRDefault="00A365B7" w:rsidP="00BF638B">
          <w:pPr>
            <w:pStyle w:val="Lauftext"/>
            <w:spacing w:after="120" w:line="240" w:lineRule="auto"/>
            <w:rPr>
              <w:rFonts w:ascii="Arial" w:hAnsi="Arial"/>
              <w:sz w:val="22"/>
            </w:rPr>
          </w:pPr>
          <w:r>
            <w:rPr>
              <w:rFonts w:ascii="Arial" w:hAnsi="Arial"/>
              <w:sz w:val="22"/>
            </w:rPr>
            <w:t>Im Allgemeinen ist mein Führungsstil «Kooperativ». Sollte ich mit diesem Stil keinen Erfolg erzielen verhalte ich mich «Partizipativ». Am wenigsten identifiziere ich mich mit dem «Direktiven» Führungsstil.</w:t>
          </w:r>
        </w:p>
        <w:p w14:paraId="2ADA22EB" w14:textId="61835BA5" w:rsidR="00B03589" w:rsidRDefault="00B03589" w:rsidP="00BF638B">
          <w:pPr>
            <w:pStyle w:val="Lauftext"/>
            <w:spacing w:after="120" w:line="240" w:lineRule="auto"/>
            <w:rPr>
              <w:rFonts w:ascii="Arial" w:hAnsi="Arial"/>
              <w:sz w:val="22"/>
            </w:rPr>
          </w:pPr>
        </w:p>
        <w:p w14:paraId="075FC327" w14:textId="0D7680C8" w:rsidR="003A713E" w:rsidRDefault="003A713E" w:rsidP="003A713E">
          <w:pPr>
            <w:pStyle w:val="AP-32NumTitel2"/>
          </w:pPr>
          <w:r>
            <w:t>Neuropsychologisches Verhaltensmodell</w:t>
          </w:r>
        </w:p>
        <w:p w14:paraId="7C0600BB" w14:textId="6E083560" w:rsidR="003A713E" w:rsidRDefault="003A713E" w:rsidP="003A713E">
          <w:pPr>
            <w:pStyle w:val="AP-11ContentLauftext"/>
          </w:pPr>
          <w:r w:rsidRPr="003A713E">
            <w:drawing>
              <wp:anchor distT="0" distB="0" distL="114300" distR="114300" simplePos="0" relativeHeight="251676672" behindDoc="0" locked="0" layoutInCell="1" allowOverlap="1" wp14:anchorId="436743AA" wp14:editId="5B2F259C">
                <wp:simplePos x="0" y="0"/>
                <wp:positionH relativeFrom="column">
                  <wp:posOffset>1242</wp:posOffset>
                </wp:positionH>
                <wp:positionV relativeFrom="paragraph">
                  <wp:posOffset>341767</wp:posOffset>
                </wp:positionV>
                <wp:extent cx="3872286" cy="2877253"/>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2286" cy="2877253"/>
                        </a:xfrm>
                        <a:prstGeom prst="rect">
                          <a:avLst/>
                        </a:prstGeom>
                      </pic:spPr>
                    </pic:pic>
                  </a:graphicData>
                </a:graphic>
                <wp14:sizeRelH relativeFrom="margin">
                  <wp14:pctWidth>0</wp14:pctWidth>
                </wp14:sizeRelH>
                <wp14:sizeRelV relativeFrom="margin">
                  <wp14:pctHeight>0</wp14:pctHeight>
                </wp14:sizeRelV>
              </wp:anchor>
            </w:drawing>
          </w:r>
          <w:r>
            <w:t xml:space="preserve">Im ersten Kurstag wurde uns das neuropsychologische Verhaltensmodell vorgestellt und detailliert erklärt. Mit diesem Modell ist sehr abgebildet </w:t>
          </w:r>
        </w:p>
        <w:p w14:paraId="04EC13B7" w14:textId="1A8A288E" w:rsidR="003A713E" w:rsidRDefault="003A713E" w:rsidP="003A713E">
          <w:pPr>
            <w:pStyle w:val="AP-11ContentLauftext"/>
          </w:pPr>
        </w:p>
        <w:p w14:paraId="4F4E2127" w14:textId="73A0269B" w:rsidR="003A713E" w:rsidRPr="003A713E" w:rsidRDefault="003A713E" w:rsidP="003A713E">
          <w:pPr>
            <w:pStyle w:val="AP-11ContentLauftext"/>
          </w:pPr>
        </w:p>
        <w:p w14:paraId="62147400" w14:textId="7D009A50" w:rsidR="00867F55" w:rsidRPr="00BF638B" w:rsidRDefault="00867F55" w:rsidP="00BF638B">
          <w:pPr>
            <w:pStyle w:val="Lauftext"/>
            <w:spacing w:after="120" w:line="240" w:lineRule="auto"/>
            <w:rPr>
              <w:rFonts w:ascii="Arial" w:hAnsi="Arial"/>
              <w:sz w:val="22"/>
            </w:rPr>
          </w:pPr>
          <w:r w:rsidRPr="00867F55">
            <w:rPr>
              <w:rFonts w:ascii="Arial" w:hAnsi="Arial"/>
              <w:sz w:val="22"/>
              <w:highlight w:val="yellow"/>
            </w:rPr>
            <w:t>Neuropsychologisches Verhaltensmodell</w:t>
          </w:r>
          <w:r>
            <w:rPr>
              <w:rFonts w:ascii="Arial" w:hAnsi="Arial"/>
              <w:sz w:val="22"/>
            </w:rPr>
            <w:t xml:space="preserve"> als Hilfe und Stütze…</w:t>
          </w:r>
        </w:p>
        <w:p w14:paraId="56B96754" w14:textId="31BE968F" w:rsidR="00BF638B" w:rsidRDefault="00BF638B" w:rsidP="00BF638B">
          <w:pPr>
            <w:pStyle w:val="AP-31NumTitel1"/>
          </w:pPr>
          <w:r>
            <w:t>Development Center</w:t>
          </w:r>
        </w:p>
        <w:p w14:paraId="1A6D810A" w14:textId="04FB2258" w:rsidR="00867F55" w:rsidRDefault="0076698C" w:rsidP="00867F55">
          <w:pPr>
            <w:pStyle w:val="AP-32NumTitel2"/>
          </w:pPr>
          <w:r>
            <w:t xml:space="preserve">Vorstellung </w:t>
          </w:r>
          <w:r w:rsidR="00867F55">
            <w:t>90-min Pitch</w:t>
          </w:r>
        </w:p>
        <w:p w14:paraId="31614A69" w14:textId="072A3B4A" w:rsidR="00A90A55" w:rsidRDefault="00A90A55" w:rsidP="00A90A55">
          <w:pPr>
            <w:pStyle w:val="AP-11ContentLauftext"/>
            <w:rPr>
              <w:b/>
              <w:bCs/>
            </w:rPr>
          </w:pPr>
          <w:r>
            <w:rPr>
              <w:b/>
              <w:bCs/>
            </w:rPr>
            <w:t>Vorstellung</w:t>
          </w:r>
        </w:p>
        <w:p w14:paraId="7A313B9A" w14:textId="28CF2B17" w:rsidR="00A90A55" w:rsidRDefault="00A90A55" w:rsidP="00A90A55">
          <w:pPr>
            <w:pStyle w:val="AP-11ContentLauftext"/>
            <w:rPr>
              <w:b/>
              <w:bCs/>
            </w:rPr>
          </w:pPr>
        </w:p>
        <w:p w14:paraId="45F15532" w14:textId="4DC88C37" w:rsidR="00A90A55" w:rsidRDefault="00A90A55" w:rsidP="00A90A55">
          <w:pPr>
            <w:pStyle w:val="AP-11ContentLauftext"/>
            <w:rPr>
              <w:b/>
              <w:bCs/>
            </w:rPr>
          </w:pPr>
          <w:r>
            <w:rPr>
              <w:b/>
              <w:bCs/>
            </w:rPr>
            <w:t>Feedback</w:t>
          </w:r>
        </w:p>
        <w:p w14:paraId="21B7EAD5" w14:textId="77777777" w:rsidR="00A90A55" w:rsidRPr="00A90A55" w:rsidRDefault="00A90A55" w:rsidP="00A90A55">
          <w:pPr>
            <w:pStyle w:val="AP-11ContentLauftext"/>
            <w:rPr>
              <w:b/>
              <w:bCs/>
            </w:rPr>
          </w:pPr>
        </w:p>
        <w:p w14:paraId="4E9C7CB2" w14:textId="27B8A07B" w:rsidR="00867F55" w:rsidRDefault="00867F55" w:rsidP="00867F55">
          <w:pPr>
            <w:pStyle w:val="AP-32NumTitel2"/>
          </w:pPr>
          <w:r>
            <w:t>Führungsgespräch</w:t>
          </w:r>
        </w:p>
        <w:p w14:paraId="70F163E0" w14:textId="7C0E7A56" w:rsidR="00A90A55" w:rsidRPr="00A90A55" w:rsidRDefault="00A90A55" w:rsidP="00A90A55">
          <w:pPr>
            <w:pStyle w:val="AP-11ContentLauftext"/>
          </w:pPr>
        </w:p>
        <w:p w14:paraId="74958952" w14:textId="77777777" w:rsidR="00F05E0F" w:rsidRDefault="00867F55" w:rsidP="00867F55">
          <w:pPr>
            <w:pStyle w:val="AP-32NumTitel2"/>
          </w:pPr>
          <w:r>
            <w:t>Feedback</w:t>
          </w:r>
          <w:r w:rsidR="00A90A55">
            <w:t>-</w:t>
          </w:r>
          <w:proofErr w:type="spellStart"/>
          <w:r w:rsidR="00A90A55">
            <w:t>Shower</w:t>
          </w:r>
          <w:proofErr w:type="spellEnd"/>
        </w:p>
        <w:p w14:paraId="47E50AEF" w14:textId="7439D724" w:rsidR="00FF7D3B" w:rsidRPr="00F05E0F" w:rsidRDefault="00F05E0F" w:rsidP="00F05E0F">
          <w:pPr>
            <w:pStyle w:val="AP-11ContentLauftext"/>
          </w:pPr>
          <w:r w:rsidRPr="00F05E0F">
            <w:rPr>
              <w:highlight w:val="yellow"/>
            </w:rPr>
            <w:t>Was sind meine Fragen und was ist das Feedback dazu</w:t>
          </w:r>
        </w:p>
      </w:sdtContent>
    </w:sdt>
    <w:p w14:paraId="49243A4A" w14:textId="302C586E" w:rsidR="00326C3D" w:rsidRDefault="00326C3D" w:rsidP="004E459F">
      <w:pPr>
        <w:pStyle w:val="Lauftext"/>
        <w:spacing w:after="120" w:line="240" w:lineRule="auto"/>
        <w:rPr>
          <w:rFonts w:ascii="Arial" w:hAnsi="Arial" w:cs="Arial"/>
          <w:sz w:val="22"/>
          <w:szCs w:val="22"/>
        </w:rPr>
      </w:pPr>
    </w:p>
    <w:p w14:paraId="7EB68E84" w14:textId="77777777" w:rsidR="00BF638B" w:rsidRDefault="00BF638B" w:rsidP="004E459F">
      <w:pPr>
        <w:pStyle w:val="Lauftext"/>
        <w:spacing w:after="120" w:line="240" w:lineRule="auto"/>
        <w:rPr>
          <w:rFonts w:ascii="Arial" w:hAnsi="Arial" w:cs="Arial"/>
          <w:sz w:val="22"/>
          <w:szCs w:val="22"/>
        </w:rPr>
      </w:pPr>
    </w:p>
    <w:p w14:paraId="6217FE49" w14:textId="77777777" w:rsidR="00BF638B" w:rsidRDefault="00BF638B" w:rsidP="004E459F">
      <w:pPr>
        <w:pStyle w:val="Lauftext"/>
        <w:spacing w:after="120" w:line="240" w:lineRule="auto"/>
        <w:rPr>
          <w:rFonts w:ascii="Arial" w:hAnsi="Arial" w:cs="Arial"/>
          <w:sz w:val="22"/>
          <w:szCs w:val="22"/>
        </w:rPr>
      </w:pPr>
    </w:p>
    <w:p w14:paraId="4808316E" w14:textId="77777777" w:rsidR="00664250" w:rsidRPr="00EE44CD" w:rsidRDefault="00664250" w:rsidP="004E459F">
      <w:pPr>
        <w:pStyle w:val="Lauftext"/>
        <w:spacing w:after="120" w:line="240" w:lineRule="auto"/>
        <w:rPr>
          <w:rFonts w:ascii="Arial" w:hAnsi="Arial" w:cs="Arial"/>
          <w:sz w:val="22"/>
          <w:szCs w:val="22"/>
        </w:rPr>
      </w:pPr>
    </w:p>
    <w:p w14:paraId="337A5BA3" w14:textId="3709F98F" w:rsidR="007C2893" w:rsidRDefault="007C2893" w:rsidP="004E459F">
      <w:pPr>
        <w:rPr>
          <w:rFonts w:ascii="Arial" w:hAnsi="Arial" w:cs="Arial"/>
          <w:b/>
        </w:rPr>
      </w:pPr>
    </w:p>
    <w:p w14:paraId="2D9F1677" w14:textId="4B2DA7C0" w:rsidR="00E65E88" w:rsidRDefault="00E65E88">
      <w:pPr>
        <w:rPr>
          <w:rFonts w:ascii="Arial" w:hAnsi="Arial" w:cs="Arial"/>
          <w:color w:val="4F81BD" w:themeColor="accent1"/>
          <w:sz w:val="36"/>
          <w:szCs w:val="36"/>
        </w:rPr>
      </w:pPr>
      <w:r>
        <w:rPr>
          <w:rFonts w:ascii="Arial" w:hAnsi="Arial" w:cs="Arial"/>
          <w:color w:val="4F81BD" w:themeColor="accent1"/>
          <w:sz w:val="36"/>
          <w:szCs w:val="36"/>
        </w:rPr>
        <w:br w:type="page"/>
      </w:r>
    </w:p>
    <w:p w14:paraId="5B95735A" w14:textId="77777777" w:rsidR="00E65E88" w:rsidRPr="00063A7E" w:rsidRDefault="00E65E88">
      <w:pPr>
        <w:rPr>
          <w:rFonts w:ascii="Arial" w:hAnsi="Arial" w:cs="Arial"/>
          <w:b/>
          <w:color w:val="4F81BD" w:themeColor="accent1"/>
          <w:sz w:val="36"/>
          <w:szCs w:val="36"/>
        </w:rPr>
      </w:pPr>
    </w:p>
    <w:p w14:paraId="56FD0FFE" w14:textId="73CE2DEC" w:rsidR="007C2893"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drawing>
          <wp:anchor distT="0" distB="0" distL="114300" distR="114300" simplePos="0" relativeHeight="251662336" behindDoc="0" locked="0" layoutInCell="1" allowOverlap="1" wp14:anchorId="71D74DAB" wp14:editId="58457F6C">
            <wp:simplePos x="0" y="0"/>
            <wp:positionH relativeFrom="margin">
              <wp:align>left</wp:align>
            </wp:positionH>
            <wp:positionV relativeFrom="paragraph">
              <wp:posOffset>12700</wp:posOffset>
            </wp:positionV>
            <wp:extent cx="537210" cy="537210"/>
            <wp:effectExtent l="0" t="0" r="0" b="0"/>
            <wp:wrapSquare wrapText="bothSides"/>
            <wp:docPr id="3" name="Grafik 3"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3</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Selbstmanagement (Führen der eigenen Person)</w:t>
      </w:r>
      <w:r w:rsidR="0002043C" w:rsidRPr="00063A7E">
        <w:rPr>
          <w:rFonts w:ascii="Arial" w:hAnsi="Arial" w:cs="Arial"/>
          <w:bCs/>
          <w:color w:val="4F81BD" w:themeColor="accent1"/>
          <w:sz w:val="36"/>
          <w:szCs w:val="36"/>
        </w:rPr>
        <w:t xml:space="preserve"> </w:t>
      </w:r>
      <w:r w:rsidR="007C2893" w:rsidRPr="00063A7E">
        <w:rPr>
          <w:rFonts w:ascii="Arial" w:hAnsi="Arial" w:cs="Arial"/>
          <w:color w:val="4F81BD" w:themeColor="accent1"/>
          <w:sz w:val="36"/>
          <w:szCs w:val="36"/>
        </w:rPr>
        <w:t xml:space="preserve"> </w:t>
      </w:r>
    </w:p>
    <w:sdt>
      <w:sdtPr>
        <w:rPr>
          <w:rFonts w:ascii="Arial" w:hAnsi="Arial" w:cs="Arial"/>
          <w:sz w:val="22"/>
          <w:szCs w:val="22"/>
        </w:rPr>
        <w:id w:val="-444691493"/>
        <w:placeholder>
          <w:docPart w:val="F040E6CEE5BE43D78FBB262AB4AD8B56"/>
        </w:placeholder>
        <w:showingPlcHdr/>
      </w:sdtPr>
      <w:sdtEndPr/>
      <w:sdtContent>
        <w:p w14:paraId="3256CB80" w14:textId="31F76F14" w:rsidR="004E459F" w:rsidRPr="00EE44CD" w:rsidRDefault="004E459F" w:rsidP="004E459F">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43E9671E" w14:textId="77777777" w:rsidR="0002043C" w:rsidRPr="0002043C" w:rsidRDefault="0002043C" w:rsidP="004E459F">
      <w:pPr>
        <w:rPr>
          <w:rFonts w:ascii="Arial" w:hAnsi="Arial" w:cs="Arial"/>
          <w:b/>
        </w:rPr>
      </w:pPr>
    </w:p>
    <w:p w14:paraId="576AFA77" w14:textId="77777777" w:rsidR="00EE44CD" w:rsidRPr="00063A7E" w:rsidRDefault="00EE44CD">
      <w:pPr>
        <w:rPr>
          <w:rFonts w:ascii="Arial" w:hAnsi="Arial" w:cs="Arial"/>
          <w:b/>
          <w:color w:val="4F81BD" w:themeColor="accent1"/>
          <w:sz w:val="36"/>
          <w:szCs w:val="36"/>
        </w:rPr>
      </w:pPr>
      <w:r w:rsidRPr="00063A7E">
        <w:rPr>
          <w:rFonts w:ascii="Arial" w:hAnsi="Arial" w:cs="Arial"/>
          <w:color w:val="4F81BD" w:themeColor="accent1"/>
          <w:sz w:val="36"/>
          <w:szCs w:val="36"/>
        </w:rPr>
        <w:br w:type="page"/>
      </w:r>
    </w:p>
    <w:p w14:paraId="7EAC460E" w14:textId="5D216F98" w:rsidR="004E459F" w:rsidRPr="00470C59"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4384" behindDoc="0" locked="0" layoutInCell="1" allowOverlap="1" wp14:anchorId="14EBBE2C" wp14:editId="6C4C8408">
            <wp:simplePos x="0" y="0"/>
            <wp:positionH relativeFrom="margin">
              <wp:align>left</wp:align>
            </wp:positionH>
            <wp:positionV relativeFrom="paragraph">
              <wp:posOffset>7620</wp:posOffset>
            </wp:positionV>
            <wp:extent cx="537210" cy="537210"/>
            <wp:effectExtent l="0" t="0" r="0" b="0"/>
            <wp:wrapSquare wrapText="bothSides"/>
            <wp:docPr id="6" name="Grafik 6"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470C59">
        <w:rPr>
          <w:rFonts w:ascii="Arial" w:hAnsi="Arial" w:cs="Arial"/>
          <w:color w:val="4F81BD" w:themeColor="accent1"/>
          <w:sz w:val="36"/>
          <w:szCs w:val="36"/>
        </w:rPr>
        <w:t xml:space="preserve">Kurs </w:t>
      </w:r>
      <w:r w:rsidR="00551E96">
        <w:rPr>
          <w:rFonts w:ascii="Arial" w:hAnsi="Arial" w:cs="Arial"/>
          <w:color w:val="4F81BD" w:themeColor="accent1"/>
          <w:sz w:val="36"/>
          <w:szCs w:val="36"/>
        </w:rPr>
        <w:t>4</w:t>
      </w:r>
      <w:r w:rsidR="007C2893" w:rsidRPr="00470C59">
        <w:rPr>
          <w:rFonts w:ascii="Arial" w:hAnsi="Arial" w:cs="Arial"/>
          <w:color w:val="4F81BD" w:themeColor="accent1"/>
          <w:sz w:val="36"/>
          <w:szCs w:val="36"/>
        </w:rPr>
        <w:t xml:space="preserve">: </w:t>
      </w:r>
      <w:r w:rsidRPr="00470C59">
        <w:rPr>
          <w:rFonts w:ascii="Arial" w:hAnsi="Arial" w:cs="Arial"/>
          <w:bCs/>
          <w:color w:val="4F81BD" w:themeColor="accent1"/>
          <w:sz w:val="36"/>
          <w:szCs w:val="36"/>
        </w:rPr>
        <w:t>Kommunizieren und Gespräche führen</w:t>
      </w:r>
    </w:p>
    <w:sdt>
      <w:sdtPr>
        <w:rPr>
          <w:rFonts w:ascii="Arial" w:hAnsi="Arial" w:cs="Arial"/>
          <w:sz w:val="24"/>
        </w:rPr>
        <w:id w:val="766661389"/>
        <w:placeholder>
          <w:docPart w:val="E72855FD8F4947848407B7849F96FA40"/>
        </w:placeholder>
        <w:showingPlcHdr/>
      </w:sdtPr>
      <w:sdtEndPr/>
      <w:sdtContent>
        <w:p w14:paraId="01D4111B" w14:textId="7C1A1EE0" w:rsidR="007C2893" w:rsidRDefault="0002043C"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91FFA85" w14:textId="77777777" w:rsidR="007C2893" w:rsidRPr="00063A7E" w:rsidRDefault="007C2893" w:rsidP="004E459F">
      <w:pPr>
        <w:rPr>
          <w:rFonts w:ascii="Arial" w:hAnsi="Arial" w:cs="Arial"/>
          <w:b/>
        </w:rPr>
      </w:pPr>
    </w:p>
    <w:p w14:paraId="276059F8" w14:textId="77777777" w:rsidR="00EE44CD" w:rsidRDefault="00EE44CD">
      <w:pPr>
        <w:rPr>
          <w:rFonts w:ascii="Arial" w:hAnsi="Arial" w:cs="Arial"/>
          <w:b/>
          <w:color w:val="4F81BD" w:themeColor="accent1"/>
          <w:sz w:val="36"/>
          <w:szCs w:val="36"/>
        </w:rPr>
      </w:pPr>
      <w:r>
        <w:rPr>
          <w:rFonts w:ascii="Arial" w:hAnsi="Arial" w:cs="Arial"/>
          <w:color w:val="4F81BD" w:themeColor="accent1"/>
          <w:sz w:val="36"/>
          <w:szCs w:val="36"/>
        </w:rPr>
        <w:br w:type="page"/>
      </w:r>
    </w:p>
    <w:p w14:paraId="463C8A69" w14:textId="64D99E6A" w:rsidR="004E459F" w:rsidRPr="00063A7E" w:rsidRDefault="00470C59" w:rsidP="004E459F">
      <w:pPr>
        <w:pStyle w:val="Titel1"/>
        <w:spacing w:after="120" w:line="240" w:lineRule="auto"/>
        <w:rPr>
          <w:rFonts w:ascii="Arial" w:hAnsi="Arial" w:cs="Arial"/>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6432" behindDoc="0" locked="0" layoutInCell="1" allowOverlap="1" wp14:anchorId="01522363" wp14:editId="453280D0">
            <wp:simplePos x="0" y="0"/>
            <wp:positionH relativeFrom="margin">
              <wp:align>left</wp:align>
            </wp:positionH>
            <wp:positionV relativeFrom="paragraph">
              <wp:posOffset>25909</wp:posOffset>
            </wp:positionV>
            <wp:extent cx="537210" cy="537210"/>
            <wp:effectExtent l="0" t="0" r="0" b="0"/>
            <wp:wrapSquare wrapText="bothSides"/>
            <wp:docPr id="7" name="Grafik 7"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007C2893"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5</w:t>
      </w:r>
      <w:r w:rsidR="007C2893"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Potenzial von Mitarbeitenden erkennen und fördern</w:t>
      </w:r>
    </w:p>
    <w:sdt>
      <w:sdtPr>
        <w:rPr>
          <w:rFonts w:ascii="Arial" w:hAnsi="Arial" w:cs="Arial"/>
          <w:sz w:val="24"/>
        </w:rPr>
        <w:id w:val="-1990474476"/>
        <w:placeholder>
          <w:docPart w:val="C6D8C5511F6948B5BE9311FA10A0030B"/>
        </w:placeholder>
        <w:showingPlcHdr/>
      </w:sdtPr>
      <w:sdtEndPr/>
      <w:sdtContent>
        <w:p w14:paraId="6A3F53EB" w14:textId="79C50417" w:rsidR="007C2893" w:rsidRPr="00FD2BD8" w:rsidRDefault="004E459F" w:rsidP="004E459F">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A834254" w14:textId="77777777" w:rsidR="007C2893" w:rsidRDefault="007C2893" w:rsidP="004E459F">
      <w:pPr>
        <w:rPr>
          <w:rFonts w:ascii="Arial" w:hAnsi="Arial" w:cs="Arial"/>
          <w:b/>
        </w:rPr>
      </w:pPr>
    </w:p>
    <w:p w14:paraId="024F1C24" w14:textId="77777777" w:rsidR="007C2893" w:rsidRDefault="007C2893" w:rsidP="007C2893">
      <w:pPr>
        <w:rPr>
          <w:rFonts w:ascii="Arial" w:hAnsi="Arial" w:cs="Arial"/>
          <w:b/>
        </w:rPr>
      </w:pPr>
    </w:p>
    <w:p w14:paraId="3C308CE9" w14:textId="6F682FE2" w:rsidR="00063A7E" w:rsidRDefault="00063A7E">
      <w:pPr>
        <w:rPr>
          <w:rFonts w:ascii="Arial" w:hAnsi="Arial" w:cs="Arial"/>
          <w:b/>
        </w:rPr>
      </w:pPr>
      <w:r>
        <w:rPr>
          <w:rFonts w:ascii="Arial" w:hAnsi="Arial" w:cs="Arial"/>
          <w:b/>
        </w:rPr>
        <w:br w:type="page"/>
      </w:r>
    </w:p>
    <w:p w14:paraId="562833C7" w14:textId="5E83E5E8"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68480" behindDoc="0" locked="0" layoutInCell="1" allowOverlap="1" wp14:anchorId="50DCB7B6" wp14:editId="372B4C75">
            <wp:simplePos x="0" y="0"/>
            <wp:positionH relativeFrom="margin">
              <wp:align>left</wp:align>
            </wp:positionH>
            <wp:positionV relativeFrom="paragraph">
              <wp:posOffset>3732</wp:posOffset>
            </wp:positionV>
            <wp:extent cx="537210" cy="537210"/>
            <wp:effectExtent l="0" t="0" r="0" b="0"/>
            <wp:wrapSquare wrapText="bothSides"/>
            <wp:docPr id="8" name="Grafik 8"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6</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Probleme lösen und Ziele erreichen</w:t>
      </w:r>
    </w:p>
    <w:p w14:paraId="7126C608"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140028393"/>
        <w:placeholder>
          <w:docPart w:val="9477F22B686C410984BB79EDA7A5D298"/>
        </w:placeholder>
        <w:showingPlcHdr/>
      </w:sdtPr>
      <w:sdtEndPr/>
      <w:sdtContent>
        <w:p w14:paraId="5F573946"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03D266C" w14:textId="77777777" w:rsidR="00470C59" w:rsidRDefault="00470C59" w:rsidP="00470C59">
      <w:pPr>
        <w:rPr>
          <w:rFonts w:ascii="Arial" w:hAnsi="Arial" w:cs="Arial"/>
          <w:b/>
        </w:rPr>
      </w:pPr>
    </w:p>
    <w:p w14:paraId="34F7B79B" w14:textId="77777777" w:rsidR="00470C59" w:rsidRDefault="00470C59" w:rsidP="00470C59">
      <w:pPr>
        <w:rPr>
          <w:rFonts w:ascii="Arial" w:hAnsi="Arial" w:cs="Arial"/>
          <w:b/>
        </w:rPr>
      </w:pPr>
    </w:p>
    <w:p w14:paraId="380153D2" w14:textId="77777777" w:rsidR="00470C59" w:rsidRDefault="00470C59">
      <w:pPr>
        <w:rPr>
          <w:rFonts w:ascii="Arial" w:hAnsi="Arial" w:cs="Arial"/>
          <w:b/>
        </w:rPr>
      </w:pPr>
      <w:r>
        <w:rPr>
          <w:rFonts w:ascii="Arial" w:hAnsi="Arial" w:cs="Arial"/>
          <w:b/>
        </w:rPr>
        <w:br w:type="page"/>
      </w:r>
    </w:p>
    <w:p w14:paraId="672F812E" w14:textId="7D3D7876" w:rsidR="00470C59"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0528" behindDoc="0" locked="0" layoutInCell="1" allowOverlap="1" wp14:anchorId="084B4680" wp14:editId="4ADC5991">
            <wp:simplePos x="0" y="0"/>
            <wp:positionH relativeFrom="margin">
              <wp:align>left</wp:align>
            </wp:positionH>
            <wp:positionV relativeFrom="paragraph">
              <wp:posOffset>25909</wp:posOffset>
            </wp:positionV>
            <wp:extent cx="537210" cy="537210"/>
            <wp:effectExtent l="0" t="0" r="0" b="0"/>
            <wp:wrapSquare wrapText="bothSides"/>
            <wp:docPr id="9" name="Grafik 9"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7</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Teams erfolgreich steuern</w:t>
      </w:r>
    </w:p>
    <w:p w14:paraId="78330155" w14:textId="77777777" w:rsidR="00470C59" w:rsidRPr="00063A7E" w:rsidRDefault="00470C59" w:rsidP="00470C59">
      <w:pPr>
        <w:pStyle w:val="Titel1"/>
        <w:spacing w:after="120" w:line="240" w:lineRule="auto"/>
        <w:rPr>
          <w:rFonts w:ascii="Arial" w:hAnsi="Arial" w:cs="Arial"/>
          <w:color w:val="4F81BD" w:themeColor="accent1"/>
          <w:sz w:val="36"/>
          <w:szCs w:val="36"/>
        </w:rPr>
      </w:pPr>
    </w:p>
    <w:sdt>
      <w:sdtPr>
        <w:rPr>
          <w:rFonts w:ascii="Arial" w:hAnsi="Arial" w:cs="Arial"/>
          <w:sz w:val="24"/>
        </w:rPr>
        <w:id w:val="-159785934"/>
        <w:placeholder>
          <w:docPart w:val="E691ED2216894CF78CBA10F44AE5D638"/>
        </w:placeholder>
        <w:showingPlcHdr/>
      </w:sdtPr>
      <w:sdtEndPr/>
      <w:sdtContent>
        <w:p w14:paraId="247BA4D8" w14:textId="77777777"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366FB1DC" w14:textId="77777777" w:rsidR="00470C59" w:rsidRDefault="00470C59" w:rsidP="00470C59">
      <w:pPr>
        <w:rPr>
          <w:rFonts w:ascii="Arial" w:hAnsi="Arial" w:cs="Arial"/>
          <w:b/>
        </w:rPr>
      </w:pPr>
    </w:p>
    <w:p w14:paraId="76071205" w14:textId="77777777" w:rsidR="00470C59" w:rsidRDefault="00470C59" w:rsidP="00470C59">
      <w:pPr>
        <w:rPr>
          <w:rFonts w:ascii="Arial" w:hAnsi="Arial" w:cs="Arial"/>
          <w:b/>
        </w:rPr>
      </w:pPr>
    </w:p>
    <w:p w14:paraId="1E4B7BE5" w14:textId="778803A9" w:rsidR="00470C59" w:rsidRDefault="00470C59" w:rsidP="00470C59">
      <w:pPr>
        <w:rPr>
          <w:rFonts w:ascii="Arial" w:hAnsi="Arial" w:cs="Arial"/>
          <w:b/>
        </w:rPr>
      </w:pPr>
      <w:r>
        <w:rPr>
          <w:rFonts w:ascii="Arial" w:hAnsi="Arial" w:cs="Arial"/>
          <w:b/>
        </w:rPr>
        <w:br w:type="page"/>
      </w:r>
    </w:p>
    <w:p w14:paraId="13B419BA" w14:textId="5F693C80" w:rsidR="00470C59" w:rsidRPr="00E65E88" w:rsidRDefault="00470C59" w:rsidP="00470C59">
      <w:pPr>
        <w:pStyle w:val="Titel1"/>
        <w:spacing w:after="120" w:line="240" w:lineRule="auto"/>
        <w:rPr>
          <w:rFonts w:ascii="Arial" w:hAnsi="Arial" w:cs="Arial"/>
          <w:bCs/>
          <w:color w:val="4F81BD" w:themeColor="accent1"/>
          <w:sz w:val="36"/>
          <w:szCs w:val="36"/>
        </w:rPr>
      </w:pPr>
      <w:r>
        <w:rPr>
          <w:rFonts w:ascii="Arial" w:hAnsi="Arial" w:cs="Arial"/>
          <w:bCs/>
          <w:noProof/>
          <w:color w:val="4F81BD" w:themeColor="accent1"/>
          <w:sz w:val="36"/>
          <w:szCs w:val="36"/>
        </w:rPr>
        <w:lastRenderedPageBreak/>
        <w:drawing>
          <wp:anchor distT="0" distB="0" distL="114300" distR="114300" simplePos="0" relativeHeight="251672576" behindDoc="0" locked="0" layoutInCell="1" allowOverlap="1" wp14:anchorId="5B6518CF" wp14:editId="09EB26E2">
            <wp:simplePos x="0" y="0"/>
            <wp:positionH relativeFrom="margin">
              <wp:align>left</wp:align>
            </wp:positionH>
            <wp:positionV relativeFrom="paragraph">
              <wp:posOffset>3175</wp:posOffset>
            </wp:positionV>
            <wp:extent cx="537210" cy="537210"/>
            <wp:effectExtent l="0" t="0" r="0" b="0"/>
            <wp:wrapSquare wrapText="bothSides"/>
            <wp:docPr id="11" name="Grafik 11" descr="Kartenkompass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Kartenkompass mit einfarbiger Füllun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7210" cy="537210"/>
                    </a:xfrm>
                    <a:prstGeom prst="rect">
                      <a:avLst/>
                    </a:prstGeom>
                  </pic:spPr>
                </pic:pic>
              </a:graphicData>
            </a:graphic>
          </wp:anchor>
        </w:drawing>
      </w:r>
      <w:r w:rsidRPr="00063A7E">
        <w:rPr>
          <w:rFonts w:ascii="Arial" w:hAnsi="Arial" w:cs="Arial"/>
          <w:color w:val="4F81BD" w:themeColor="accent1"/>
          <w:sz w:val="36"/>
          <w:szCs w:val="36"/>
        </w:rPr>
        <w:t xml:space="preserve">Kurs </w:t>
      </w:r>
      <w:r w:rsidR="00551E96">
        <w:rPr>
          <w:rFonts w:ascii="Arial" w:hAnsi="Arial" w:cs="Arial"/>
          <w:color w:val="4F81BD" w:themeColor="accent1"/>
          <w:sz w:val="36"/>
          <w:szCs w:val="36"/>
        </w:rPr>
        <w:t>8</w:t>
      </w:r>
      <w:r w:rsidRPr="00063A7E">
        <w:rPr>
          <w:rFonts w:ascii="Arial" w:hAnsi="Arial" w:cs="Arial"/>
          <w:color w:val="4F81BD" w:themeColor="accent1"/>
          <w:sz w:val="36"/>
          <w:szCs w:val="36"/>
        </w:rPr>
        <w:t xml:space="preserve">: </w:t>
      </w:r>
      <w:r w:rsidRPr="00470C59">
        <w:rPr>
          <w:rFonts w:ascii="Arial" w:hAnsi="Arial" w:cs="Arial"/>
          <w:bCs/>
          <w:color w:val="4F81BD" w:themeColor="accent1"/>
          <w:sz w:val="36"/>
          <w:szCs w:val="36"/>
        </w:rPr>
        <w:t>Mit Konflikten umgehen</w:t>
      </w:r>
    </w:p>
    <w:p w14:paraId="0AE35450" w14:textId="77777777" w:rsidR="001F2D4B" w:rsidRDefault="001F2D4B" w:rsidP="00470C59">
      <w:pPr>
        <w:pStyle w:val="Lauftext"/>
        <w:spacing w:after="120" w:line="240" w:lineRule="auto"/>
        <w:rPr>
          <w:rFonts w:ascii="Arial" w:hAnsi="Arial" w:cs="Arial"/>
          <w:sz w:val="24"/>
        </w:rPr>
      </w:pPr>
    </w:p>
    <w:sdt>
      <w:sdtPr>
        <w:rPr>
          <w:rFonts w:ascii="Arial" w:hAnsi="Arial" w:cs="Arial"/>
          <w:sz w:val="24"/>
        </w:rPr>
        <w:id w:val="571476472"/>
        <w:placeholder>
          <w:docPart w:val="6ABD8309167E446CB7A61C3A71EFCA10"/>
        </w:placeholder>
        <w:showingPlcHdr/>
      </w:sdtPr>
      <w:sdtEndPr/>
      <w:sdtContent>
        <w:p w14:paraId="7F4BB5C1" w14:textId="39D3BC15" w:rsidR="00470C59" w:rsidRPr="00FD2BD8" w:rsidRDefault="00470C59" w:rsidP="00470C59">
          <w:pPr>
            <w:pStyle w:val="Lauftext"/>
            <w:spacing w:after="120" w:line="240" w:lineRule="auto"/>
            <w:rPr>
              <w:rFonts w:ascii="Arial" w:hAnsi="Arial" w:cs="Arial"/>
              <w:sz w:val="24"/>
            </w:rPr>
          </w:pPr>
          <w:r w:rsidRPr="0002043C">
            <w:rPr>
              <w:rStyle w:val="Platzhaltertext"/>
              <w:rFonts w:ascii="Arial" w:hAnsi="Arial" w:cs="Arial"/>
              <w:sz w:val="22"/>
              <w:szCs w:val="22"/>
            </w:rPr>
            <w:t>Klicken oder tippen Sie hier, um Text einzugeben.</w:t>
          </w:r>
        </w:p>
      </w:sdtContent>
    </w:sdt>
    <w:p w14:paraId="1688AE5E" w14:textId="77777777" w:rsidR="00470C59" w:rsidRDefault="00470C59" w:rsidP="00470C59">
      <w:pPr>
        <w:rPr>
          <w:rFonts w:ascii="Arial" w:hAnsi="Arial" w:cs="Arial"/>
          <w:b/>
        </w:rPr>
      </w:pPr>
    </w:p>
    <w:p w14:paraId="14960C5D" w14:textId="77777777" w:rsidR="00470C59" w:rsidRDefault="00470C59" w:rsidP="00470C59">
      <w:pPr>
        <w:rPr>
          <w:rFonts w:ascii="Arial" w:hAnsi="Arial" w:cs="Arial"/>
          <w:b/>
        </w:rPr>
      </w:pPr>
    </w:p>
    <w:p w14:paraId="21E6B217" w14:textId="77777777" w:rsidR="00470C59" w:rsidRDefault="00470C59">
      <w:pPr>
        <w:rPr>
          <w:rFonts w:ascii="Arial" w:hAnsi="Arial" w:cs="Arial"/>
          <w:b/>
          <w:color w:val="4F81BD" w:themeColor="accent1"/>
          <w:sz w:val="36"/>
          <w:szCs w:val="36"/>
        </w:rPr>
      </w:pPr>
      <w:r>
        <w:rPr>
          <w:rFonts w:ascii="Arial" w:hAnsi="Arial" w:cs="Arial"/>
          <w:color w:val="4F81BD" w:themeColor="accent1"/>
          <w:sz w:val="36"/>
          <w:szCs w:val="36"/>
        </w:rPr>
        <w:br w:type="page"/>
      </w:r>
    </w:p>
    <w:p w14:paraId="6345336A" w14:textId="01A62F17" w:rsidR="007C2893" w:rsidRDefault="00E65E88" w:rsidP="007C2893">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Gesamtr</w:t>
      </w:r>
      <w:r w:rsidR="007C2893">
        <w:rPr>
          <w:rFonts w:ascii="Arial" w:hAnsi="Arial" w:cs="Arial"/>
          <w:color w:val="4F81BD" w:themeColor="accent1"/>
          <w:sz w:val="36"/>
          <w:szCs w:val="36"/>
        </w:rPr>
        <w:t>eflexion des Entwicklungsprozesses</w:t>
      </w:r>
      <w:r w:rsidR="004E459F">
        <w:rPr>
          <w:rFonts w:ascii="Arial" w:hAnsi="Arial" w:cs="Arial"/>
          <w:color w:val="4F81BD" w:themeColor="accent1"/>
          <w:sz w:val="36"/>
          <w:szCs w:val="36"/>
        </w:rPr>
        <w:t xml:space="preserve"> </w:t>
      </w:r>
      <w:r w:rsidR="00523EBA">
        <w:rPr>
          <w:rFonts w:ascii="Arial" w:hAnsi="Arial" w:cs="Arial"/>
          <w:color w:val="4F81BD" w:themeColor="accent1"/>
          <w:sz w:val="36"/>
          <w:szCs w:val="36"/>
        </w:rPr>
        <w:br/>
      </w:r>
    </w:p>
    <w:sdt>
      <w:sdtPr>
        <w:rPr>
          <w:rFonts w:ascii="Arial" w:hAnsi="Arial" w:cs="Arial"/>
          <w:sz w:val="22"/>
          <w:szCs w:val="22"/>
        </w:rPr>
        <w:id w:val="-1763141780"/>
        <w:placeholder>
          <w:docPart w:val="BAE1393255B8406C94125F0B8680F5F5"/>
        </w:placeholder>
        <w:showingPlcHdr/>
      </w:sdtPr>
      <w:sdtEndPr/>
      <w:sdtContent>
        <w:p w14:paraId="4E43356F" w14:textId="77777777" w:rsidR="007C2893" w:rsidRPr="00EE44CD" w:rsidRDefault="007C2893" w:rsidP="007C289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37950B9D" w14:textId="77777777" w:rsidR="009149E3" w:rsidRPr="00EE44CD" w:rsidRDefault="009149E3" w:rsidP="009149E3">
      <w:pPr>
        <w:rPr>
          <w:rFonts w:ascii="Arial" w:hAnsi="Arial" w:cs="Arial"/>
          <w:b/>
          <w:szCs w:val="22"/>
        </w:rPr>
      </w:pPr>
    </w:p>
    <w:p w14:paraId="329339DD" w14:textId="240FC393" w:rsidR="00584F29" w:rsidRDefault="00584F29">
      <w:r>
        <w:br w:type="page"/>
      </w:r>
    </w:p>
    <w:p w14:paraId="15B2A1EB" w14:textId="520102DF" w:rsidR="00584F29" w:rsidRDefault="00584F29" w:rsidP="00584F29">
      <w:pPr>
        <w:pStyle w:val="Titel1"/>
        <w:spacing w:after="120" w:line="240" w:lineRule="auto"/>
        <w:rPr>
          <w:rFonts w:ascii="Arial" w:hAnsi="Arial" w:cs="Arial"/>
          <w:color w:val="4F81BD" w:themeColor="accent1"/>
          <w:sz w:val="36"/>
          <w:szCs w:val="36"/>
        </w:rPr>
      </w:pPr>
      <w:r>
        <w:rPr>
          <w:rFonts w:ascii="Arial" w:hAnsi="Arial" w:cs="Arial"/>
          <w:color w:val="4F81BD" w:themeColor="accent1"/>
          <w:sz w:val="36"/>
          <w:szCs w:val="36"/>
        </w:rPr>
        <w:lastRenderedPageBreak/>
        <w:t xml:space="preserve">Literaturverzeichnis </w:t>
      </w:r>
      <w:r>
        <w:rPr>
          <w:rFonts w:ascii="Arial" w:hAnsi="Arial" w:cs="Arial"/>
          <w:color w:val="4F81BD" w:themeColor="accent1"/>
          <w:sz w:val="36"/>
          <w:szCs w:val="36"/>
        </w:rPr>
        <w:br/>
      </w:r>
    </w:p>
    <w:sdt>
      <w:sdtPr>
        <w:rPr>
          <w:rFonts w:ascii="Arial" w:hAnsi="Arial" w:cs="Arial"/>
          <w:sz w:val="22"/>
          <w:szCs w:val="22"/>
        </w:rPr>
        <w:id w:val="1052812736"/>
        <w:placeholder>
          <w:docPart w:val="E32ACF1854894E5CBA37463AA2AEE906"/>
        </w:placeholder>
        <w:showingPlcHdr/>
      </w:sdtPr>
      <w:sdtEndPr/>
      <w:sdtContent>
        <w:p w14:paraId="00FA6DC5" w14:textId="77777777" w:rsidR="00584F29" w:rsidRPr="00EE44CD" w:rsidRDefault="00584F29" w:rsidP="00584F29">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2251D74A" w14:textId="77777777" w:rsidR="00584F29" w:rsidRPr="00EE44CD" w:rsidRDefault="00584F29" w:rsidP="00584F29">
      <w:pPr>
        <w:rPr>
          <w:rFonts w:ascii="Arial" w:hAnsi="Arial" w:cs="Arial"/>
          <w:b/>
          <w:szCs w:val="22"/>
        </w:rPr>
      </w:pPr>
    </w:p>
    <w:p w14:paraId="0BCE910F" w14:textId="0BD7FF74" w:rsidR="00584F29" w:rsidRDefault="00584F29">
      <w:r>
        <w:br w:type="page"/>
      </w:r>
    </w:p>
    <w:p w14:paraId="207EAF93" w14:textId="35C1CA9E" w:rsidR="00584F29" w:rsidRDefault="00584F29" w:rsidP="00584F29">
      <w:pPr>
        <w:pStyle w:val="Titel1"/>
        <w:spacing w:after="120" w:line="240" w:lineRule="auto"/>
        <w:rPr>
          <w:rFonts w:ascii="Arial" w:hAnsi="Arial" w:cs="Arial"/>
          <w:color w:val="4F81BD" w:themeColor="accent1"/>
          <w:sz w:val="36"/>
          <w:szCs w:val="36"/>
        </w:rPr>
      </w:pPr>
      <w:r w:rsidRPr="00584F29">
        <w:rPr>
          <w:rFonts w:ascii="Arial" w:hAnsi="Arial" w:cs="Arial"/>
          <w:color w:val="4F81BD" w:themeColor="accent1"/>
          <w:sz w:val="36"/>
          <w:szCs w:val="36"/>
        </w:rPr>
        <w:lastRenderedPageBreak/>
        <w:t>Selbstständigkeitserklärung</w:t>
      </w:r>
      <w:r>
        <w:rPr>
          <w:rFonts w:ascii="Arial" w:hAnsi="Arial" w:cs="Arial"/>
          <w:color w:val="4F81BD" w:themeColor="accent1"/>
          <w:sz w:val="36"/>
          <w:szCs w:val="36"/>
        </w:rPr>
        <w:t xml:space="preserve"> </w:t>
      </w:r>
      <w:r>
        <w:rPr>
          <w:rFonts w:ascii="Arial" w:hAnsi="Arial" w:cs="Arial"/>
          <w:color w:val="4F81BD" w:themeColor="accent1"/>
          <w:sz w:val="36"/>
          <w:szCs w:val="36"/>
        </w:rPr>
        <w:br/>
      </w:r>
    </w:p>
    <w:p w14:paraId="06C21096" w14:textId="7063C10E" w:rsidR="007633C3" w:rsidRPr="007633C3" w:rsidRDefault="007633C3" w:rsidP="007633C3">
      <w:pPr>
        <w:widowControl w:val="0"/>
        <w:rPr>
          <w:rFonts w:ascii="Arial" w:hAnsi="Arial" w:cs="Arial"/>
          <w:color w:val="000000"/>
          <w:sz w:val="20"/>
          <w:szCs w:val="20"/>
          <w:lang w:eastAsia="ar-SA"/>
        </w:rPr>
      </w:pPr>
      <w:r w:rsidRPr="007633C3">
        <w:rPr>
          <w:rFonts w:ascii="Arial" w:hAnsi="Arial" w:cs="Arial"/>
          <w:color w:val="000000"/>
          <w:sz w:val="20"/>
          <w:szCs w:val="20"/>
          <w:lang w:eastAsia="ar-SA"/>
        </w:rPr>
        <w:t xml:space="preserve">Erklärung </w:t>
      </w:r>
      <w:r>
        <w:rPr>
          <w:rFonts w:ascii="Arial" w:hAnsi="Arial" w:cs="Arial"/>
          <w:color w:val="000000"/>
          <w:sz w:val="20"/>
          <w:szCs w:val="20"/>
          <w:lang w:eastAsia="ar-SA"/>
        </w:rPr>
        <w:t xml:space="preserve">von (Name) </w:t>
      </w:r>
      <w:r w:rsidRPr="007633C3">
        <w:rPr>
          <w:rFonts w:ascii="Arial" w:hAnsi="Arial" w:cs="Arial"/>
          <w:color w:val="000000"/>
          <w:sz w:val="20"/>
          <w:szCs w:val="20"/>
          <w:lang w:eastAsia="ar-SA"/>
        </w:rPr>
        <w:t xml:space="preserve"> </w:t>
      </w:r>
      <w:r w:rsidRPr="007633C3">
        <w:rPr>
          <w:rFonts w:ascii="Arial" w:hAnsi="Arial" w:cs="Arial"/>
          <w:color w:val="000000"/>
          <w:sz w:val="20"/>
          <w:szCs w:val="20"/>
          <w:shd w:val="clear" w:color="auto" w:fill="D9D9D9"/>
          <w:lang w:eastAsia="ar-SA"/>
        </w:rPr>
        <w:fldChar w:fldCharType="begin">
          <w:ffData>
            <w:name w:val="Text5"/>
            <w:enabled/>
            <w:calcOnExit w:val="0"/>
            <w:textInput/>
          </w:ffData>
        </w:fldChar>
      </w:r>
      <w:r w:rsidRPr="007633C3">
        <w:rPr>
          <w:rFonts w:ascii="Arial" w:hAnsi="Arial" w:cs="Arial"/>
          <w:color w:val="000000"/>
          <w:sz w:val="20"/>
          <w:szCs w:val="20"/>
          <w:shd w:val="clear" w:color="auto" w:fill="D9D9D9"/>
          <w:lang w:eastAsia="ar-SA"/>
        </w:rPr>
        <w:instrText xml:space="preserve"> FORMTEXT </w:instrText>
      </w:r>
      <w:r w:rsidRPr="007633C3">
        <w:rPr>
          <w:rFonts w:ascii="Arial" w:hAnsi="Arial" w:cs="Arial"/>
          <w:color w:val="000000"/>
          <w:sz w:val="20"/>
          <w:szCs w:val="20"/>
          <w:shd w:val="clear" w:color="auto" w:fill="D9D9D9"/>
          <w:lang w:eastAsia="ar-SA"/>
        </w:rPr>
      </w:r>
      <w:r w:rsidRPr="007633C3">
        <w:rPr>
          <w:rFonts w:ascii="Arial" w:hAnsi="Arial" w:cs="Arial"/>
          <w:color w:val="000000"/>
          <w:sz w:val="20"/>
          <w:szCs w:val="20"/>
          <w:shd w:val="clear" w:color="auto" w:fill="D9D9D9"/>
          <w:lang w:eastAsia="ar-SA"/>
        </w:rPr>
        <w:fldChar w:fldCharType="separate"/>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noProof/>
          <w:color w:val="000000"/>
          <w:sz w:val="20"/>
          <w:szCs w:val="20"/>
          <w:shd w:val="clear" w:color="auto" w:fill="D9D9D9"/>
          <w:lang w:eastAsia="ar-SA"/>
        </w:rPr>
        <w:t> </w:t>
      </w:r>
      <w:r w:rsidRPr="007633C3">
        <w:rPr>
          <w:rFonts w:ascii="Arial" w:hAnsi="Arial" w:cs="Arial"/>
          <w:color w:val="000000"/>
          <w:sz w:val="20"/>
          <w:szCs w:val="20"/>
          <w:shd w:val="clear" w:color="auto" w:fill="D9D9D9"/>
          <w:lang w:eastAsia="ar-SA"/>
        </w:rPr>
        <w:fldChar w:fldCharType="end"/>
      </w:r>
    </w:p>
    <w:p w14:paraId="5E02F773" w14:textId="77777777" w:rsidR="007633C3" w:rsidRPr="007633C3" w:rsidRDefault="007633C3" w:rsidP="007633C3">
      <w:pPr>
        <w:widowControl w:val="0"/>
        <w:rPr>
          <w:rFonts w:ascii="Arial" w:hAnsi="Arial" w:cs="Arial"/>
          <w:color w:val="000000"/>
          <w:sz w:val="20"/>
          <w:szCs w:val="20"/>
          <w:lang w:eastAsia="ar-SA"/>
        </w:rPr>
      </w:pPr>
    </w:p>
    <w:p w14:paraId="32DBD005" w14:textId="77777777" w:rsidR="007633C3" w:rsidRPr="007633C3" w:rsidRDefault="007633C3" w:rsidP="007633C3">
      <w:pPr>
        <w:widowControl w:val="0"/>
        <w:spacing w:after="120" w:line="240" w:lineRule="exact"/>
        <w:rPr>
          <w:rFonts w:ascii="Arial" w:hAnsi="Arial" w:cs="Arial"/>
          <w:color w:val="000000"/>
          <w:sz w:val="20"/>
          <w:szCs w:val="20"/>
          <w:lang w:eastAsia="ar-SA"/>
        </w:rPr>
      </w:pPr>
      <w:r w:rsidRPr="007633C3">
        <w:rPr>
          <w:rFonts w:ascii="Arial" w:hAnsi="Arial" w:cs="Arial"/>
          <w:color w:val="000000"/>
          <w:sz w:val="20"/>
          <w:szCs w:val="20"/>
          <w:lang w:eastAsia="ar-SA"/>
        </w:rPr>
        <w:t>Ich erkläre hiermit, dass ich die vorliegende Arbeit selbständig und ohne Benutzung anderer als der angegebenen Hilfsmittel angefertigt habe. Alle wörtlichen oder sinngemäss verwendeten Gedanken, Aussagen und Argumente sind unter Angabe der Quellen (einschliesslich elektronischer Medien) kenntlich gemacht. Die vorliegende Arbeit oder Auszüge daraus wurden in keiner anderen Prüfung vorgelegt.</w:t>
      </w:r>
    </w:p>
    <w:p w14:paraId="35C8101B" w14:textId="77777777" w:rsidR="007633C3" w:rsidRPr="007633C3" w:rsidRDefault="007633C3" w:rsidP="007633C3">
      <w:pPr>
        <w:widowControl w:val="0"/>
        <w:spacing w:after="120" w:line="240" w:lineRule="exact"/>
        <w:rPr>
          <w:rFonts w:ascii="Arial" w:hAnsi="Arial" w:cs="Arial"/>
          <w:color w:val="000000"/>
          <w:sz w:val="20"/>
          <w:szCs w:val="20"/>
          <w:lang w:eastAsia="ar-SA"/>
        </w:rPr>
      </w:pPr>
    </w:p>
    <w:sdt>
      <w:sdtPr>
        <w:rPr>
          <w:rFonts w:ascii="Arial" w:hAnsi="Arial" w:cs="Arial"/>
          <w:sz w:val="22"/>
          <w:szCs w:val="22"/>
        </w:rPr>
        <w:id w:val="-455712481"/>
        <w:placeholder>
          <w:docPart w:val="6A1FDFAC05AE42DDB0CA39382ADCF542"/>
        </w:placeholder>
        <w:showingPlcHdr/>
      </w:sdtPr>
      <w:sdtEndPr/>
      <w:sdtContent>
        <w:p w14:paraId="53359BF4" w14:textId="77777777" w:rsidR="007633C3" w:rsidRPr="00EE44CD" w:rsidRDefault="007633C3" w:rsidP="007633C3">
          <w:pPr>
            <w:pStyle w:val="Lauftext"/>
            <w:spacing w:after="120" w:line="240" w:lineRule="auto"/>
            <w:rPr>
              <w:rFonts w:ascii="Arial" w:hAnsi="Arial" w:cs="Arial"/>
              <w:sz w:val="22"/>
              <w:szCs w:val="22"/>
            </w:rPr>
          </w:pPr>
          <w:r w:rsidRPr="00EE44CD">
            <w:rPr>
              <w:rStyle w:val="Platzhaltertext"/>
              <w:rFonts w:ascii="Arial" w:hAnsi="Arial" w:cs="Arial"/>
              <w:sz w:val="22"/>
              <w:szCs w:val="22"/>
            </w:rPr>
            <w:t>Klicken oder tippen Sie hier, um Text einzugeben.</w:t>
          </w:r>
        </w:p>
      </w:sdtContent>
    </w:sdt>
    <w:p w14:paraId="73FA277A" w14:textId="77777777" w:rsidR="007633C3" w:rsidRDefault="007633C3" w:rsidP="007633C3">
      <w:pPr>
        <w:widowControl w:val="0"/>
        <w:tabs>
          <w:tab w:val="left" w:pos="4111"/>
        </w:tabs>
        <w:rPr>
          <w:rFonts w:ascii="Arial" w:hAnsi="Arial" w:cs="Arial"/>
          <w:color w:val="000000"/>
          <w:sz w:val="20"/>
          <w:szCs w:val="20"/>
          <w:lang w:eastAsia="ar-SA"/>
        </w:rPr>
      </w:pPr>
    </w:p>
    <w:p w14:paraId="4F4B3D10" w14:textId="27DD6861" w:rsidR="007633C3" w:rsidRPr="007633C3" w:rsidRDefault="007633C3" w:rsidP="007633C3">
      <w:pPr>
        <w:widowControl w:val="0"/>
        <w:tabs>
          <w:tab w:val="left" w:pos="4111"/>
        </w:tabs>
        <w:rPr>
          <w:rFonts w:ascii="Arial" w:hAnsi="Arial" w:cs="Arial"/>
          <w:color w:val="000000"/>
          <w:sz w:val="20"/>
          <w:szCs w:val="20"/>
          <w:lang w:eastAsia="ar-SA"/>
        </w:rPr>
      </w:pPr>
      <w:r w:rsidRPr="007633C3">
        <w:rPr>
          <w:rFonts w:ascii="Arial" w:hAnsi="Arial" w:cs="Arial"/>
          <w:color w:val="000000"/>
          <w:sz w:val="20"/>
          <w:szCs w:val="20"/>
          <w:lang w:eastAsia="ar-SA"/>
        </w:rPr>
        <w:t>Ort, Datum</w:t>
      </w:r>
      <w:r w:rsidRPr="007633C3">
        <w:rPr>
          <w:rFonts w:ascii="Arial" w:hAnsi="Arial" w:cs="Arial"/>
          <w:color w:val="000000"/>
          <w:sz w:val="20"/>
          <w:szCs w:val="20"/>
          <w:lang w:eastAsia="ar-SA"/>
        </w:rPr>
        <w:tab/>
        <w:t>(Unterschrift des Verfassers/der Verfasserin)</w:t>
      </w:r>
    </w:p>
    <w:p w14:paraId="147276BE" w14:textId="77777777" w:rsidR="007633C3" w:rsidRPr="007633C3" w:rsidRDefault="007633C3" w:rsidP="007633C3">
      <w:pPr>
        <w:widowControl w:val="0"/>
        <w:rPr>
          <w:rFonts w:ascii="Arial" w:hAnsi="Arial" w:cs="Arial"/>
          <w:color w:val="000000"/>
          <w:sz w:val="20"/>
          <w:szCs w:val="20"/>
          <w:lang w:eastAsia="ar-SA"/>
        </w:rPr>
      </w:pPr>
    </w:p>
    <w:p w14:paraId="6686D96D" w14:textId="77777777" w:rsidR="007633C3" w:rsidRDefault="007633C3" w:rsidP="00584F29">
      <w:pPr>
        <w:pStyle w:val="Titel1"/>
        <w:spacing w:after="120" w:line="240" w:lineRule="auto"/>
        <w:rPr>
          <w:rFonts w:ascii="Arial" w:hAnsi="Arial" w:cs="Arial"/>
          <w:color w:val="4F81BD" w:themeColor="accent1"/>
          <w:sz w:val="36"/>
          <w:szCs w:val="36"/>
        </w:rPr>
      </w:pPr>
    </w:p>
    <w:p w14:paraId="6AD172D2" w14:textId="77777777" w:rsidR="007633C3" w:rsidRDefault="007633C3" w:rsidP="00584F29">
      <w:pPr>
        <w:pStyle w:val="Titel1"/>
        <w:spacing w:after="120" w:line="240" w:lineRule="auto"/>
        <w:rPr>
          <w:rFonts w:ascii="Arial" w:hAnsi="Arial" w:cs="Arial"/>
          <w:color w:val="4F81BD" w:themeColor="accent1"/>
          <w:sz w:val="36"/>
          <w:szCs w:val="36"/>
        </w:rPr>
      </w:pPr>
    </w:p>
    <w:p w14:paraId="3C76C6DD" w14:textId="77777777" w:rsidR="00584F29" w:rsidRPr="00EE44CD" w:rsidRDefault="00584F29" w:rsidP="00584F29">
      <w:pPr>
        <w:rPr>
          <w:rFonts w:ascii="Arial" w:hAnsi="Arial" w:cs="Arial"/>
          <w:b/>
          <w:szCs w:val="22"/>
        </w:rPr>
      </w:pPr>
    </w:p>
    <w:p w14:paraId="786FC1D4" w14:textId="77777777" w:rsidR="00117D54" w:rsidRPr="005A72D5" w:rsidRDefault="00117D54" w:rsidP="00584F29"/>
    <w:sectPr w:rsidR="00117D54" w:rsidRPr="005A72D5" w:rsidSect="009F12A5">
      <w:headerReference w:type="even" r:id="rId16"/>
      <w:headerReference w:type="default" r:id="rId17"/>
      <w:footerReference w:type="even" r:id="rId18"/>
      <w:footerReference w:type="default" r:id="rId19"/>
      <w:headerReference w:type="first" r:id="rId20"/>
      <w:footerReference w:type="first" r:id="rId21"/>
      <w:pgSz w:w="11906" w:h="16838" w:code="9"/>
      <w:pgMar w:top="2835" w:right="1701" w:bottom="1531" w:left="1701" w:header="340"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8CE3C" w14:textId="77777777" w:rsidR="0072305C" w:rsidRDefault="0072305C">
      <w:r>
        <w:separator/>
      </w:r>
    </w:p>
    <w:p w14:paraId="03DC907E" w14:textId="77777777" w:rsidR="0072305C" w:rsidRDefault="0072305C"/>
    <w:p w14:paraId="3F9FEA32" w14:textId="77777777" w:rsidR="0072305C" w:rsidRDefault="0072305C"/>
  </w:endnote>
  <w:endnote w:type="continuationSeparator" w:id="0">
    <w:p w14:paraId="12F93532" w14:textId="77777777" w:rsidR="0072305C" w:rsidRDefault="0072305C">
      <w:r>
        <w:continuationSeparator/>
      </w:r>
    </w:p>
    <w:p w14:paraId="7D7A7EA0" w14:textId="77777777" w:rsidR="0072305C" w:rsidRDefault="0072305C"/>
    <w:p w14:paraId="5F58BA8E" w14:textId="77777777" w:rsidR="0072305C" w:rsidRDefault="00723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AFD6B" w14:textId="77777777" w:rsidR="000B18B8" w:rsidRDefault="000B18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1379"/>
      <w:docPartObj>
        <w:docPartGallery w:val="Page Numbers (Bottom of Page)"/>
        <w:docPartUnique/>
      </w:docPartObj>
    </w:sdtPr>
    <w:sdtEndPr/>
    <w:sdtContent>
      <w:p w14:paraId="7DE9FA6C" w14:textId="59EE29BE" w:rsidR="00A9772A" w:rsidRDefault="00A9772A">
        <w:pPr>
          <w:pStyle w:val="Fuzeile"/>
          <w:jc w:val="center"/>
        </w:pPr>
        <w:r>
          <w:fldChar w:fldCharType="begin"/>
        </w:r>
        <w:r>
          <w:instrText>PAGE   \* MERGEFORMAT</w:instrText>
        </w:r>
        <w:r>
          <w:fldChar w:fldCharType="separate"/>
        </w:r>
        <w:r w:rsidR="00047853" w:rsidRPr="00047853">
          <w:rPr>
            <w:noProof/>
            <w:lang w:val="de-DE"/>
          </w:rPr>
          <w:t>3</w:t>
        </w:r>
        <w:r>
          <w:fldChar w:fldCharType="end"/>
        </w:r>
      </w:p>
    </w:sdtContent>
  </w:sdt>
  <w:p w14:paraId="1438EABD" w14:textId="77777777" w:rsidR="00A9772A" w:rsidRPr="001B011F" w:rsidRDefault="00A9772A" w:rsidP="001B011F">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2268"/>
      <w:gridCol w:w="851"/>
      <w:gridCol w:w="2268"/>
      <w:gridCol w:w="851"/>
      <w:gridCol w:w="2268"/>
    </w:tblGrid>
    <w:tr w:rsidR="00A9772A" w14:paraId="468C59E5" w14:textId="77777777" w:rsidTr="00137512">
      <w:trPr>
        <w:cantSplit/>
        <w:trHeight w:val="160"/>
      </w:trPr>
      <w:tc>
        <w:tcPr>
          <w:tcW w:w="2268" w:type="dxa"/>
          <w:tcBorders>
            <w:top w:val="nil"/>
            <w:left w:val="nil"/>
            <w:bottom w:val="nil"/>
            <w:right w:val="nil"/>
          </w:tcBorders>
        </w:tcPr>
        <w:p w14:paraId="76AC903B" w14:textId="77777777" w:rsidR="00A9772A" w:rsidRDefault="00A9772A">
          <w:pPr>
            <w:pStyle w:val="AP-95Fusszeile1Absenderinfo"/>
          </w:pPr>
          <w:r>
            <w:rPr>
              <w:b/>
            </w:rPr>
            <w:t>Peter Muster</w:t>
          </w:r>
        </w:p>
      </w:tc>
      <w:tc>
        <w:tcPr>
          <w:tcW w:w="851" w:type="dxa"/>
          <w:vMerge w:val="restart"/>
          <w:tcBorders>
            <w:top w:val="nil"/>
            <w:left w:val="nil"/>
            <w:bottom w:val="nil"/>
            <w:right w:val="nil"/>
          </w:tcBorders>
        </w:tcPr>
        <w:p w14:paraId="55260FA8" w14:textId="77777777" w:rsidR="00A9772A" w:rsidRDefault="00A9772A"/>
      </w:tc>
      <w:tc>
        <w:tcPr>
          <w:tcW w:w="2268" w:type="dxa"/>
          <w:tcBorders>
            <w:top w:val="nil"/>
            <w:left w:val="nil"/>
            <w:bottom w:val="nil"/>
            <w:right w:val="nil"/>
          </w:tcBorders>
        </w:tcPr>
        <w:p w14:paraId="30339359" w14:textId="77777777" w:rsidR="00A9772A" w:rsidRDefault="00A9772A">
          <w:pPr>
            <w:pStyle w:val="AP-95Fusszeile1Absenderinfo"/>
          </w:pPr>
          <w:r>
            <w:t>Merkurstrasse 43</w:t>
          </w:r>
        </w:p>
      </w:tc>
      <w:tc>
        <w:tcPr>
          <w:tcW w:w="851" w:type="dxa"/>
          <w:vMerge w:val="restart"/>
          <w:tcBorders>
            <w:top w:val="nil"/>
            <w:left w:val="nil"/>
            <w:bottom w:val="nil"/>
            <w:right w:val="nil"/>
          </w:tcBorders>
        </w:tcPr>
        <w:p w14:paraId="45A885B6" w14:textId="77777777" w:rsidR="00A9772A" w:rsidRDefault="00A9772A">
          <w:pPr>
            <w:pStyle w:val="AP-95Fusszeile1Absenderinfo"/>
          </w:pPr>
        </w:p>
      </w:tc>
      <w:tc>
        <w:tcPr>
          <w:tcW w:w="2268" w:type="dxa"/>
          <w:tcBorders>
            <w:top w:val="nil"/>
            <w:left w:val="nil"/>
            <w:bottom w:val="nil"/>
            <w:right w:val="nil"/>
          </w:tcBorders>
        </w:tcPr>
        <w:p w14:paraId="6D1E82C9" w14:textId="16B9E932" w:rsidR="00A9772A" w:rsidRDefault="00A9772A">
          <w:pPr>
            <w:pStyle w:val="AP-96FusszeileSeitenzahl"/>
            <w:jc w:val="lef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3B01F0">
            <w:rPr>
              <w:rStyle w:val="Seitenzahl"/>
              <w:noProof/>
            </w:rPr>
            <w:t>4</w:t>
          </w:r>
          <w:r>
            <w:rPr>
              <w:rStyle w:val="Seitenzahl"/>
            </w:rPr>
            <w:fldChar w:fldCharType="end"/>
          </w:r>
        </w:p>
      </w:tc>
    </w:tr>
    <w:tr w:rsidR="00A9772A" w14:paraId="325DD034" w14:textId="77777777" w:rsidTr="00137512">
      <w:trPr>
        <w:cantSplit/>
        <w:trHeight w:val="157"/>
      </w:trPr>
      <w:tc>
        <w:tcPr>
          <w:tcW w:w="2268" w:type="dxa"/>
          <w:tcBorders>
            <w:top w:val="nil"/>
            <w:left w:val="nil"/>
            <w:bottom w:val="nil"/>
            <w:right w:val="nil"/>
          </w:tcBorders>
        </w:tcPr>
        <w:p w14:paraId="11619038"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66E668A4" w14:textId="77777777" w:rsidR="00A9772A" w:rsidRDefault="00A9772A"/>
      </w:tc>
      <w:tc>
        <w:tcPr>
          <w:tcW w:w="2268" w:type="dxa"/>
          <w:tcBorders>
            <w:top w:val="nil"/>
            <w:left w:val="nil"/>
            <w:bottom w:val="nil"/>
            <w:right w:val="nil"/>
          </w:tcBorders>
        </w:tcPr>
        <w:p w14:paraId="3049538A" w14:textId="77777777" w:rsidR="00A9772A" w:rsidRDefault="00A9772A">
          <w:pPr>
            <w:pStyle w:val="AP-95Fusszeile1Absenderinfo"/>
          </w:pPr>
          <w:r>
            <w:t>Postfach</w:t>
          </w:r>
        </w:p>
      </w:tc>
      <w:tc>
        <w:tcPr>
          <w:tcW w:w="851" w:type="dxa"/>
          <w:vMerge/>
          <w:tcBorders>
            <w:top w:val="nil"/>
            <w:left w:val="nil"/>
            <w:bottom w:val="nil"/>
            <w:right w:val="nil"/>
          </w:tcBorders>
          <w:vAlign w:val="center"/>
        </w:tcPr>
        <w:p w14:paraId="0816A78F" w14:textId="77777777" w:rsidR="00A9772A" w:rsidRDefault="00A9772A">
          <w:pPr>
            <w:rPr>
              <w:spacing w:val="4"/>
              <w:sz w:val="14"/>
            </w:rPr>
          </w:pPr>
        </w:p>
      </w:tc>
      <w:tc>
        <w:tcPr>
          <w:tcW w:w="2268" w:type="dxa"/>
          <w:tcBorders>
            <w:top w:val="nil"/>
            <w:left w:val="nil"/>
            <w:bottom w:val="nil"/>
            <w:right w:val="nil"/>
          </w:tcBorders>
        </w:tcPr>
        <w:p w14:paraId="6826C4EE" w14:textId="77777777" w:rsidR="00A9772A" w:rsidRDefault="00A9772A">
          <w:pPr>
            <w:pStyle w:val="AP-96FusszeileSeitenzahl"/>
            <w:rPr>
              <w:rStyle w:val="Seitenzahl"/>
            </w:rPr>
          </w:pPr>
        </w:p>
      </w:tc>
    </w:tr>
    <w:tr w:rsidR="00A9772A" w14:paraId="25DB72EE" w14:textId="77777777" w:rsidTr="00137512">
      <w:trPr>
        <w:cantSplit/>
        <w:trHeight w:val="157"/>
      </w:trPr>
      <w:tc>
        <w:tcPr>
          <w:tcW w:w="2268" w:type="dxa"/>
          <w:tcBorders>
            <w:top w:val="nil"/>
            <w:left w:val="nil"/>
            <w:bottom w:val="nil"/>
            <w:right w:val="nil"/>
          </w:tcBorders>
        </w:tcPr>
        <w:p w14:paraId="54092A63" w14:textId="77777777" w:rsidR="00A9772A" w:rsidRDefault="00A9772A">
          <w:pPr>
            <w:pStyle w:val="AP-95Fusszeile1Absenderinfo"/>
            <w:rPr>
              <w:b/>
            </w:rPr>
          </w:pPr>
          <w:r>
            <w:t xml:space="preserve">Prof. Dr. </w:t>
          </w:r>
          <w:proofErr w:type="spellStart"/>
          <w:r>
            <w:t>dipl.</w:t>
          </w:r>
          <w:proofErr w:type="spellEnd"/>
          <w:r>
            <w:t xml:space="preserve"> Berufsbezeichnung</w:t>
          </w:r>
        </w:p>
      </w:tc>
      <w:tc>
        <w:tcPr>
          <w:tcW w:w="851" w:type="dxa"/>
          <w:vMerge/>
          <w:tcBorders>
            <w:top w:val="nil"/>
            <w:left w:val="nil"/>
            <w:bottom w:val="nil"/>
            <w:right w:val="nil"/>
          </w:tcBorders>
          <w:vAlign w:val="center"/>
        </w:tcPr>
        <w:p w14:paraId="7EAC0D73" w14:textId="77777777" w:rsidR="00A9772A" w:rsidRDefault="00A9772A"/>
      </w:tc>
      <w:tc>
        <w:tcPr>
          <w:tcW w:w="2268" w:type="dxa"/>
          <w:tcBorders>
            <w:top w:val="nil"/>
            <w:left w:val="nil"/>
            <w:bottom w:val="nil"/>
            <w:right w:val="nil"/>
          </w:tcBorders>
        </w:tcPr>
        <w:p w14:paraId="298CEDCA" w14:textId="77777777" w:rsidR="00A9772A" w:rsidRDefault="00A9772A">
          <w:pPr>
            <w:pStyle w:val="AP-95Fusszeile1Absenderinfo"/>
          </w:pPr>
          <w:r>
            <w:t>CH-8032 Zürich</w:t>
          </w:r>
        </w:p>
      </w:tc>
      <w:tc>
        <w:tcPr>
          <w:tcW w:w="851" w:type="dxa"/>
          <w:vMerge/>
          <w:tcBorders>
            <w:top w:val="nil"/>
            <w:left w:val="nil"/>
            <w:bottom w:val="nil"/>
            <w:right w:val="nil"/>
          </w:tcBorders>
          <w:vAlign w:val="center"/>
        </w:tcPr>
        <w:p w14:paraId="1E8B1F59" w14:textId="77777777" w:rsidR="00A9772A" w:rsidRDefault="00A9772A">
          <w:pPr>
            <w:rPr>
              <w:spacing w:val="4"/>
              <w:sz w:val="14"/>
            </w:rPr>
          </w:pPr>
        </w:p>
      </w:tc>
      <w:tc>
        <w:tcPr>
          <w:tcW w:w="2268" w:type="dxa"/>
          <w:tcBorders>
            <w:top w:val="nil"/>
            <w:left w:val="nil"/>
            <w:bottom w:val="nil"/>
            <w:right w:val="nil"/>
          </w:tcBorders>
        </w:tcPr>
        <w:p w14:paraId="5A3E5F50" w14:textId="77777777" w:rsidR="00A9772A" w:rsidRDefault="00A9772A">
          <w:pPr>
            <w:pStyle w:val="AP-96FusszeileSeitenzahl"/>
            <w:rPr>
              <w:rStyle w:val="Seitenzahl"/>
            </w:rPr>
          </w:pPr>
        </w:p>
      </w:tc>
    </w:tr>
    <w:tr w:rsidR="00A9772A" w14:paraId="66F2ED7C" w14:textId="77777777" w:rsidTr="00137512">
      <w:trPr>
        <w:cantSplit/>
        <w:trHeight w:val="157"/>
      </w:trPr>
      <w:tc>
        <w:tcPr>
          <w:tcW w:w="2268" w:type="dxa"/>
          <w:tcBorders>
            <w:top w:val="nil"/>
            <w:left w:val="nil"/>
            <w:bottom w:val="nil"/>
            <w:right w:val="nil"/>
          </w:tcBorders>
        </w:tcPr>
        <w:p w14:paraId="6ED4D964" w14:textId="77777777" w:rsidR="00A9772A" w:rsidRDefault="00A9772A">
          <w:pPr>
            <w:pStyle w:val="AP-95Fusszeile1Absenderinfo"/>
            <w:rPr>
              <w:b/>
            </w:rPr>
          </w:pPr>
          <w:r>
            <w:t>Dozent</w:t>
          </w:r>
        </w:p>
      </w:tc>
      <w:tc>
        <w:tcPr>
          <w:tcW w:w="851" w:type="dxa"/>
          <w:vMerge/>
          <w:tcBorders>
            <w:top w:val="nil"/>
            <w:left w:val="nil"/>
            <w:bottom w:val="nil"/>
            <w:right w:val="nil"/>
          </w:tcBorders>
          <w:vAlign w:val="center"/>
        </w:tcPr>
        <w:p w14:paraId="76A4D5B9" w14:textId="77777777" w:rsidR="00A9772A" w:rsidRDefault="00A9772A"/>
      </w:tc>
      <w:tc>
        <w:tcPr>
          <w:tcW w:w="2268" w:type="dxa"/>
          <w:tcBorders>
            <w:top w:val="nil"/>
            <w:left w:val="nil"/>
            <w:bottom w:val="nil"/>
            <w:right w:val="nil"/>
          </w:tcBorders>
        </w:tcPr>
        <w:p w14:paraId="2CA818EA" w14:textId="77777777" w:rsidR="00A9772A" w:rsidRDefault="00A9772A">
          <w:pPr>
            <w:pStyle w:val="AP-95Fusszeile1Absenderinfo"/>
          </w:pPr>
        </w:p>
      </w:tc>
      <w:tc>
        <w:tcPr>
          <w:tcW w:w="851" w:type="dxa"/>
          <w:vMerge/>
          <w:tcBorders>
            <w:top w:val="nil"/>
            <w:left w:val="nil"/>
            <w:bottom w:val="nil"/>
            <w:right w:val="nil"/>
          </w:tcBorders>
          <w:vAlign w:val="center"/>
        </w:tcPr>
        <w:p w14:paraId="47D0827A" w14:textId="77777777" w:rsidR="00A9772A" w:rsidRDefault="00A9772A">
          <w:pPr>
            <w:rPr>
              <w:spacing w:val="4"/>
              <w:sz w:val="14"/>
            </w:rPr>
          </w:pPr>
        </w:p>
      </w:tc>
      <w:tc>
        <w:tcPr>
          <w:tcW w:w="2268" w:type="dxa"/>
          <w:tcBorders>
            <w:top w:val="nil"/>
            <w:left w:val="nil"/>
            <w:bottom w:val="nil"/>
            <w:right w:val="nil"/>
          </w:tcBorders>
        </w:tcPr>
        <w:p w14:paraId="252A6860" w14:textId="77777777" w:rsidR="00A9772A" w:rsidRDefault="00A9772A">
          <w:pPr>
            <w:pStyle w:val="AP-96FusszeileSeitenzahl"/>
            <w:rPr>
              <w:rStyle w:val="Seitenzahl"/>
            </w:rPr>
          </w:pPr>
        </w:p>
      </w:tc>
    </w:tr>
    <w:tr w:rsidR="00A9772A" w14:paraId="69557E3C" w14:textId="77777777" w:rsidTr="00137512">
      <w:trPr>
        <w:cantSplit/>
        <w:trHeight w:val="157"/>
      </w:trPr>
      <w:tc>
        <w:tcPr>
          <w:tcW w:w="2268" w:type="dxa"/>
          <w:tcBorders>
            <w:top w:val="nil"/>
            <w:left w:val="nil"/>
            <w:bottom w:val="nil"/>
            <w:right w:val="nil"/>
          </w:tcBorders>
        </w:tcPr>
        <w:p w14:paraId="108D9A3F" w14:textId="77777777" w:rsidR="00A9772A" w:rsidRDefault="00A9772A">
          <w:pPr>
            <w:pStyle w:val="AP-95Fusszeile1Absenderinfo"/>
            <w:rPr>
              <w:b/>
            </w:rPr>
          </w:pPr>
        </w:p>
      </w:tc>
      <w:tc>
        <w:tcPr>
          <w:tcW w:w="851" w:type="dxa"/>
          <w:vMerge/>
          <w:tcBorders>
            <w:top w:val="nil"/>
            <w:left w:val="nil"/>
            <w:bottom w:val="nil"/>
            <w:right w:val="nil"/>
          </w:tcBorders>
          <w:vAlign w:val="center"/>
        </w:tcPr>
        <w:p w14:paraId="23632174" w14:textId="77777777" w:rsidR="00A9772A" w:rsidRDefault="00A9772A"/>
      </w:tc>
      <w:tc>
        <w:tcPr>
          <w:tcW w:w="2268" w:type="dxa"/>
          <w:tcBorders>
            <w:top w:val="nil"/>
            <w:left w:val="nil"/>
            <w:bottom w:val="nil"/>
            <w:right w:val="nil"/>
          </w:tcBorders>
        </w:tcPr>
        <w:p w14:paraId="2D072C51" w14:textId="77777777" w:rsidR="00A9772A" w:rsidRDefault="00A9772A">
          <w:pPr>
            <w:pStyle w:val="AP-95Fusszeile1Absenderinfo"/>
          </w:pPr>
          <w:r>
            <w:t>Tel. +41 58 934 8x xx</w:t>
          </w:r>
        </w:p>
      </w:tc>
      <w:tc>
        <w:tcPr>
          <w:tcW w:w="851" w:type="dxa"/>
          <w:vMerge/>
          <w:tcBorders>
            <w:top w:val="nil"/>
            <w:left w:val="nil"/>
            <w:bottom w:val="nil"/>
            <w:right w:val="nil"/>
          </w:tcBorders>
          <w:vAlign w:val="center"/>
        </w:tcPr>
        <w:p w14:paraId="073BFCB7" w14:textId="77777777" w:rsidR="00A9772A" w:rsidRDefault="00A9772A">
          <w:pPr>
            <w:rPr>
              <w:spacing w:val="4"/>
              <w:sz w:val="14"/>
            </w:rPr>
          </w:pPr>
        </w:p>
      </w:tc>
      <w:tc>
        <w:tcPr>
          <w:tcW w:w="2268" w:type="dxa"/>
          <w:tcBorders>
            <w:top w:val="nil"/>
            <w:left w:val="nil"/>
            <w:bottom w:val="nil"/>
            <w:right w:val="nil"/>
          </w:tcBorders>
        </w:tcPr>
        <w:p w14:paraId="235AB16E" w14:textId="77777777" w:rsidR="00A9772A" w:rsidRDefault="00A9772A">
          <w:pPr>
            <w:pStyle w:val="AP-96FusszeileSeitenzahl"/>
            <w:rPr>
              <w:rStyle w:val="Seitenzahl"/>
            </w:rPr>
          </w:pPr>
        </w:p>
      </w:tc>
    </w:tr>
    <w:tr w:rsidR="00A9772A" w14:paraId="5A6932E4" w14:textId="77777777" w:rsidTr="00137512">
      <w:trPr>
        <w:cantSplit/>
        <w:trHeight w:val="157"/>
      </w:trPr>
      <w:tc>
        <w:tcPr>
          <w:tcW w:w="2268" w:type="dxa"/>
          <w:tcBorders>
            <w:top w:val="nil"/>
            <w:left w:val="nil"/>
            <w:bottom w:val="nil"/>
            <w:right w:val="nil"/>
          </w:tcBorders>
        </w:tcPr>
        <w:p w14:paraId="0FD8A342" w14:textId="77777777" w:rsidR="00A9772A" w:rsidRDefault="00A9772A">
          <w:pPr>
            <w:pStyle w:val="AP-95Fusszeile1Absenderinfo"/>
          </w:pPr>
          <w:r>
            <w:t>peter.muster@zhaw.ch</w:t>
          </w:r>
        </w:p>
      </w:tc>
      <w:tc>
        <w:tcPr>
          <w:tcW w:w="851" w:type="dxa"/>
          <w:tcBorders>
            <w:top w:val="nil"/>
            <w:left w:val="nil"/>
            <w:bottom w:val="nil"/>
            <w:right w:val="nil"/>
          </w:tcBorders>
        </w:tcPr>
        <w:p w14:paraId="04FBDE31" w14:textId="77777777" w:rsidR="00A9772A" w:rsidRDefault="00A9772A">
          <w:pPr>
            <w:pStyle w:val="AP-95Fusszeile1Absenderinfo"/>
          </w:pPr>
        </w:p>
      </w:tc>
      <w:tc>
        <w:tcPr>
          <w:tcW w:w="2268" w:type="dxa"/>
          <w:tcBorders>
            <w:top w:val="nil"/>
            <w:left w:val="nil"/>
            <w:bottom w:val="nil"/>
            <w:right w:val="nil"/>
          </w:tcBorders>
        </w:tcPr>
        <w:p w14:paraId="4D87AEA7" w14:textId="77777777" w:rsidR="00A9772A" w:rsidRDefault="00A9772A" w:rsidP="00921A23">
          <w:pPr>
            <w:pStyle w:val="AP-95Fusszeile1Absenderinfo"/>
          </w:pPr>
          <w:r>
            <w:t>Fax +41 58 934 83 00</w:t>
          </w:r>
        </w:p>
      </w:tc>
      <w:tc>
        <w:tcPr>
          <w:tcW w:w="851" w:type="dxa"/>
          <w:tcBorders>
            <w:top w:val="nil"/>
            <w:left w:val="nil"/>
            <w:bottom w:val="nil"/>
            <w:right w:val="nil"/>
          </w:tcBorders>
        </w:tcPr>
        <w:p w14:paraId="694426FD" w14:textId="77777777" w:rsidR="00A9772A" w:rsidRDefault="00A9772A">
          <w:pPr>
            <w:pStyle w:val="AP-95Fusszeile1Absenderinfo"/>
          </w:pPr>
        </w:p>
      </w:tc>
      <w:tc>
        <w:tcPr>
          <w:tcW w:w="2268" w:type="dxa"/>
          <w:tcBorders>
            <w:top w:val="nil"/>
            <w:left w:val="nil"/>
            <w:bottom w:val="nil"/>
            <w:right w:val="nil"/>
          </w:tcBorders>
        </w:tcPr>
        <w:p w14:paraId="7698AE72" w14:textId="77777777" w:rsidR="00A9772A" w:rsidRDefault="00A9772A">
          <w:pPr>
            <w:pStyle w:val="AP-97FusszeileZFH"/>
            <w:jc w:val="left"/>
            <w:rPr>
              <w:rStyle w:val="Seitenzahl"/>
            </w:rPr>
          </w:pPr>
          <w:r>
            <w:rPr>
              <w:rStyle w:val="Seitenzahl"/>
            </w:rPr>
            <w:t>Zürcher Fachhochschule</w:t>
          </w:r>
        </w:p>
      </w:tc>
    </w:tr>
  </w:tbl>
  <w:p w14:paraId="10D228D3" w14:textId="77777777" w:rsidR="00A9772A" w:rsidRPr="00451DD1" w:rsidRDefault="00A9772A" w:rsidP="00451DD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A033" w14:textId="77777777" w:rsidR="0072305C" w:rsidRDefault="0072305C">
      <w:r>
        <w:separator/>
      </w:r>
    </w:p>
    <w:p w14:paraId="7E45BA50" w14:textId="77777777" w:rsidR="0072305C" w:rsidRDefault="0072305C"/>
    <w:p w14:paraId="54097D95" w14:textId="77777777" w:rsidR="0072305C" w:rsidRDefault="0072305C"/>
  </w:footnote>
  <w:footnote w:type="continuationSeparator" w:id="0">
    <w:p w14:paraId="6EF07EF0" w14:textId="77777777" w:rsidR="0072305C" w:rsidRDefault="0072305C">
      <w:r>
        <w:continuationSeparator/>
      </w:r>
    </w:p>
    <w:p w14:paraId="1B42A1F8" w14:textId="77777777" w:rsidR="0072305C" w:rsidRDefault="0072305C"/>
    <w:p w14:paraId="664C6668" w14:textId="77777777" w:rsidR="0072305C" w:rsidRDefault="00723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758" w14:textId="77777777" w:rsidR="000B18B8" w:rsidRDefault="000B18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4CE"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bookmarkStart w:id="2" w:name="Te_DepName"/>
    <w:bookmarkEnd w:id="2"/>
    <w:r w:rsidRPr="00EF4E87">
      <w:rPr>
        <w:rFonts w:ascii="Arial" w:hAnsi="Arial" w:cs="Arial"/>
        <w:b/>
      </w:rPr>
      <w:t>IAP</w:t>
    </w:r>
  </w:p>
  <w:p w14:paraId="7CCD3179"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Institut für Angewandte</w:t>
    </w:r>
  </w:p>
  <w:p w14:paraId="66EFE977" w14:textId="77777777" w:rsidR="00EF4E87" w:rsidRPr="00EF4E87" w:rsidRDefault="00EF4E87" w:rsidP="00EF4E87">
    <w:pPr>
      <w:framePr w:w="3402" w:h="1831" w:hRule="exact" w:wrap="around" w:vAnchor="page" w:hAnchor="page" w:x="7939" w:y="993" w:anchorLock="1"/>
      <w:spacing w:line="270" w:lineRule="exact"/>
      <w:rPr>
        <w:rFonts w:ascii="Arial" w:hAnsi="Arial" w:cs="Arial"/>
        <w:b/>
      </w:rPr>
    </w:pPr>
    <w:r w:rsidRPr="00EF4E87">
      <w:rPr>
        <w:rFonts w:ascii="Arial" w:hAnsi="Arial" w:cs="Arial"/>
        <w:b/>
      </w:rPr>
      <w:t>Psychologie</w:t>
    </w:r>
  </w:p>
  <w:p w14:paraId="1CDC61DC" w14:textId="77777777" w:rsidR="00EF4E87" w:rsidRPr="00EF4E87" w:rsidRDefault="00EF4E87" w:rsidP="00EF4E87">
    <w:pPr>
      <w:framePr w:w="3402" w:h="1831" w:hRule="exact" w:wrap="around" w:vAnchor="page" w:hAnchor="page" w:x="7939" w:y="993" w:anchorLock="1"/>
      <w:spacing w:line="175" w:lineRule="exact"/>
      <w:rPr>
        <w:rFonts w:ascii="Arial" w:hAnsi="Arial" w:cs="Arial"/>
        <w:b/>
        <w:sz w:val="20"/>
      </w:rPr>
    </w:pPr>
  </w:p>
  <w:p w14:paraId="4DA2F06A" w14:textId="77777777" w:rsidR="00EF4E87" w:rsidRPr="00EF4E87" w:rsidRDefault="00EF4E87" w:rsidP="00EF4E87">
    <w:pPr>
      <w:pStyle w:val="ZHAWHeadAbteilung"/>
      <w:framePr w:w="3402" w:h="1831" w:hRule="exact" w:wrap="around" w:vAnchor="page" w:hAnchor="page" w:x="7939" w:y="993" w:anchorLock="1"/>
      <w:spacing w:line="200" w:lineRule="exact"/>
      <w:rPr>
        <w:rFonts w:cs="Arial"/>
      </w:rPr>
    </w:pPr>
    <w:bookmarkStart w:id="3" w:name="Te_AbtName"/>
    <w:bookmarkEnd w:id="3"/>
  </w:p>
  <w:p w14:paraId="7EEDF4E3"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bookmarkStart w:id="4" w:name="Te_Byline"/>
    <w:bookmarkEnd w:id="4"/>
  </w:p>
  <w:p w14:paraId="09D89544" w14:textId="77777777" w:rsidR="00EF4E87" w:rsidRPr="00EF4E87" w:rsidRDefault="00EF4E87" w:rsidP="00EF4E87">
    <w:pPr>
      <w:pStyle w:val="ZHAWHeadAbteilung"/>
      <w:framePr w:w="3402" w:h="1831" w:hRule="exact" w:wrap="around" w:vAnchor="page" w:hAnchor="page" w:x="7939" w:y="993" w:anchorLock="1"/>
      <w:spacing w:line="200" w:lineRule="exact"/>
      <w:rPr>
        <w:rFonts w:cs="Arial"/>
        <w:sz w:val="14"/>
        <w:szCs w:val="14"/>
      </w:rPr>
    </w:pPr>
  </w:p>
  <w:p w14:paraId="54E2FB4A" w14:textId="77777777" w:rsidR="00A9772A" w:rsidRDefault="00EF4E87" w:rsidP="00EF4E87">
    <w:pPr>
      <w:pStyle w:val="Kopfzeile"/>
      <w:ind w:left="5529"/>
    </w:pPr>
    <w:r>
      <w:rPr>
        <w:noProof/>
      </w:rPr>
      <w:drawing>
        <wp:anchor distT="0" distB="0" distL="114300" distR="114300" simplePos="0" relativeHeight="251659264" behindDoc="0" locked="1" layoutInCell="1" allowOverlap="1" wp14:anchorId="4742B218" wp14:editId="64B72C5E">
          <wp:simplePos x="0" y="0"/>
          <wp:positionH relativeFrom="page">
            <wp:posOffset>3794760</wp:posOffset>
          </wp:positionH>
          <wp:positionV relativeFrom="page">
            <wp:posOffset>272415</wp:posOffset>
          </wp:positionV>
          <wp:extent cx="1207135" cy="1183005"/>
          <wp:effectExtent l="0" t="0" r="0" b="0"/>
          <wp:wrapNone/>
          <wp:docPr id="4"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7135" cy="11830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000" w:firstRow="0" w:lastRow="0" w:firstColumn="0" w:lastColumn="0" w:noHBand="0" w:noVBand="0"/>
    </w:tblPr>
    <w:tblGrid>
      <w:gridCol w:w="4195"/>
      <w:gridCol w:w="1985"/>
      <w:gridCol w:w="3459"/>
    </w:tblGrid>
    <w:tr w:rsidR="00A9772A" w14:paraId="491BD8FD" w14:textId="77777777" w:rsidTr="00534B6E">
      <w:trPr>
        <w:cantSplit/>
        <w:trHeight w:val="2180"/>
      </w:trPr>
      <w:tc>
        <w:tcPr>
          <w:tcW w:w="4196" w:type="dxa"/>
        </w:tcPr>
        <w:p w14:paraId="09DF08F2" w14:textId="77777777" w:rsidR="00A9772A" w:rsidRDefault="00A9772A" w:rsidP="00066191"/>
      </w:tc>
      <w:tc>
        <w:tcPr>
          <w:tcW w:w="1985" w:type="dxa"/>
        </w:tcPr>
        <w:p w14:paraId="4C66D559" w14:textId="77777777" w:rsidR="00A9772A" w:rsidRDefault="00A9772A" w:rsidP="00534B6E">
          <w:pPr>
            <w:rPr>
              <w:noProof/>
            </w:rPr>
          </w:pPr>
          <w:r>
            <w:rPr>
              <w:noProof/>
            </w:rPr>
            <w:drawing>
              <wp:inline distT="0" distB="0" distL="0" distR="0" wp14:anchorId="2BDC0DED" wp14:editId="340EFE36">
                <wp:extent cx="1193800" cy="1092200"/>
                <wp:effectExtent l="0" t="0" r="0" b="0"/>
                <wp:docPr id="5" name="Bild 5" descr="zhaw_LO_Bp_d_sch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aw_LO_Bp_d_schwarz"/>
                        <pic:cNvPicPr>
                          <a:picLocks noChangeAspect="1" noChangeArrowheads="1"/>
                        </pic:cNvPicPr>
                      </pic:nvPicPr>
                      <pic:blipFill>
                        <a:blip r:embed="rId1">
                          <a:extLst>
                            <a:ext uri="{28A0092B-C50C-407E-A947-70E740481C1C}">
                              <a14:useLocalDpi xmlns:a14="http://schemas.microsoft.com/office/drawing/2010/main" val="0"/>
                            </a:ext>
                          </a:extLst>
                        </a:blip>
                        <a:srcRect r="-8078"/>
                        <a:stretch>
                          <a:fillRect/>
                        </a:stretch>
                      </pic:blipFill>
                      <pic:spPr bwMode="auto">
                        <a:xfrm>
                          <a:off x="0" y="0"/>
                          <a:ext cx="1193800" cy="1092200"/>
                        </a:xfrm>
                        <a:prstGeom prst="rect">
                          <a:avLst/>
                        </a:prstGeom>
                        <a:noFill/>
                        <a:ln>
                          <a:noFill/>
                        </a:ln>
                      </pic:spPr>
                    </pic:pic>
                  </a:graphicData>
                </a:graphic>
              </wp:inline>
            </w:drawing>
          </w:r>
        </w:p>
      </w:tc>
      <w:tc>
        <w:tcPr>
          <w:tcW w:w="3459" w:type="dxa"/>
        </w:tcPr>
        <w:p w14:paraId="2013A255" w14:textId="77777777" w:rsidR="00A9772A" w:rsidRDefault="00A9772A" w:rsidP="00066191">
          <w:pPr>
            <w:pStyle w:val="AP-91Departement"/>
          </w:pPr>
          <w:r>
            <w:t>IAP</w:t>
          </w:r>
          <w:r>
            <w:br/>
            <w:t>Institut für Angewandte</w:t>
          </w:r>
          <w:r>
            <w:br/>
            <w:t>Psychologie</w:t>
          </w:r>
        </w:p>
        <w:p w14:paraId="2C47590B" w14:textId="77777777" w:rsidR="00A9772A" w:rsidRPr="009A47F2" w:rsidRDefault="00A9772A" w:rsidP="009A47F2">
          <w:pPr>
            <w:pStyle w:val="ZHAWInstitut"/>
          </w:pPr>
        </w:p>
        <w:p w14:paraId="482FBD62" w14:textId="77777777" w:rsidR="00A9772A" w:rsidRDefault="00A9772A" w:rsidP="009A47F2">
          <w:pPr>
            <w:pStyle w:val="ZHAWInstitut"/>
          </w:pPr>
        </w:p>
        <w:p w14:paraId="6A812FE4" w14:textId="77777777" w:rsidR="00A9772A" w:rsidRDefault="00A9772A" w:rsidP="009A47F2">
          <w:pPr>
            <w:pStyle w:val="ZHAWInstitut"/>
          </w:pPr>
        </w:p>
        <w:p w14:paraId="79172F1E" w14:textId="77777777" w:rsidR="00A9772A" w:rsidRDefault="00A9772A" w:rsidP="009A47F2">
          <w:pPr>
            <w:pStyle w:val="ZHAWInstitut"/>
          </w:pPr>
        </w:p>
        <w:p w14:paraId="09778451" w14:textId="77777777" w:rsidR="00A9772A" w:rsidRDefault="00A9772A" w:rsidP="00B17F05">
          <w:pPr>
            <w:pStyle w:val="ZHAWAbsenderinfoundAdressen"/>
          </w:pPr>
          <w:r>
            <w:t>www.iap.zhaw.ch</w:t>
          </w:r>
        </w:p>
      </w:tc>
    </w:tr>
  </w:tbl>
  <w:p w14:paraId="4C603947" w14:textId="77777777" w:rsidR="00A9772A" w:rsidRDefault="00A9772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0812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4CAC1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FDE731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7EA4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C0C24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EE136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627A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6A8B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0F90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2F24C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D12F10"/>
    <w:multiLevelType w:val="hybridMultilevel"/>
    <w:tmpl w:val="5B589C18"/>
    <w:lvl w:ilvl="0" w:tplc="791CAF5C">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2E17828"/>
    <w:multiLevelType w:val="multilevel"/>
    <w:tmpl w:val="DA48A79E"/>
    <w:name w:val="22"/>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1C232F7E"/>
    <w:multiLevelType w:val="multilevel"/>
    <w:tmpl w:val="84A8C0A8"/>
    <w:lvl w:ilvl="0">
      <w:start w:val="1"/>
      <w:numFmt w:val="decimal"/>
      <w:pStyle w:val="AP-31NumTitel1"/>
      <w:lvlText w:val="%1"/>
      <w:lvlJc w:val="left"/>
      <w:pPr>
        <w:tabs>
          <w:tab w:val="num" w:pos="709"/>
        </w:tabs>
        <w:ind w:left="709" w:hanging="709"/>
      </w:pPr>
      <w:rPr>
        <w:rFonts w:ascii="Arial" w:hAnsi="Arial" w:hint="default"/>
        <w:color w:val="auto"/>
        <w:sz w:val="36"/>
      </w:rPr>
    </w:lvl>
    <w:lvl w:ilvl="1">
      <w:start w:val="1"/>
      <w:numFmt w:val="decimal"/>
      <w:pStyle w:val="AP-32NumTitel2"/>
      <w:lvlText w:val="%1.%2"/>
      <w:lvlJc w:val="left"/>
      <w:pPr>
        <w:tabs>
          <w:tab w:val="num" w:pos="709"/>
        </w:tabs>
        <w:ind w:left="709" w:hanging="709"/>
      </w:pPr>
      <w:rPr>
        <w:rFonts w:ascii="Arial" w:hAnsi="Arial" w:hint="default"/>
        <w:b/>
        <w:i w:val="0"/>
        <w:sz w:val="24"/>
      </w:rPr>
    </w:lvl>
    <w:lvl w:ilvl="2">
      <w:start w:val="1"/>
      <w:numFmt w:val="decimal"/>
      <w:pStyle w:val="AP-33NumTitel3"/>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3" w15:restartNumberingAfterBreak="0">
    <w:nsid w:val="23855796"/>
    <w:multiLevelType w:val="multilevel"/>
    <w:tmpl w:val="F8D8413C"/>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Restart w:val="0"/>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4" w15:restartNumberingAfterBreak="0">
    <w:nsid w:val="268335D4"/>
    <w:multiLevelType w:val="hybridMultilevel"/>
    <w:tmpl w:val="6E3C8178"/>
    <w:lvl w:ilvl="0" w:tplc="08070001">
      <w:start w:val="1"/>
      <w:numFmt w:val="bullet"/>
      <w:lvlText w:val=""/>
      <w:lvlJc w:val="left"/>
      <w:pPr>
        <w:ind w:left="717" w:hanging="360"/>
      </w:pPr>
      <w:rPr>
        <w:rFonts w:ascii="Symbol" w:hAnsi="Symbol" w:hint="default"/>
      </w:rPr>
    </w:lvl>
    <w:lvl w:ilvl="1" w:tplc="08070003" w:tentative="1">
      <w:start w:val="1"/>
      <w:numFmt w:val="bullet"/>
      <w:lvlText w:val="o"/>
      <w:lvlJc w:val="left"/>
      <w:pPr>
        <w:ind w:left="1437" w:hanging="360"/>
      </w:pPr>
      <w:rPr>
        <w:rFonts w:ascii="Courier New" w:hAnsi="Courier New" w:cs="Courier New" w:hint="default"/>
      </w:rPr>
    </w:lvl>
    <w:lvl w:ilvl="2" w:tplc="08070005" w:tentative="1">
      <w:start w:val="1"/>
      <w:numFmt w:val="bullet"/>
      <w:lvlText w:val=""/>
      <w:lvlJc w:val="left"/>
      <w:pPr>
        <w:ind w:left="2157" w:hanging="360"/>
      </w:pPr>
      <w:rPr>
        <w:rFonts w:ascii="Wingdings" w:hAnsi="Wingdings" w:hint="default"/>
      </w:rPr>
    </w:lvl>
    <w:lvl w:ilvl="3" w:tplc="08070001" w:tentative="1">
      <w:start w:val="1"/>
      <w:numFmt w:val="bullet"/>
      <w:lvlText w:val=""/>
      <w:lvlJc w:val="left"/>
      <w:pPr>
        <w:ind w:left="2877" w:hanging="360"/>
      </w:pPr>
      <w:rPr>
        <w:rFonts w:ascii="Symbol" w:hAnsi="Symbol" w:hint="default"/>
      </w:rPr>
    </w:lvl>
    <w:lvl w:ilvl="4" w:tplc="08070003" w:tentative="1">
      <w:start w:val="1"/>
      <w:numFmt w:val="bullet"/>
      <w:lvlText w:val="o"/>
      <w:lvlJc w:val="left"/>
      <w:pPr>
        <w:ind w:left="3597" w:hanging="360"/>
      </w:pPr>
      <w:rPr>
        <w:rFonts w:ascii="Courier New" w:hAnsi="Courier New" w:cs="Courier New" w:hint="default"/>
      </w:rPr>
    </w:lvl>
    <w:lvl w:ilvl="5" w:tplc="08070005" w:tentative="1">
      <w:start w:val="1"/>
      <w:numFmt w:val="bullet"/>
      <w:lvlText w:val=""/>
      <w:lvlJc w:val="left"/>
      <w:pPr>
        <w:ind w:left="4317" w:hanging="360"/>
      </w:pPr>
      <w:rPr>
        <w:rFonts w:ascii="Wingdings" w:hAnsi="Wingdings" w:hint="default"/>
      </w:rPr>
    </w:lvl>
    <w:lvl w:ilvl="6" w:tplc="08070001" w:tentative="1">
      <w:start w:val="1"/>
      <w:numFmt w:val="bullet"/>
      <w:lvlText w:val=""/>
      <w:lvlJc w:val="left"/>
      <w:pPr>
        <w:ind w:left="5037" w:hanging="360"/>
      </w:pPr>
      <w:rPr>
        <w:rFonts w:ascii="Symbol" w:hAnsi="Symbol" w:hint="default"/>
      </w:rPr>
    </w:lvl>
    <w:lvl w:ilvl="7" w:tplc="08070003" w:tentative="1">
      <w:start w:val="1"/>
      <w:numFmt w:val="bullet"/>
      <w:lvlText w:val="o"/>
      <w:lvlJc w:val="left"/>
      <w:pPr>
        <w:ind w:left="5757" w:hanging="360"/>
      </w:pPr>
      <w:rPr>
        <w:rFonts w:ascii="Courier New" w:hAnsi="Courier New" w:cs="Courier New" w:hint="default"/>
      </w:rPr>
    </w:lvl>
    <w:lvl w:ilvl="8" w:tplc="08070005" w:tentative="1">
      <w:start w:val="1"/>
      <w:numFmt w:val="bullet"/>
      <w:lvlText w:val=""/>
      <w:lvlJc w:val="left"/>
      <w:pPr>
        <w:ind w:left="6477" w:hanging="360"/>
      </w:pPr>
      <w:rPr>
        <w:rFonts w:ascii="Wingdings" w:hAnsi="Wingdings" w:hint="default"/>
      </w:rPr>
    </w:lvl>
  </w:abstractNum>
  <w:abstractNum w:abstractNumId="15" w15:restartNumberingAfterBreak="0">
    <w:nsid w:val="2CAF6F7B"/>
    <w:multiLevelType w:val="multilevel"/>
    <w:tmpl w:val="EDFEF0EC"/>
    <w:name w:val="2"/>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lowerRoman"/>
      <w:lvlText w:val="%3."/>
      <w:lvlJc w:val="righ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16" w15:restartNumberingAfterBreak="0">
    <w:nsid w:val="346F4B70"/>
    <w:multiLevelType w:val="hybridMultilevel"/>
    <w:tmpl w:val="A3FED14E"/>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040D88"/>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8F7E1A"/>
    <w:multiLevelType w:val="hybridMultilevel"/>
    <w:tmpl w:val="DFECF0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3D1428"/>
    <w:multiLevelType w:val="hybridMultilevel"/>
    <w:tmpl w:val="0A248164"/>
    <w:lvl w:ilvl="0" w:tplc="791CAF5C">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871655"/>
    <w:multiLevelType w:val="hybridMultilevel"/>
    <w:tmpl w:val="81503AAA"/>
    <w:name w:val="322"/>
    <w:lvl w:ilvl="0" w:tplc="47D8BB1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F4A42E2"/>
    <w:multiLevelType w:val="hybridMultilevel"/>
    <w:tmpl w:val="2AE6378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BE2801"/>
    <w:multiLevelType w:val="hybridMultilevel"/>
    <w:tmpl w:val="CBBC98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A55E2C"/>
    <w:multiLevelType w:val="hybridMultilevel"/>
    <w:tmpl w:val="1054C446"/>
    <w:lvl w:ilvl="0" w:tplc="08070011">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72519EC"/>
    <w:multiLevelType w:val="multilevel"/>
    <w:tmpl w:val="7F020242"/>
    <w:name w:val="4"/>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E3506FF"/>
    <w:multiLevelType w:val="hybridMultilevel"/>
    <w:tmpl w:val="32F8B1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2746300"/>
    <w:multiLevelType w:val="hybridMultilevel"/>
    <w:tmpl w:val="06D0A4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55C7764E"/>
    <w:multiLevelType w:val="hybridMultilevel"/>
    <w:tmpl w:val="C75CC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657182A"/>
    <w:multiLevelType w:val="hybridMultilevel"/>
    <w:tmpl w:val="70780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6DD18D7"/>
    <w:multiLevelType w:val="multilevel"/>
    <w:tmpl w:val="222C66E8"/>
    <w:lvl w:ilvl="0">
      <w:start w:val="1"/>
      <w:numFmt w:val="decimal"/>
      <w:lvlText w:val="%1"/>
      <w:lvlJc w:val="left"/>
      <w:pPr>
        <w:ind w:left="720" w:hanging="360"/>
      </w:pPr>
      <w:rPr>
        <w:rFonts w:hint="default"/>
      </w:rPr>
    </w:lvl>
    <w:lvl w:ilvl="1">
      <w:start w:val="1"/>
      <w:numFmt w:val="decimal"/>
      <w:isLgl/>
      <w:lvlText w:val="%1.%2"/>
      <w:lvlJc w:val="left"/>
      <w:pPr>
        <w:ind w:left="4406" w:hanging="720"/>
      </w:pPr>
      <w:rPr>
        <w:rFonts w:cs="Times New Roman" w:hint="default"/>
        <w:i w:val="0"/>
        <w:color w:val="auto"/>
        <w:sz w:val="26"/>
        <w:szCs w:val="26"/>
      </w:rPr>
    </w:lvl>
    <w:lvl w:ilvl="2">
      <w:start w:val="1"/>
      <w:numFmt w:val="decimal"/>
      <w:isLgl/>
      <w:lvlText w:val="%1.%2.%3"/>
      <w:lvlJc w:val="left"/>
      <w:pPr>
        <w:ind w:left="0" w:firstLine="3828"/>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600" w:hanging="1080"/>
      </w:pPr>
      <w:rPr>
        <w:rFonts w:cs="Times New Roman" w:hint="default"/>
        <w:i/>
        <w:color w:val="984806"/>
        <w:sz w:val="22"/>
      </w:rPr>
    </w:lvl>
    <w:lvl w:ilvl="4">
      <w:start w:val="1"/>
      <w:numFmt w:val="decimal"/>
      <w:isLgl/>
      <w:lvlText w:val="%1.%2.%3.%4.%5"/>
      <w:lvlJc w:val="left"/>
      <w:pPr>
        <w:ind w:left="4320" w:hanging="1080"/>
      </w:pPr>
      <w:rPr>
        <w:rFonts w:cs="Times New Roman" w:hint="default"/>
        <w:i/>
        <w:color w:val="984806"/>
        <w:sz w:val="22"/>
      </w:rPr>
    </w:lvl>
    <w:lvl w:ilvl="5">
      <w:start w:val="1"/>
      <w:numFmt w:val="decimal"/>
      <w:isLgl/>
      <w:lvlText w:val="%1.%2.%3.%4.%5.%6"/>
      <w:lvlJc w:val="left"/>
      <w:pPr>
        <w:ind w:left="5400" w:hanging="1440"/>
      </w:pPr>
      <w:rPr>
        <w:rFonts w:cs="Times New Roman" w:hint="default"/>
        <w:i/>
        <w:color w:val="984806"/>
        <w:sz w:val="22"/>
      </w:rPr>
    </w:lvl>
    <w:lvl w:ilvl="6">
      <w:start w:val="1"/>
      <w:numFmt w:val="decimal"/>
      <w:isLgl/>
      <w:lvlText w:val="%1.%2.%3.%4.%5.%6.%7"/>
      <w:lvlJc w:val="left"/>
      <w:pPr>
        <w:ind w:left="6480" w:hanging="1800"/>
      </w:pPr>
      <w:rPr>
        <w:rFonts w:cs="Times New Roman" w:hint="default"/>
        <w:i/>
        <w:color w:val="984806"/>
        <w:sz w:val="22"/>
      </w:rPr>
    </w:lvl>
    <w:lvl w:ilvl="7">
      <w:start w:val="1"/>
      <w:numFmt w:val="decimal"/>
      <w:isLgl/>
      <w:lvlText w:val="%1.%2.%3.%4.%5.%6.%7.%8"/>
      <w:lvlJc w:val="left"/>
      <w:pPr>
        <w:ind w:left="7200" w:hanging="1800"/>
      </w:pPr>
      <w:rPr>
        <w:rFonts w:cs="Times New Roman" w:hint="default"/>
        <w:i/>
        <w:color w:val="984806"/>
        <w:sz w:val="22"/>
      </w:rPr>
    </w:lvl>
    <w:lvl w:ilvl="8">
      <w:start w:val="1"/>
      <w:numFmt w:val="decimal"/>
      <w:isLgl/>
      <w:lvlText w:val="%1.%2.%3.%4.%5.%6.%7.%8.%9"/>
      <w:lvlJc w:val="left"/>
      <w:pPr>
        <w:ind w:left="8280" w:hanging="2160"/>
      </w:pPr>
      <w:rPr>
        <w:rFonts w:cs="Times New Roman" w:hint="default"/>
        <w:i/>
        <w:color w:val="984806"/>
        <w:sz w:val="22"/>
      </w:rPr>
    </w:lvl>
  </w:abstractNum>
  <w:abstractNum w:abstractNumId="30" w15:restartNumberingAfterBreak="0">
    <w:nsid w:val="5787268A"/>
    <w:multiLevelType w:val="multilevel"/>
    <w:tmpl w:val="CA28F46E"/>
    <w:name w:val="1"/>
    <w:lvl w:ilvl="0">
      <w:start w:val="1"/>
      <w:numFmt w:val="bullet"/>
      <w:lvlText w:val=""/>
      <w:lvlJc w:val="left"/>
      <w:pPr>
        <w:ind w:left="709" w:hanging="284"/>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5A7C16D0"/>
    <w:multiLevelType w:val="multilevel"/>
    <w:tmpl w:val="9F82CEF4"/>
    <w:name w:val="3"/>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righ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2" w15:restartNumberingAfterBreak="0">
    <w:nsid w:val="5D3576DB"/>
    <w:multiLevelType w:val="multilevel"/>
    <w:tmpl w:val="011AAEB6"/>
    <w:lvl w:ilvl="0">
      <w:start w:val="1"/>
      <w:numFmt w:val="decimal"/>
      <w:pStyle w:val="berschrift1"/>
      <w:isLgl/>
      <w:lvlText w:val="%1"/>
      <w:lvlJc w:val="left"/>
      <w:pPr>
        <w:tabs>
          <w:tab w:val="num" w:pos="567"/>
        </w:tabs>
        <w:ind w:left="567" w:hanging="567"/>
      </w:pPr>
      <w:rPr>
        <w:rFonts w:ascii="Arial" w:hAnsi="Arial" w:hint="default"/>
        <w:b w:val="0"/>
        <w:i w:val="0"/>
        <w:sz w:val="30"/>
      </w:rPr>
    </w:lvl>
    <w:lvl w:ilvl="1">
      <w:start w:val="1"/>
      <w:numFmt w:val="decimal"/>
      <w:pStyle w:val="berschrift2"/>
      <w:isLgl/>
      <w:lvlText w:val="%1.%2"/>
      <w:lvlJc w:val="left"/>
      <w:pPr>
        <w:tabs>
          <w:tab w:val="num" w:pos="709"/>
        </w:tabs>
        <w:ind w:left="709" w:hanging="709"/>
      </w:pPr>
      <w:rPr>
        <w:rFonts w:ascii="Arial" w:hAnsi="Arial" w:hint="default"/>
        <w:b w:val="0"/>
        <w:i w:val="0"/>
        <w:sz w:val="26"/>
      </w:rPr>
    </w:lvl>
    <w:lvl w:ilvl="2">
      <w:start w:val="1"/>
      <w:numFmt w:val="decimal"/>
      <w:pStyle w:val="berschrift3"/>
      <w:isLgl/>
      <w:lvlText w:val="%1.%2.%3"/>
      <w:lvlJc w:val="left"/>
      <w:pPr>
        <w:tabs>
          <w:tab w:val="num" w:pos="851"/>
        </w:tabs>
        <w:ind w:left="851" w:hanging="851"/>
      </w:pPr>
      <w:rPr>
        <w:rFonts w:ascii="Arial" w:hAnsi="Arial" w:hint="default"/>
        <w:b w:val="0"/>
        <w:i w:val="0"/>
        <w:sz w:val="22"/>
      </w:rPr>
    </w:lvl>
    <w:lvl w:ilvl="3">
      <w:start w:val="1"/>
      <w:numFmt w:val="decimal"/>
      <w:pStyle w:val="berschrift4"/>
      <w:isLgl/>
      <w:lvlText w:val="%1.%2.%3.%4"/>
      <w:lvlJc w:val="left"/>
      <w:pPr>
        <w:tabs>
          <w:tab w:val="num" w:pos="992"/>
        </w:tabs>
        <w:ind w:left="992" w:hanging="992"/>
      </w:pPr>
      <w:rPr>
        <w:rFonts w:ascii="Arial" w:hAnsi="Arial" w:hint="default"/>
        <w:b/>
        <w:i w:val="0"/>
        <w:kern w:val="12"/>
        <w:sz w:val="22"/>
      </w:rPr>
    </w:lvl>
    <w:lvl w:ilvl="4">
      <w:start w:val="1"/>
      <w:numFmt w:val="decimal"/>
      <w:pStyle w:val="berschrift5"/>
      <w:isLgl/>
      <w:lvlText w:val="%1.%2.%3.%4.%5"/>
      <w:lvlJc w:val="left"/>
      <w:pPr>
        <w:tabs>
          <w:tab w:val="num" w:pos="1134"/>
        </w:tabs>
        <w:ind w:left="1134" w:hanging="1134"/>
      </w:pPr>
      <w:rPr>
        <w:rFonts w:ascii="Arial" w:hAnsi="Arial" w:hint="default"/>
        <w:b/>
        <w:i w:val="0"/>
        <w:sz w:val="22"/>
      </w:rPr>
    </w:lvl>
    <w:lvl w:ilvl="5">
      <w:start w:val="1"/>
      <w:numFmt w:val="decimal"/>
      <w:isLgl/>
      <w:lvlText w:val="%1.%2.%3.%4.%5.%6"/>
      <w:lvlJc w:val="left"/>
      <w:pPr>
        <w:tabs>
          <w:tab w:val="num" w:pos="1701"/>
        </w:tabs>
        <w:ind w:left="1701" w:hanging="1701"/>
      </w:pPr>
      <w:rPr>
        <w:rFonts w:ascii="Arial" w:hAnsi="Arial" w:hint="default"/>
        <w:b w:val="0"/>
        <w:i w:val="0"/>
        <w:sz w:val="30"/>
      </w:rPr>
    </w:lvl>
    <w:lvl w:ilvl="6">
      <w:start w:val="1"/>
      <w:numFmt w:val="decimal"/>
      <w:isLgl/>
      <w:lvlText w:val="%1.%2.%3.%4.%5.%6.%7"/>
      <w:lvlJc w:val="left"/>
      <w:pPr>
        <w:tabs>
          <w:tab w:val="num" w:pos="1985"/>
        </w:tabs>
        <w:ind w:left="1985" w:hanging="1985"/>
      </w:pPr>
      <w:rPr>
        <w:rFonts w:ascii="Arial" w:hAnsi="Arial" w:hint="default"/>
        <w:b w:val="0"/>
        <w:i w:val="0"/>
        <w:sz w:val="30"/>
      </w:rPr>
    </w:lvl>
    <w:lvl w:ilvl="7">
      <w:start w:val="1"/>
      <w:numFmt w:val="decimal"/>
      <w:isLgl/>
      <w:lvlText w:val="%1.%2.%3.%4.%5.%6.%7.%8"/>
      <w:lvlJc w:val="left"/>
      <w:pPr>
        <w:tabs>
          <w:tab w:val="num" w:pos="2268"/>
        </w:tabs>
        <w:ind w:left="2268" w:hanging="2268"/>
      </w:pPr>
      <w:rPr>
        <w:rFonts w:ascii="Arial" w:hAnsi="Arial" w:hint="default"/>
        <w:b w:val="0"/>
        <w:i w:val="0"/>
        <w:sz w:val="30"/>
      </w:rPr>
    </w:lvl>
    <w:lvl w:ilvl="8">
      <w:start w:val="1"/>
      <w:numFmt w:val="decimal"/>
      <w:isLgl/>
      <w:lvlText w:val="%1.%2.%3.%4.%5.%6.%7.%8.%9"/>
      <w:lvlJc w:val="left"/>
      <w:pPr>
        <w:tabs>
          <w:tab w:val="num" w:pos="2552"/>
        </w:tabs>
        <w:ind w:left="2552" w:hanging="2552"/>
      </w:pPr>
      <w:rPr>
        <w:rFonts w:ascii="Arial" w:hAnsi="Arial" w:hint="default"/>
        <w:b w:val="0"/>
        <w:i w:val="0"/>
        <w:sz w:val="30"/>
      </w:rPr>
    </w:lvl>
  </w:abstractNum>
  <w:abstractNum w:abstractNumId="33" w15:restartNumberingAfterBreak="0">
    <w:nsid w:val="5E262692"/>
    <w:multiLevelType w:val="hybridMultilevel"/>
    <w:tmpl w:val="AE301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EFA571E"/>
    <w:multiLevelType w:val="hybridMultilevel"/>
    <w:tmpl w:val="A1362B26"/>
    <w:lvl w:ilvl="0" w:tplc="1CE0233E">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5E7FE0"/>
    <w:multiLevelType w:val="multilevel"/>
    <w:tmpl w:val="8A44F8AE"/>
    <w:lvl w:ilvl="0">
      <w:start w:val="1"/>
      <w:numFmt w:val="bullet"/>
      <w:pStyle w:val="AP-15Aufz1"/>
      <w:lvlText w:val="–"/>
      <w:lvlJc w:val="left"/>
      <w:pPr>
        <w:ind w:left="709" w:hanging="284"/>
      </w:pPr>
      <w:rPr>
        <w:rFonts w:ascii="Arial" w:hAnsi="Arial" w:hint="default"/>
      </w:rPr>
    </w:lvl>
    <w:lvl w:ilvl="1">
      <w:start w:val="1"/>
      <w:numFmt w:val="bullet"/>
      <w:pStyle w:val="AP-16Aufz2"/>
      <w:lvlText w:val="–"/>
      <w:lvlJc w:val="left"/>
      <w:pPr>
        <w:ind w:left="992" w:hanging="283"/>
      </w:pPr>
      <w:rPr>
        <w:rFonts w:ascii="Arial" w:hAnsi="Arial" w:hint="default"/>
      </w:rPr>
    </w:lvl>
    <w:lvl w:ilvl="2">
      <w:start w:val="1"/>
      <w:numFmt w:val="bullet"/>
      <w:pStyle w:val="AP-17Aufz3"/>
      <w:lvlText w:val="–"/>
      <w:lvlJc w:val="left"/>
      <w:pPr>
        <w:ind w:left="1276" w:hanging="284"/>
      </w:pPr>
      <w:rPr>
        <w:rFonts w:ascii="Arial" w:hAnsi="Arial" w:hint="default"/>
      </w:rPr>
    </w:lvl>
    <w:lvl w:ilvl="3">
      <w:start w:val="1"/>
      <w:numFmt w:val="bullet"/>
      <w:pStyle w:val="AP-18Aufz4"/>
      <w:lvlText w:val="–"/>
      <w:lvlJc w:val="left"/>
      <w:pPr>
        <w:ind w:left="1559" w:hanging="283"/>
      </w:pPr>
      <w:rPr>
        <w:rFonts w:ascii="Arial" w:hAnsi="Aria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645B5443"/>
    <w:multiLevelType w:val="multilevel"/>
    <w:tmpl w:val="A5DC6CC0"/>
    <w:lvl w:ilvl="0">
      <w:start w:val="1"/>
      <w:numFmt w:val="bullet"/>
      <w:pStyle w:val="SWLTextBulletPoints"/>
      <w:lvlText w:val=""/>
      <w:lvlJc w:val="left"/>
      <w:pPr>
        <w:ind w:left="720" w:hanging="360"/>
      </w:pPr>
      <w:rPr>
        <w:rFonts w:ascii="Symbol" w:hAnsi="Symbol" w:hint="default"/>
      </w:rPr>
    </w:lvl>
    <w:lvl w:ilvl="1">
      <w:start w:val="1"/>
      <w:numFmt w:val="decimal"/>
      <w:pStyle w:val="SWLTextBulletPoints2Ebene"/>
      <w:isLgl/>
      <w:lvlText w:val="%1.%2"/>
      <w:lvlJc w:val="left"/>
      <w:pPr>
        <w:ind w:left="1145" w:hanging="72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2125" w:hanging="1440"/>
      </w:pPr>
      <w:rPr>
        <w:rFonts w:hint="default"/>
      </w:rPr>
    </w:lvl>
    <w:lvl w:ilvl="6">
      <w:start w:val="1"/>
      <w:numFmt w:val="decimal"/>
      <w:isLgl/>
      <w:lvlText w:val="%1.%2.%3.%4.%5.%6.%7"/>
      <w:lvlJc w:val="left"/>
      <w:pPr>
        <w:ind w:left="2550" w:hanging="1800"/>
      </w:pPr>
      <w:rPr>
        <w:rFonts w:hint="default"/>
      </w:rPr>
    </w:lvl>
    <w:lvl w:ilvl="7">
      <w:start w:val="1"/>
      <w:numFmt w:val="decimal"/>
      <w:isLgl/>
      <w:lvlText w:val="%1.%2.%3.%4.%5.%6.%7.%8"/>
      <w:lvlJc w:val="left"/>
      <w:pPr>
        <w:ind w:left="2615" w:hanging="1800"/>
      </w:pPr>
      <w:rPr>
        <w:rFonts w:hint="default"/>
      </w:rPr>
    </w:lvl>
    <w:lvl w:ilvl="8">
      <w:start w:val="1"/>
      <w:numFmt w:val="decimal"/>
      <w:isLgl/>
      <w:lvlText w:val="%1.%2.%3.%4.%5.%6.%7.%8.%9"/>
      <w:lvlJc w:val="left"/>
      <w:pPr>
        <w:ind w:left="3040" w:hanging="2160"/>
      </w:pPr>
      <w:rPr>
        <w:rFonts w:hint="default"/>
      </w:rPr>
    </w:lvl>
  </w:abstractNum>
  <w:abstractNum w:abstractNumId="37" w15:restartNumberingAfterBreak="0">
    <w:nsid w:val="64B24835"/>
    <w:multiLevelType w:val="multilevel"/>
    <w:tmpl w:val="84AACE08"/>
    <w:name w:val="33"/>
    <w:lvl w:ilvl="0">
      <w:start w:val="1"/>
      <w:numFmt w:val="bullet"/>
      <w:lvlText w:val="–"/>
      <w:lvlJc w:val="left"/>
      <w:pPr>
        <w:ind w:left="709" w:hanging="284"/>
      </w:pPr>
      <w:rPr>
        <w:rFonts w:ascii="Arial" w:hAnsi="Arial" w:hint="default"/>
      </w:rPr>
    </w:lvl>
    <w:lvl w:ilvl="1">
      <w:start w:val="1"/>
      <w:numFmt w:val="bullet"/>
      <w:lvlText w:val="–"/>
      <w:lvlJc w:val="left"/>
      <w:pPr>
        <w:ind w:left="992" w:hanging="283"/>
      </w:pPr>
      <w:rPr>
        <w:rFonts w:ascii="Arial" w:hAnsi="Arial" w:hint="default"/>
      </w:rPr>
    </w:lvl>
    <w:lvl w:ilvl="2">
      <w:start w:val="1"/>
      <w:numFmt w:val="bullet"/>
      <w:lvlText w:val="–"/>
      <w:lvlJc w:val="left"/>
      <w:pPr>
        <w:ind w:left="1276" w:hanging="284"/>
      </w:pPr>
      <w:rPr>
        <w:rFonts w:ascii="Arial" w:hAnsi="Arial"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8" w15:restartNumberingAfterBreak="0">
    <w:nsid w:val="66906EB6"/>
    <w:multiLevelType w:val="multilevel"/>
    <w:tmpl w:val="2B4EC7F4"/>
    <w:lvl w:ilvl="0">
      <w:start w:val="1"/>
      <w:numFmt w:val="decimal"/>
      <w:lvlText w:val="%1"/>
      <w:lvlJc w:val="left"/>
      <w:pPr>
        <w:tabs>
          <w:tab w:val="num" w:pos="709"/>
        </w:tabs>
        <w:ind w:left="709" w:hanging="709"/>
      </w:pPr>
      <w:rPr>
        <w:rFonts w:ascii="Arial" w:hAnsi="Arial" w:hint="default"/>
        <w:color w:val="auto"/>
        <w:sz w:val="36"/>
      </w:rPr>
    </w:lvl>
    <w:lvl w:ilvl="1">
      <w:start w:val="1"/>
      <w:numFmt w:val="decimal"/>
      <w:lvlText w:val="%2.%1"/>
      <w:lvlJc w:val="left"/>
      <w:pPr>
        <w:tabs>
          <w:tab w:val="num" w:pos="709"/>
        </w:tabs>
        <w:ind w:left="709" w:hanging="709"/>
      </w:pPr>
      <w:rPr>
        <w:rFonts w:ascii="Arial" w:hAnsi="Arial" w:hint="default"/>
        <w:b/>
        <w:i w:val="0"/>
        <w:sz w:val="24"/>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righ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right"/>
      <w:pPr>
        <w:tabs>
          <w:tab w:val="num" w:pos="709"/>
        </w:tabs>
        <w:ind w:left="709" w:hanging="709"/>
      </w:pPr>
      <w:rPr>
        <w:rFonts w:hint="default"/>
      </w:rPr>
    </w:lvl>
  </w:abstractNum>
  <w:abstractNum w:abstractNumId="39" w15:restartNumberingAfterBreak="0">
    <w:nsid w:val="75DD7FCC"/>
    <w:multiLevelType w:val="hybridMultilevel"/>
    <w:tmpl w:val="2FE60C70"/>
    <w:lvl w:ilvl="0" w:tplc="34422126">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70832BD"/>
    <w:multiLevelType w:val="hybridMultilevel"/>
    <w:tmpl w:val="96C48004"/>
    <w:lvl w:ilvl="0" w:tplc="08070011">
      <w:start w:val="1"/>
      <w:numFmt w:val="decimal"/>
      <w:lvlText w:val="%1)"/>
      <w:lvlJc w:val="left"/>
      <w:pPr>
        <w:tabs>
          <w:tab w:val="num" w:pos="720"/>
        </w:tabs>
        <w:ind w:left="720" w:hanging="360"/>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783A3A"/>
    <w:multiLevelType w:val="hybridMultilevel"/>
    <w:tmpl w:val="89309494"/>
    <w:lvl w:ilvl="0" w:tplc="8C9E2A44">
      <w:start w:val="1"/>
      <w:numFmt w:val="decimal"/>
      <w:lvlText w:val="%1."/>
      <w:lvlJc w:val="left"/>
      <w:pPr>
        <w:tabs>
          <w:tab w:val="num" w:pos="720"/>
        </w:tabs>
        <w:ind w:left="720" w:hanging="360"/>
      </w:pPr>
      <w:rPr>
        <w:b w:val="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2" w15:restartNumberingAfterBreak="0">
    <w:nsid w:val="7F663C65"/>
    <w:multiLevelType w:val="hybridMultilevel"/>
    <w:tmpl w:val="5D84E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2"/>
  </w:num>
  <w:num w:numId="13">
    <w:abstractNumId w:val="35"/>
  </w:num>
  <w:num w:numId="14">
    <w:abstractNumId w:val="38"/>
  </w:num>
  <w:num w:numId="15">
    <w:abstractNumId w:val="20"/>
  </w:num>
  <w:num w:numId="16">
    <w:abstractNumId w:val="13"/>
  </w:num>
  <w:num w:numId="17">
    <w:abstractNumId w:val="35"/>
  </w:num>
  <w:num w:numId="18">
    <w:abstractNumId w:val="35"/>
  </w:num>
  <w:num w:numId="19">
    <w:abstractNumId w:val="35"/>
  </w:num>
  <w:num w:numId="20">
    <w:abstractNumId w:val="35"/>
  </w:num>
  <w:num w:numId="21">
    <w:abstractNumId w:val="12"/>
  </w:num>
  <w:num w:numId="22">
    <w:abstractNumId w:val="12"/>
  </w:num>
  <w:num w:numId="23">
    <w:abstractNumId w:val="12"/>
  </w:num>
  <w:num w:numId="24">
    <w:abstractNumId w:val="34"/>
  </w:num>
  <w:num w:numId="25">
    <w:abstractNumId w:val="16"/>
  </w:num>
  <w:num w:numId="26">
    <w:abstractNumId w:val="41"/>
  </w:num>
  <w:num w:numId="27">
    <w:abstractNumId w:val="25"/>
  </w:num>
  <w:num w:numId="28">
    <w:abstractNumId w:val="19"/>
  </w:num>
  <w:num w:numId="29">
    <w:abstractNumId w:val="10"/>
  </w:num>
  <w:num w:numId="30">
    <w:abstractNumId w:val="33"/>
  </w:num>
  <w:num w:numId="31">
    <w:abstractNumId w:val="23"/>
  </w:num>
  <w:num w:numId="32">
    <w:abstractNumId w:val="40"/>
  </w:num>
  <w:num w:numId="33">
    <w:abstractNumId w:val="17"/>
  </w:num>
  <w:num w:numId="34">
    <w:abstractNumId w:val="27"/>
  </w:num>
  <w:num w:numId="35">
    <w:abstractNumId w:val="21"/>
  </w:num>
  <w:num w:numId="36">
    <w:abstractNumId w:val="42"/>
  </w:num>
  <w:num w:numId="37">
    <w:abstractNumId w:val="18"/>
  </w:num>
  <w:num w:numId="38">
    <w:abstractNumId w:val="28"/>
  </w:num>
  <w:num w:numId="39">
    <w:abstractNumId w:val="22"/>
  </w:num>
  <w:num w:numId="40">
    <w:abstractNumId w:val="39"/>
  </w:num>
  <w:num w:numId="41">
    <w:abstractNumId w:val="29"/>
  </w:num>
  <w:num w:numId="42">
    <w:abstractNumId w:val="36"/>
  </w:num>
  <w:num w:numId="43">
    <w:abstractNumId w:val="14"/>
  </w:num>
  <w:num w:numId="44">
    <w:abstractNumId w:val="39"/>
  </w:num>
  <w:num w:numId="45">
    <w:abstractNumId w:val="39"/>
  </w:num>
  <w:num w:numId="4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autoHyphenation/>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C72"/>
    <w:rsid w:val="00000E0E"/>
    <w:rsid w:val="00003277"/>
    <w:rsid w:val="00005111"/>
    <w:rsid w:val="0002043C"/>
    <w:rsid w:val="000240AD"/>
    <w:rsid w:val="00031D5D"/>
    <w:rsid w:val="00047853"/>
    <w:rsid w:val="0005082B"/>
    <w:rsid w:val="00061C72"/>
    <w:rsid w:val="000628ED"/>
    <w:rsid w:val="00062FDB"/>
    <w:rsid w:val="00063A7E"/>
    <w:rsid w:val="00066191"/>
    <w:rsid w:val="0007273E"/>
    <w:rsid w:val="000A60A9"/>
    <w:rsid w:val="000B0446"/>
    <w:rsid w:val="000B18B8"/>
    <w:rsid w:val="000B5D23"/>
    <w:rsid w:val="000D5A02"/>
    <w:rsid w:val="000E42F8"/>
    <w:rsid w:val="000E6B93"/>
    <w:rsid w:val="000E7BB0"/>
    <w:rsid w:val="00106496"/>
    <w:rsid w:val="00117D54"/>
    <w:rsid w:val="001243AB"/>
    <w:rsid w:val="001252D7"/>
    <w:rsid w:val="001255E2"/>
    <w:rsid w:val="00137512"/>
    <w:rsid w:val="00143BAB"/>
    <w:rsid w:val="001536D5"/>
    <w:rsid w:val="0016328C"/>
    <w:rsid w:val="00164C72"/>
    <w:rsid w:val="0016524C"/>
    <w:rsid w:val="0016726F"/>
    <w:rsid w:val="00171BEC"/>
    <w:rsid w:val="00172FD8"/>
    <w:rsid w:val="00186552"/>
    <w:rsid w:val="00187621"/>
    <w:rsid w:val="001963B9"/>
    <w:rsid w:val="001970E7"/>
    <w:rsid w:val="001B011F"/>
    <w:rsid w:val="001B50BE"/>
    <w:rsid w:val="001B7C24"/>
    <w:rsid w:val="001C26FE"/>
    <w:rsid w:val="001D2448"/>
    <w:rsid w:val="001D2D0D"/>
    <w:rsid w:val="001E2FB2"/>
    <w:rsid w:val="001E339B"/>
    <w:rsid w:val="001F2D4B"/>
    <w:rsid w:val="00205F19"/>
    <w:rsid w:val="00225D77"/>
    <w:rsid w:val="0022773E"/>
    <w:rsid w:val="002417EC"/>
    <w:rsid w:val="00243135"/>
    <w:rsid w:val="00244431"/>
    <w:rsid w:val="002512CA"/>
    <w:rsid w:val="002527CC"/>
    <w:rsid w:val="00252ECA"/>
    <w:rsid w:val="00255230"/>
    <w:rsid w:val="00265908"/>
    <w:rsid w:val="0027082B"/>
    <w:rsid w:val="002862FC"/>
    <w:rsid w:val="002A346A"/>
    <w:rsid w:val="002B3D2F"/>
    <w:rsid w:val="002B42FF"/>
    <w:rsid w:val="002E17CC"/>
    <w:rsid w:val="002E7B1C"/>
    <w:rsid w:val="002F0EBF"/>
    <w:rsid w:val="002F5211"/>
    <w:rsid w:val="00302700"/>
    <w:rsid w:val="00310242"/>
    <w:rsid w:val="00317339"/>
    <w:rsid w:val="00326C3D"/>
    <w:rsid w:val="00341268"/>
    <w:rsid w:val="0034323E"/>
    <w:rsid w:val="0034762E"/>
    <w:rsid w:val="00354D90"/>
    <w:rsid w:val="00355668"/>
    <w:rsid w:val="00361F97"/>
    <w:rsid w:val="003905BB"/>
    <w:rsid w:val="0039696C"/>
    <w:rsid w:val="003A48AB"/>
    <w:rsid w:val="003A517A"/>
    <w:rsid w:val="003A713E"/>
    <w:rsid w:val="003B01F0"/>
    <w:rsid w:val="003C0622"/>
    <w:rsid w:val="003D584D"/>
    <w:rsid w:val="003D5E53"/>
    <w:rsid w:val="003F662D"/>
    <w:rsid w:val="003F74E4"/>
    <w:rsid w:val="00436193"/>
    <w:rsid w:val="00443DEB"/>
    <w:rsid w:val="00445D4C"/>
    <w:rsid w:val="00451DD1"/>
    <w:rsid w:val="00456CC5"/>
    <w:rsid w:val="00470C59"/>
    <w:rsid w:val="00481C0A"/>
    <w:rsid w:val="004835B4"/>
    <w:rsid w:val="00493502"/>
    <w:rsid w:val="004939F1"/>
    <w:rsid w:val="004A5EEC"/>
    <w:rsid w:val="004C4301"/>
    <w:rsid w:val="004E459F"/>
    <w:rsid w:val="004E712A"/>
    <w:rsid w:val="004F15FA"/>
    <w:rsid w:val="00504206"/>
    <w:rsid w:val="00520B76"/>
    <w:rsid w:val="00523EBA"/>
    <w:rsid w:val="00533D46"/>
    <w:rsid w:val="00534B6E"/>
    <w:rsid w:val="00542DCB"/>
    <w:rsid w:val="00547695"/>
    <w:rsid w:val="00551599"/>
    <w:rsid w:val="00551E96"/>
    <w:rsid w:val="00554258"/>
    <w:rsid w:val="00556DD7"/>
    <w:rsid w:val="00561164"/>
    <w:rsid w:val="005663CE"/>
    <w:rsid w:val="00574B1F"/>
    <w:rsid w:val="00574E03"/>
    <w:rsid w:val="0057787D"/>
    <w:rsid w:val="00584F29"/>
    <w:rsid w:val="005A5919"/>
    <w:rsid w:val="005A72D5"/>
    <w:rsid w:val="005B53A3"/>
    <w:rsid w:val="005E4E9C"/>
    <w:rsid w:val="005F3591"/>
    <w:rsid w:val="005F4E04"/>
    <w:rsid w:val="00605306"/>
    <w:rsid w:val="00612434"/>
    <w:rsid w:val="006125F9"/>
    <w:rsid w:val="00613E07"/>
    <w:rsid w:val="00616F3E"/>
    <w:rsid w:val="006262B3"/>
    <w:rsid w:val="00641621"/>
    <w:rsid w:val="00650A81"/>
    <w:rsid w:val="00657AD2"/>
    <w:rsid w:val="00664250"/>
    <w:rsid w:val="0067497F"/>
    <w:rsid w:val="0067548B"/>
    <w:rsid w:val="00694109"/>
    <w:rsid w:val="00696665"/>
    <w:rsid w:val="00696819"/>
    <w:rsid w:val="006A44C0"/>
    <w:rsid w:val="006C72DB"/>
    <w:rsid w:val="006D6AD2"/>
    <w:rsid w:val="006E4504"/>
    <w:rsid w:val="006F06C3"/>
    <w:rsid w:val="00705F93"/>
    <w:rsid w:val="00720F17"/>
    <w:rsid w:val="0072305C"/>
    <w:rsid w:val="00745667"/>
    <w:rsid w:val="007633C3"/>
    <w:rsid w:val="0076698C"/>
    <w:rsid w:val="007A5E6B"/>
    <w:rsid w:val="007C2893"/>
    <w:rsid w:val="007E4408"/>
    <w:rsid w:val="007E7481"/>
    <w:rsid w:val="007F1F54"/>
    <w:rsid w:val="007F5CFD"/>
    <w:rsid w:val="008022B4"/>
    <w:rsid w:val="00823200"/>
    <w:rsid w:val="008300B8"/>
    <w:rsid w:val="00840B28"/>
    <w:rsid w:val="00844B1A"/>
    <w:rsid w:val="008634E7"/>
    <w:rsid w:val="00863801"/>
    <w:rsid w:val="00865BFC"/>
    <w:rsid w:val="00867F55"/>
    <w:rsid w:val="0087059C"/>
    <w:rsid w:val="00890758"/>
    <w:rsid w:val="008A08BC"/>
    <w:rsid w:val="008A752B"/>
    <w:rsid w:val="008C3B4D"/>
    <w:rsid w:val="008E1107"/>
    <w:rsid w:val="00901182"/>
    <w:rsid w:val="00902722"/>
    <w:rsid w:val="009149E3"/>
    <w:rsid w:val="009162ED"/>
    <w:rsid w:val="00921A23"/>
    <w:rsid w:val="00940206"/>
    <w:rsid w:val="0094070C"/>
    <w:rsid w:val="009422EA"/>
    <w:rsid w:val="00971E5E"/>
    <w:rsid w:val="00973D70"/>
    <w:rsid w:val="009747B0"/>
    <w:rsid w:val="00980301"/>
    <w:rsid w:val="00996F91"/>
    <w:rsid w:val="009A47F2"/>
    <w:rsid w:val="009A6613"/>
    <w:rsid w:val="009B2CFA"/>
    <w:rsid w:val="009B4F2E"/>
    <w:rsid w:val="009C0731"/>
    <w:rsid w:val="009E1C3D"/>
    <w:rsid w:val="009F12A5"/>
    <w:rsid w:val="00A01D3C"/>
    <w:rsid w:val="00A13538"/>
    <w:rsid w:val="00A35701"/>
    <w:rsid w:val="00A365B7"/>
    <w:rsid w:val="00A36C59"/>
    <w:rsid w:val="00A4676C"/>
    <w:rsid w:val="00A530D0"/>
    <w:rsid w:val="00A53878"/>
    <w:rsid w:val="00A53C3D"/>
    <w:rsid w:val="00A54170"/>
    <w:rsid w:val="00A57635"/>
    <w:rsid w:val="00A666FE"/>
    <w:rsid w:val="00A7175A"/>
    <w:rsid w:val="00A75AC8"/>
    <w:rsid w:val="00A80826"/>
    <w:rsid w:val="00A90A55"/>
    <w:rsid w:val="00A94F8B"/>
    <w:rsid w:val="00A97260"/>
    <w:rsid w:val="00A9772A"/>
    <w:rsid w:val="00AA321B"/>
    <w:rsid w:val="00AA4560"/>
    <w:rsid w:val="00AA4768"/>
    <w:rsid w:val="00AA57CA"/>
    <w:rsid w:val="00AB18F9"/>
    <w:rsid w:val="00AC67EE"/>
    <w:rsid w:val="00AC6D87"/>
    <w:rsid w:val="00AC6D8D"/>
    <w:rsid w:val="00AD5B84"/>
    <w:rsid w:val="00AF4051"/>
    <w:rsid w:val="00AF4AE7"/>
    <w:rsid w:val="00B03589"/>
    <w:rsid w:val="00B110ED"/>
    <w:rsid w:val="00B11EE7"/>
    <w:rsid w:val="00B17F05"/>
    <w:rsid w:val="00B33C50"/>
    <w:rsid w:val="00B42AFE"/>
    <w:rsid w:val="00B60832"/>
    <w:rsid w:val="00B72503"/>
    <w:rsid w:val="00B85506"/>
    <w:rsid w:val="00BA6067"/>
    <w:rsid w:val="00BB3977"/>
    <w:rsid w:val="00BB77B1"/>
    <w:rsid w:val="00BC5158"/>
    <w:rsid w:val="00BD0FF1"/>
    <w:rsid w:val="00BD51CA"/>
    <w:rsid w:val="00BE659D"/>
    <w:rsid w:val="00BE7F82"/>
    <w:rsid w:val="00BF638B"/>
    <w:rsid w:val="00C131B9"/>
    <w:rsid w:val="00C26A25"/>
    <w:rsid w:val="00C35C22"/>
    <w:rsid w:val="00C37064"/>
    <w:rsid w:val="00C45C68"/>
    <w:rsid w:val="00C473AA"/>
    <w:rsid w:val="00C5188D"/>
    <w:rsid w:val="00C61A04"/>
    <w:rsid w:val="00C72BF2"/>
    <w:rsid w:val="00C731EB"/>
    <w:rsid w:val="00C738AA"/>
    <w:rsid w:val="00C80464"/>
    <w:rsid w:val="00C82963"/>
    <w:rsid w:val="00CB12E8"/>
    <w:rsid w:val="00CC629B"/>
    <w:rsid w:val="00CC67F5"/>
    <w:rsid w:val="00CD0EBD"/>
    <w:rsid w:val="00CE6C77"/>
    <w:rsid w:val="00CF0F36"/>
    <w:rsid w:val="00CF3CA5"/>
    <w:rsid w:val="00D10901"/>
    <w:rsid w:val="00D141D5"/>
    <w:rsid w:val="00D2570E"/>
    <w:rsid w:val="00D5556D"/>
    <w:rsid w:val="00D81CF9"/>
    <w:rsid w:val="00D92238"/>
    <w:rsid w:val="00DB0762"/>
    <w:rsid w:val="00DB3E46"/>
    <w:rsid w:val="00DD7618"/>
    <w:rsid w:val="00DE5D19"/>
    <w:rsid w:val="00DF3773"/>
    <w:rsid w:val="00DF4E5D"/>
    <w:rsid w:val="00DF716E"/>
    <w:rsid w:val="00DF7C02"/>
    <w:rsid w:val="00DF7F67"/>
    <w:rsid w:val="00E0090C"/>
    <w:rsid w:val="00E03CB3"/>
    <w:rsid w:val="00E12653"/>
    <w:rsid w:val="00E146C9"/>
    <w:rsid w:val="00E24A23"/>
    <w:rsid w:val="00E30A1C"/>
    <w:rsid w:val="00E40F19"/>
    <w:rsid w:val="00E441C9"/>
    <w:rsid w:val="00E54170"/>
    <w:rsid w:val="00E56E43"/>
    <w:rsid w:val="00E64358"/>
    <w:rsid w:val="00E65611"/>
    <w:rsid w:val="00E65D15"/>
    <w:rsid w:val="00E65E88"/>
    <w:rsid w:val="00E6717B"/>
    <w:rsid w:val="00E67A41"/>
    <w:rsid w:val="00E80381"/>
    <w:rsid w:val="00E804C0"/>
    <w:rsid w:val="00E80E40"/>
    <w:rsid w:val="00E90B8B"/>
    <w:rsid w:val="00EA0FE7"/>
    <w:rsid w:val="00EA1CAE"/>
    <w:rsid w:val="00EA54E3"/>
    <w:rsid w:val="00EB4579"/>
    <w:rsid w:val="00EC0C5E"/>
    <w:rsid w:val="00EC2D25"/>
    <w:rsid w:val="00EC6326"/>
    <w:rsid w:val="00ED35CC"/>
    <w:rsid w:val="00EE1924"/>
    <w:rsid w:val="00EE3858"/>
    <w:rsid w:val="00EE3D52"/>
    <w:rsid w:val="00EE44CD"/>
    <w:rsid w:val="00EF2F74"/>
    <w:rsid w:val="00EF4E87"/>
    <w:rsid w:val="00F05E0F"/>
    <w:rsid w:val="00F06FBD"/>
    <w:rsid w:val="00F2271F"/>
    <w:rsid w:val="00F24359"/>
    <w:rsid w:val="00F342DF"/>
    <w:rsid w:val="00F41030"/>
    <w:rsid w:val="00F4168E"/>
    <w:rsid w:val="00F55EE8"/>
    <w:rsid w:val="00F609A3"/>
    <w:rsid w:val="00F62964"/>
    <w:rsid w:val="00F778C8"/>
    <w:rsid w:val="00F93B99"/>
    <w:rsid w:val="00F93FF3"/>
    <w:rsid w:val="00F950CE"/>
    <w:rsid w:val="00FD2BD8"/>
    <w:rsid w:val="00FD5D11"/>
    <w:rsid w:val="00FE6DF3"/>
    <w:rsid w:val="00FF66D9"/>
    <w:rsid w:val="00FF7D3B"/>
    <w:rsid w:val="00FF7D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35A7A0"/>
  <w15:docId w15:val="{E6C7FA2D-6C5E-4960-A2E6-744453B9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0F36"/>
    <w:rPr>
      <w:rFonts w:ascii="Times New Roman" w:eastAsia="Times New Roman" w:hAnsi="Times New Roman"/>
      <w:sz w:val="22"/>
      <w:szCs w:val="24"/>
    </w:rPr>
  </w:style>
  <w:style w:type="paragraph" w:styleId="berschrift1">
    <w:name w:val="heading 1"/>
    <w:basedOn w:val="Standard"/>
    <w:next w:val="AP-11ContentLauftext"/>
    <w:autoRedefine/>
    <w:qFormat/>
    <w:rsid w:val="007E7481"/>
    <w:pPr>
      <w:keepNext/>
      <w:keepLines/>
      <w:numPr>
        <w:numId w:val="11"/>
      </w:num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spacing w:before="340" w:after="170" w:line="340" w:lineRule="exact"/>
      <w:outlineLvl w:val="0"/>
    </w:pPr>
    <w:rPr>
      <w:b/>
      <w:sz w:val="30"/>
    </w:rPr>
  </w:style>
  <w:style w:type="paragraph" w:styleId="berschrift2">
    <w:name w:val="heading 2"/>
    <w:basedOn w:val="Standard"/>
    <w:next w:val="AP-11ContentLauftext"/>
    <w:autoRedefine/>
    <w:qFormat/>
    <w:rsid w:val="002417EC"/>
    <w:pPr>
      <w:keepNext/>
      <w:keepLines/>
      <w:numPr>
        <w:ilvl w:val="1"/>
        <w:numId w:val="11"/>
      </w:numPr>
      <w:spacing w:before="320" w:after="160" w:line="320" w:lineRule="exact"/>
      <w:outlineLvl w:val="1"/>
    </w:pPr>
    <w:rPr>
      <w:sz w:val="26"/>
    </w:rPr>
  </w:style>
  <w:style w:type="paragraph" w:styleId="berschrift3">
    <w:name w:val="heading 3"/>
    <w:basedOn w:val="Standard"/>
    <w:next w:val="AP-11ContentLauftext"/>
    <w:autoRedefine/>
    <w:qFormat/>
    <w:rsid w:val="007E7481"/>
    <w:pPr>
      <w:keepNext/>
      <w:keepLines/>
      <w:numPr>
        <w:ilvl w:val="2"/>
        <w:numId w:val="11"/>
      </w:numPr>
      <w:spacing w:before="260" w:after="130"/>
      <w:outlineLvl w:val="2"/>
    </w:pPr>
  </w:style>
  <w:style w:type="paragraph" w:styleId="berschrift4">
    <w:name w:val="heading 4"/>
    <w:basedOn w:val="Standard"/>
    <w:next w:val="AP-11ContentLauftext"/>
    <w:autoRedefine/>
    <w:qFormat/>
    <w:pPr>
      <w:keepNext/>
      <w:keepLines/>
      <w:numPr>
        <w:ilvl w:val="3"/>
        <w:numId w:val="11"/>
      </w:numPr>
      <w:spacing w:before="260" w:after="130"/>
      <w:outlineLvl w:val="3"/>
    </w:pPr>
    <w:rPr>
      <w:b/>
    </w:rPr>
  </w:style>
  <w:style w:type="paragraph" w:styleId="berschrift5">
    <w:name w:val="heading 5"/>
    <w:basedOn w:val="Standard"/>
    <w:next w:val="AP-11ContentLauftext"/>
    <w:autoRedefine/>
    <w:qFormat/>
    <w:pPr>
      <w:keepNext/>
      <w:keepLines/>
      <w:numPr>
        <w:ilvl w:val="4"/>
        <w:numId w:val="11"/>
      </w:numPr>
      <w:spacing w:before="260" w:after="130"/>
      <w:outlineLvl w:val="4"/>
    </w:pPr>
    <w:rPr>
      <w:b/>
    </w:rPr>
  </w:style>
  <w:style w:type="paragraph" w:styleId="berschrift6">
    <w:name w:val="heading 6"/>
    <w:basedOn w:val="Standard"/>
    <w:next w:val="AP-11ContentLauftext"/>
    <w:autoRedefine/>
    <w:qFormat/>
    <w:pPr>
      <w:outlineLvl w:val="5"/>
    </w:pPr>
    <w:rPr>
      <w:b/>
    </w:rPr>
  </w:style>
  <w:style w:type="paragraph" w:styleId="berschrift7">
    <w:name w:val="heading 7"/>
    <w:basedOn w:val="Standard"/>
    <w:next w:val="AP-11ContentLauftext"/>
    <w:autoRedefine/>
    <w:qFormat/>
    <w:pPr>
      <w:outlineLvl w:val="6"/>
    </w:pPr>
    <w:rPr>
      <w:b/>
    </w:rPr>
  </w:style>
  <w:style w:type="paragraph" w:styleId="berschrift8">
    <w:name w:val="heading 8"/>
    <w:basedOn w:val="Standard"/>
    <w:next w:val="AP-11ContentLauftext"/>
    <w:autoRedefine/>
    <w:qFormat/>
    <w:pPr>
      <w:outlineLvl w:val="7"/>
    </w:pPr>
    <w:rPr>
      <w:b/>
    </w:rPr>
  </w:style>
  <w:style w:type="paragraph" w:styleId="berschrift9">
    <w:name w:val="heading 9"/>
    <w:basedOn w:val="Standard"/>
    <w:next w:val="AP-11ContentLauftext"/>
    <w:autoRedefine/>
    <w:qFormat/>
    <w:pPr>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11ContentLauftext">
    <w:name w:val="AP-11_Content_Lauftext"/>
    <w:rsid w:val="00551599"/>
    <w:pPr>
      <w:spacing w:after="120" w:line="240" w:lineRule="exact"/>
    </w:pPr>
    <w:rPr>
      <w:color w:val="000000"/>
      <w:kern w:val="12"/>
    </w:rPr>
  </w:style>
  <w:style w:type="character" w:styleId="Hyperlink">
    <w:name w:val="Hyperlink"/>
    <w:uiPriority w:val="99"/>
    <w:rPr>
      <w:rFonts w:ascii="Arial" w:hAnsi="Arial"/>
      <w:color w:val="0000FF"/>
      <w:u w:val="single"/>
    </w:rPr>
  </w:style>
  <w:style w:type="character" w:styleId="BesuchterLink">
    <w:name w:val="FollowedHyperlink"/>
    <w:semiHidden/>
    <w:rPr>
      <w:rFonts w:ascii="Arial" w:hAnsi="Arial"/>
      <w:color w:val="800080"/>
      <w:u w:val="single"/>
    </w:rPr>
  </w:style>
  <w:style w:type="paragraph" w:customStyle="1" w:styleId="AP-12ContentLeadtext">
    <w:name w:val="AP-12_Content_Leadtext"/>
    <w:next w:val="AP-11ContentLauftext"/>
    <w:rsid w:val="00551599"/>
    <w:pPr>
      <w:tabs>
        <w:tab w:val="left" w:pos="425"/>
      </w:tabs>
      <w:spacing w:after="240"/>
    </w:pPr>
    <w:rPr>
      <w:b/>
      <w:color w:val="808080"/>
      <w:kern w:val="12"/>
    </w:rPr>
  </w:style>
  <w:style w:type="paragraph" w:styleId="Rechtsgrundlagenverzeichnis">
    <w:name w:val="table of authorities"/>
    <w:basedOn w:val="AP-11ContentLauftext"/>
    <w:next w:val="Standard"/>
    <w:semiHidden/>
  </w:style>
  <w:style w:type="paragraph" w:customStyle="1" w:styleId="AP-91Departement">
    <w:name w:val="AP-91_Departement"/>
    <w:rsid w:val="006E4504"/>
    <w:pPr>
      <w:spacing w:before="600" w:line="270" w:lineRule="exact"/>
      <w:contextualSpacing/>
    </w:pPr>
    <w:rPr>
      <w:b/>
      <w:spacing w:val="4"/>
      <w:kern w:val="12"/>
      <w:sz w:val="24"/>
    </w:rPr>
  </w:style>
  <w:style w:type="paragraph" w:customStyle="1" w:styleId="AP-95Fusszeile1Absenderinfo">
    <w:name w:val="AP-95_Fusszeile1_Absenderinfo"/>
    <w:rsid w:val="006E4504"/>
    <w:pPr>
      <w:spacing w:line="175" w:lineRule="exact"/>
    </w:pPr>
    <w:rPr>
      <w:spacing w:val="4"/>
      <w:kern w:val="12"/>
      <w:sz w:val="14"/>
    </w:rPr>
  </w:style>
  <w:style w:type="paragraph" w:styleId="Abbildungsverzeichnis">
    <w:name w:val="table of figures"/>
    <w:basedOn w:val="Standard"/>
    <w:next w:val="Standard"/>
    <w:semiHidden/>
    <w:pPr>
      <w:tabs>
        <w:tab w:val="left" w:pos="851"/>
        <w:tab w:val="left" w:pos="9072"/>
      </w:tabs>
      <w:spacing w:after="130"/>
    </w:pPr>
    <w:rPr>
      <w:rFonts w:ascii="Arial" w:hAnsi="Arial"/>
      <w:kern w:val="12"/>
      <w:sz w:val="20"/>
    </w:rPr>
  </w:style>
  <w:style w:type="paragraph" w:styleId="Umschlagabsenderadresse">
    <w:name w:val="envelope return"/>
    <w:basedOn w:val="AP-11ContentLauftext"/>
    <w:semiHidden/>
  </w:style>
  <w:style w:type="paragraph" w:styleId="Anrede">
    <w:name w:val="Salutation"/>
    <w:basedOn w:val="AP-11ContentLauftext"/>
    <w:next w:val="AP-11ContentLauftext"/>
    <w:semiHidden/>
  </w:style>
  <w:style w:type="paragraph" w:styleId="Aufzhlungszeichen">
    <w:name w:val="List Bullet"/>
    <w:basedOn w:val="Standard"/>
    <w:autoRedefine/>
    <w:semiHidden/>
    <w:pPr>
      <w:numPr>
        <w:numId w:val="1"/>
      </w:numPr>
      <w:tabs>
        <w:tab w:val="clear" w:pos="360"/>
        <w:tab w:val="left" w:pos="284"/>
      </w:tabs>
      <w:ind w:left="284" w:right="567" w:hanging="284"/>
    </w:pPr>
    <w:rPr>
      <w:rFonts w:ascii="Arial" w:hAnsi="Arial"/>
      <w:kern w:val="12"/>
      <w:sz w:val="20"/>
    </w:rPr>
  </w:style>
  <w:style w:type="paragraph" w:styleId="Aufzhlungszeichen2">
    <w:name w:val="List Bullet 2"/>
    <w:basedOn w:val="Aufzhlungszeichen"/>
    <w:autoRedefine/>
    <w:semiHidden/>
    <w:pPr>
      <w:numPr>
        <w:numId w:val="2"/>
      </w:numPr>
      <w:tabs>
        <w:tab w:val="clear" w:pos="643"/>
      </w:tabs>
      <w:ind w:left="568" w:hanging="284"/>
    </w:pPr>
  </w:style>
  <w:style w:type="paragraph" w:styleId="Aufzhlungszeichen3">
    <w:name w:val="List Bullet 3"/>
    <w:basedOn w:val="Aufzhlungszeichen"/>
    <w:autoRedefine/>
    <w:semiHidden/>
    <w:pPr>
      <w:numPr>
        <w:numId w:val="3"/>
      </w:numPr>
      <w:tabs>
        <w:tab w:val="clear" w:pos="926"/>
      </w:tabs>
      <w:ind w:left="851" w:hanging="284"/>
    </w:pPr>
  </w:style>
  <w:style w:type="paragraph" w:styleId="Aufzhlungszeichen4">
    <w:name w:val="List Bullet 4"/>
    <w:basedOn w:val="Aufzhlungszeichen"/>
    <w:autoRedefine/>
    <w:semiHidden/>
    <w:pPr>
      <w:numPr>
        <w:numId w:val="4"/>
      </w:numPr>
      <w:tabs>
        <w:tab w:val="clear" w:pos="1209"/>
      </w:tabs>
      <w:ind w:left="1135" w:hanging="284"/>
    </w:pPr>
  </w:style>
  <w:style w:type="paragraph" w:styleId="Aufzhlungszeichen5">
    <w:name w:val="List Bullet 5"/>
    <w:basedOn w:val="Aufzhlungszeichen"/>
    <w:autoRedefine/>
    <w:semiHidden/>
    <w:pPr>
      <w:numPr>
        <w:numId w:val="5"/>
      </w:numPr>
      <w:tabs>
        <w:tab w:val="clear" w:pos="1492"/>
      </w:tabs>
      <w:ind w:left="1418" w:hanging="284"/>
    </w:pPr>
  </w:style>
  <w:style w:type="paragraph" w:styleId="Blocktext">
    <w:name w:val="Block Text"/>
    <w:basedOn w:val="AP-11ContentLauftext"/>
    <w:semiHidden/>
    <w:pPr>
      <w:ind w:left="284"/>
    </w:pPr>
  </w:style>
  <w:style w:type="paragraph" w:styleId="Datum">
    <w:name w:val="Date"/>
    <w:basedOn w:val="AP-11ContentLauftext"/>
    <w:next w:val="Standard"/>
    <w:semiHidden/>
  </w:style>
  <w:style w:type="paragraph" w:styleId="Dokumentstruktur">
    <w:name w:val="Document Map"/>
    <w:basedOn w:val="AP-11ContentLauftext"/>
    <w:semiHidden/>
    <w:rPr>
      <w:rFonts w:eastAsia="MS Gothic"/>
    </w:rPr>
  </w:style>
  <w:style w:type="paragraph" w:styleId="E-Mail-Signatur">
    <w:name w:val="E-mail Signature"/>
    <w:basedOn w:val="AP-11ContentLauftext"/>
    <w:next w:val="AP-11ContentLauftext"/>
    <w:semiHidden/>
  </w:style>
  <w:style w:type="paragraph" w:styleId="Endnotentext">
    <w:name w:val="endnote text"/>
    <w:basedOn w:val="AP-11ContentLauftext"/>
    <w:semiHidden/>
  </w:style>
  <w:style w:type="character" w:styleId="Endnotenzeichen">
    <w:name w:val="endnote reference"/>
    <w:semiHidden/>
    <w:rPr>
      <w:rFonts w:ascii="Arial" w:hAnsi="Arial"/>
      <w:vertAlign w:val="superscript"/>
    </w:rPr>
  </w:style>
  <w:style w:type="paragraph" w:styleId="Fu-Endnotenberschrift">
    <w:name w:val="Note Heading"/>
    <w:basedOn w:val="AP-11ContentLauftext"/>
    <w:next w:val="Standard"/>
    <w:semiHidden/>
    <w:rPr>
      <w:b/>
    </w:rPr>
  </w:style>
  <w:style w:type="paragraph" w:styleId="Funotentext">
    <w:name w:val="footnote text"/>
    <w:basedOn w:val="AP-11ContentLauftext"/>
    <w:semiHidden/>
  </w:style>
  <w:style w:type="character" w:styleId="Funotenzeichen">
    <w:name w:val="footnote reference"/>
    <w:semiHidden/>
    <w:rPr>
      <w:rFonts w:ascii="Arial" w:hAnsi="Arial"/>
      <w:vertAlign w:val="superscript"/>
    </w:rPr>
  </w:style>
  <w:style w:type="paragraph" w:styleId="Fuzeile">
    <w:name w:val="footer"/>
    <w:basedOn w:val="AP-11ContentLauftext"/>
    <w:link w:val="FuzeileZchn"/>
    <w:uiPriority w:val="99"/>
  </w:style>
  <w:style w:type="paragraph" w:styleId="Gruformel">
    <w:name w:val="Closing"/>
    <w:basedOn w:val="AP-11ContentLauftext"/>
    <w:next w:val="Standard"/>
    <w:semiHidden/>
  </w:style>
  <w:style w:type="paragraph" w:styleId="HTMLAdresse">
    <w:name w:val="HTML Address"/>
    <w:basedOn w:val="AP-11ContentLauftext"/>
    <w:next w:val="Standard"/>
    <w:semiHidden/>
  </w:style>
  <w:style w:type="character" w:styleId="HTMLAkronym">
    <w:name w:val="HTML Acronym"/>
    <w:semiHidden/>
    <w:rPr>
      <w:rFonts w:ascii="Arial" w:hAnsi="Arial"/>
    </w:rPr>
  </w:style>
  <w:style w:type="character" w:styleId="HTMLBeispiel">
    <w:name w:val="HTML Sample"/>
    <w:semiHidden/>
    <w:rPr>
      <w:rFonts w:ascii="Arial" w:hAnsi="Arial"/>
    </w:rPr>
  </w:style>
  <w:style w:type="character" w:styleId="HTMLCode">
    <w:name w:val="HTML Code"/>
    <w:semiHidden/>
    <w:rPr>
      <w:rFonts w:ascii="Arial" w:hAnsi="Arial"/>
    </w:rPr>
  </w:style>
  <w:style w:type="character" w:styleId="HTMLDefinition">
    <w:name w:val="HTML Definition"/>
    <w:semiHidden/>
    <w:rPr>
      <w:rFonts w:ascii="Arial" w:hAnsi="Arial"/>
    </w:rPr>
  </w:style>
  <w:style w:type="character" w:styleId="HTMLSchreibmaschine">
    <w:name w:val="HTML Typewriter"/>
    <w:semiHidden/>
    <w:rPr>
      <w:rFonts w:ascii="Arial" w:hAnsi="Arial"/>
    </w:rPr>
  </w:style>
  <w:style w:type="character" w:styleId="HTMLTastatur">
    <w:name w:val="HTML Keyboard"/>
    <w:semiHidden/>
    <w:rPr>
      <w:rFonts w:ascii="Arial" w:hAnsi="Arial"/>
    </w:rPr>
  </w:style>
  <w:style w:type="character" w:styleId="HTMLVariable">
    <w:name w:val="HTML Variable"/>
    <w:semiHidden/>
    <w:rPr>
      <w:rFonts w:ascii="Arial" w:hAnsi="Arial"/>
    </w:rPr>
  </w:style>
  <w:style w:type="paragraph" w:styleId="HTMLVorformatiert">
    <w:name w:val="HTML Preformatted"/>
    <w:basedOn w:val="Standard"/>
    <w:semiHidden/>
    <w:rPr>
      <w:rFonts w:ascii="Arial" w:hAnsi="Arial"/>
      <w:kern w:val="12"/>
      <w:sz w:val="20"/>
    </w:rPr>
  </w:style>
  <w:style w:type="character" w:styleId="HTMLZitat">
    <w:name w:val="HTML Cite"/>
    <w:semiHidden/>
    <w:rPr>
      <w:rFonts w:ascii="Arial" w:hAnsi="Arial"/>
    </w:rPr>
  </w:style>
  <w:style w:type="paragraph" w:styleId="Index1">
    <w:name w:val="index 1"/>
    <w:basedOn w:val="Standard"/>
    <w:next w:val="Standard"/>
    <w:autoRedefine/>
    <w:semiHidden/>
    <w:pPr>
      <w:tabs>
        <w:tab w:val="left" w:pos="851"/>
        <w:tab w:val="right" w:pos="9072"/>
      </w:tabs>
      <w:spacing w:after="130"/>
      <w:ind w:left="851" w:hanging="851"/>
    </w:pPr>
  </w:style>
  <w:style w:type="paragraph" w:styleId="Index2">
    <w:name w:val="index 2"/>
    <w:basedOn w:val="Index1"/>
    <w:next w:val="Standard"/>
    <w:autoRedefine/>
    <w:semiHidden/>
  </w:style>
  <w:style w:type="paragraph" w:styleId="Index3">
    <w:name w:val="index 3"/>
    <w:basedOn w:val="Index1"/>
    <w:next w:val="Standard"/>
    <w:autoRedefine/>
    <w:semiHidden/>
  </w:style>
  <w:style w:type="paragraph" w:styleId="Index4">
    <w:name w:val="index 4"/>
    <w:basedOn w:val="Index1"/>
    <w:next w:val="Standard"/>
    <w:autoRedefine/>
    <w:semiHidden/>
  </w:style>
  <w:style w:type="paragraph" w:styleId="Index5">
    <w:name w:val="index 5"/>
    <w:basedOn w:val="Index1"/>
    <w:next w:val="Standard"/>
    <w:autoRedefine/>
    <w:semiHidden/>
  </w:style>
  <w:style w:type="paragraph" w:styleId="Index6">
    <w:name w:val="index 6"/>
    <w:basedOn w:val="Index1"/>
    <w:next w:val="Standard"/>
    <w:autoRedefine/>
    <w:semiHidden/>
  </w:style>
  <w:style w:type="paragraph" w:styleId="Index7">
    <w:name w:val="index 7"/>
    <w:basedOn w:val="Index1"/>
    <w:next w:val="Standard"/>
    <w:autoRedefine/>
    <w:semiHidden/>
  </w:style>
  <w:style w:type="paragraph" w:styleId="Index8">
    <w:name w:val="index 8"/>
    <w:basedOn w:val="Index1"/>
    <w:next w:val="Standard"/>
    <w:autoRedefine/>
    <w:semiHidden/>
  </w:style>
  <w:style w:type="paragraph" w:styleId="Index9">
    <w:name w:val="index 9"/>
    <w:basedOn w:val="Index1"/>
    <w:next w:val="Standard"/>
    <w:autoRedefine/>
    <w:semiHidden/>
  </w:style>
  <w:style w:type="paragraph" w:styleId="Indexberschrift">
    <w:name w:val="index heading"/>
    <w:basedOn w:val="AP-11ContentLauftext"/>
    <w:next w:val="Index1"/>
    <w:semiHidden/>
    <w:rPr>
      <w:b/>
    </w:rPr>
  </w:style>
  <w:style w:type="paragraph" w:styleId="Kommentartext">
    <w:name w:val="annotation text"/>
    <w:basedOn w:val="AP-11ContentLauftext"/>
    <w:semiHidden/>
  </w:style>
  <w:style w:type="character" w:styleId="Kommentarzeichen">
    <w:name w:val="annotation reference"/>
    <w:semiHidden/>
    <w:rPr>
      <w:rFonts w:ascii="Arial" w:hAnsi="Arial"/>
      <w:sz w:val="20"/>
    </w:rPr>
  </w:style>
  <w:style w:type="paragraph" w:styleId="Kopfzeile">
    <w:name w:val="header"/>
    <w:basedOn w:val="AP-11ContentLauftext"/>
    <w:link w:val="KopfzeileZchn"/>
    <w:semiHidden/>
    <w:pPr>
      <w:tabs>
        <w:tab w:val="center" w:pos="4536"/>
        <w:tab w:val="right" w:pos="9072"/>
      </w:tabs>
    </w:pPr>
  </w:style>
  <w:style w:type="paragraph" w:styleId="Listennummer">
    <w:name w:val="List Number"/>
    <w:basedOn w:val="Standard"/>
    <w:semiHidden/>
    <w:pPr>
      <w:numPr>
        <w:numId w:val="6"/>
      </w:numPr>
      <w:tabs>
        <w:tab w:val="clear" w:pos="360"/>
        <w:tab w:val="left" w:pos="284"/>
      </w:tabs>
      <w:ind w:left="284" w:hanging="284"/>
    </w:pPr>
    <w:rPr>
      <w:rFonts w:ascii="Arial" w:hAnsi="Arial"/>
      <w:kern w:val="12"/>
      <w:sz w:val="20"/>
    </w:rPr>
  </w:style>
  <w:style w:type="paragraph" w:styleId="Listennummer2">
    <w:name w:val="List Number 2"/>
    <w:basedOn w:val="Listennummer"/>
    <w:semiHidden/>
    <w:pPr>
      <w:numPr>
        <w:numId w:val="7"/>
      </w:numPr>
      <w:tabs>
        <w:tab w:val="clear" w:pos="643"/>
      </w:tabs>
      <w:ind w:left="568" w:hanging="284"/>
    </w:pPr>
  </w:style>
  <w:style w:type="paragraph" w:styleId="Listennummer3">
    <w:name w:val="List Number 3"/>
    <w:basedOn w:val="Listennummer"/>
    <w:semiHidden/>
    <w:pPr>
      <w:numPr>
        <w:numId w:val="8"/>
      </w:numPr>
      <w:tabs>
        <w:tab w:val="clear" w:pos="284"/>
        <w:tab w:val="clear" w:pos="926"/>
        <w:tab w:val="left" w:pos="851"/>
      </w:tabs>
      <w:ind w:left="851" w:hanging="284"/>
    </w:pPr>
  </w:style>
  <w:style w:type="paragraph" w:styleId="Listennummer4">
    <w:name w:val="List Number 4"/>
    <w:basedOn w:val="Listennummer"/>
    <w:semiHidden/>
    <w:pPr>
      <w:numPr>
        <w:numId w:val="9"/>
      </w:numPr>
      <w:tabs>
        <w:tab w:val="clear" w:pos="284"/>
        <w:tab w:val="clear" w:pos="1209"/>
        <w:tab w:val="left" w:pos="1134"/>
      </w:tabs>
      <w:ind w:left="1418" w:hanging="284"/>
    </w:pPr>
  </w:style>
  <w:style w:type="paragraph" w:styleId="Listennummer5">
    <w:name w:val="List Number 5"/>
    <w:basedOn w:val="Listennummer"/>
    <w:semiHidden/>
    <w:pPr>
      <w:numPr>
        <w:numId w:val="10"/>
      </w:numPr>
      <w:tabs>
        <w:tab w:val="clear" w:pos="284"/>
        <w:tab w:val="clear" w:pos="1492"/>
        <w:tab w:val="left" w:pos="1418"/>
      </w:tabs>
      <w:ind w:left="1702" w:hanging="284"/>
    </w:pPr>
  </w:style>
  <w:style w:type="paragraph" w:styleId="Makrotext">
    <w:name w:val="macro"/>
    <w:semiHidden/>
    <w:pPr>
      <w:tabs>
        <w:tab w:val="left" w:pos="576"/>
        <w:tab w:val="left" w:pos="1152"/>
        <w:tab w:val="left" w:pos="1728"/>
        <w:tab w:val="left" w:pos="2304"/>
        <w:tab w:val="left" w:pos="2880"/>
        <w:tab w:val="left" w:pos="3456"/>
        <w:tab w:val="left" w:pos="4032"/>
      </w:tabs>
      <w:spacing w:after="60" w:line="260" w:lineRule="exact"/>
      <w:ind w:left="1276" w:hanging="284"/>
    </w:pPr>
    <w:rPr>
      <w:rFonts w:ascii="Courier" w:hAnsi="Courier"/>
      <w:kern w:val="12"/>
      <w:sz w:val="24"/>
    </w:rPr>
  </w:style>
  <w:style w:type="paragraph" w:styleId="Nachrichtenkopf">
    <w:name w:val="Message Header"/>
    <w:basedOn w:val="AP-11ContentLauftext"/>
    <w:semiHidden/>
  </w:style>
  <w:style w:type="paragraph" w:styleId="NurText">
    <w:name w:val="Plain Text"/>
    <w:basedOn w:val="Standard"/>
    <w:semiHidden/>
    <w:rPr>
      <w:rFonts w:ascii="Arial" w:hAnsi="Arial"/>
      <w:kern w:val="12"/>
      <w:sz w:val="20"/>
    </w:rPr>
  </w:style>
  <w:style w:type="character" w:styleId="Seitenzahl">
    <w:name w:val="page number"/>
    <w:semiHidden/>
    <w:rPr>
      <w:rFonts w:ascii="Arial" w:hAnsi="Arial"/>
      <w:sz w:val="14"/>
    </w:rPr>
  </w:style>
  <w:style w:type="paragraph" w:styleId="StandardWeb">
    <w:name w:val="Normal (Web)"/>
    <w:basedOn w:val="Standard"/>
    <w:uiPriority w:val="99"/>
    <w:semiHidden/>
  </w:style>
  <w:style w:type="paragraph" w:styleId="Standardeinzug">
    <w:name w:val="Normal Indent"/>
    <w:basedOn w:val="Standard"/>
    <w:semiHidden/>
    <w:pPr>
      <w:ind w:left="284"/>
    </w:pPr>
  </w:style>
  <w:style w:type="paragraph" w:styleId="Textkrper">
    <w:name w:val="Body Text"/>
    <w:basedOn w:val="Standard"/>
    <w:semiHidden/>
    <w:pPr>
      <w:spacing w:after="130"/>
    </w:pPr>
  </w:style>
  <w:style w:type="paragraph" w:styleId="Textkrper2">
    <w:name w:val="Body Text 2"/>
    <w:basedOn w:val="Textkrper"/>
    <w:semiHidden/>
  </w:style>
  <w:style w:type="paragraph" w:styleId="Textkrper3">
    <w:name w:val="Body Text 3"/>
    <w:basedOn w:val="Textkrper"/>
    <w:semiHidden/>
  </w:style>
  <w:style w:type="paragraph" w:styleId="Textkrper-Zeileneinzug">
    <w:name w:val="Body Text Indent"/>
    <w:basedOn w:val="Standard"/>
    <w:semiHidden/>
    <w:pPr>
      <w:spacing w:after="130"/>
      <w:ind w:left="284"/>
    </w:pPr>
  </w:style>
  <w:style w:type="paragraph" w:styleId="Textkrper-Einzug2">
    <w:name w:val="Body Text Indent 2"/>
    <w:basedOn w:val="Textkrper"/>
    <w:semiHidden/>
    <w:pPr>
      <w:ind w:left="567"/>
    </w:pPr>
  </w:style>
  <w:style w:type="paragraph" w:styleId="Textkrper-Einzug3">
    <w:name w:val="Body Text Indent 3"/>
    <w:basedOn w:val="Textkrper"/>
    <w:semiHidden/>
    <w:pPr>
      <w:ind w:left="851"/>
    </w:pPr>
  </w:style>
  <w:style w:type="paragraph" w:styleId="Textkrper-Erstzeileneinzug">
    <w:name w:val="Body Text First Indent"/>
    <w:basedOn w:val="Textkrper"/>
    <w:semiHidden/>
    <w:pPr>
      <w:ind w:firstLine="284"/>
    </w:pPr>
  </w:style>
  <w:style w:type="paragraph" w:styleId="Textkrper-Erstzeileneinzug2">
    <w:name w:val="Body Text First Indent 2"/>
    <w:basedOn w:val="Textkrper-Zeileneinzug"/>
    <w:semiHidden/>
    <w:pPr>
      <w:ind w:firstLine="284"/>
    </w:pPr>
  </w:style>
  <w:style w:type="paragraph" w:styleId="Umschlagadresse">
    <w:name w:val="envelope address"/>
    <w:basedOn w:val="AP-11ContentLauftext"/>
    <w:semiHidden/>
    <w:pPr>
      <w:framePr w:w="4320" w:h="2160" w:hRule="exact" w:hSpace="141" w:wrap="auto" w:hAnchor="page" w:xAlign="center" w:yAlign="bottom"/>
    </w:pPr>
  </w:style>
  <w:style w:type="paragraph" w:styleId="Verzeichnis6">
    <w:name w:val="toc 6"/>
    <w:basedOn w:val="Standard"/>
    <w:next w:val="Standard"/>
    <w:autoRedefine/>
    <w:semiHidden/>
    <w:rsid w:val="00542DCB"/>
    <w:pPr>
      <w:ind w:left="1000"/>
    </w:pPr>
    <w:rPr>
      <w:b/>
      <w:bCs/>
    </w:rPr>
  </w:style>
  <w:style w:type="paragraph" w:styleId="Verzeichnis7">
    <w:name w:val="toc 7"/>
    <w:basedOn w:val="Standard"/>
    <w:next w:val="AP-11ContentLauftext"/>
    <w:autoRedefine/>
    <w:semiHidden/>
    <w:rsid w:val="00542DCB"/>
    <w:pPr>
      <w:ind w:left="1200"/>
    </w:pPr>
    <w:rPr>
      <w:b/>
      <w:bCs/>
    </w:rPr>
  </w:style>
  <w:style w:type="paragraph" w:styleId="Verzeichnis8">
    <w:name w:val="toc 8"/>
    <w:basedOn w:val="Standard"/>
    <w:next w:val="AP-11ContentLauftext"/>
    <w:autoRedefine/>
    <w:semiHidden/>
    <w:rsid w:val="00542DCB"/>
    <w:pPr>
      <w:ind w:left="1400"/>
    </w:pPr>
    <w:rPr>
      <w:b/>
      <w:bCs/>
    </w:rPr>
  </w:style>
  <w:style w:type="paragraph" w:styleId="Verzeichnis9">
    <w:name w:val="toc 9"/>
    <w:basedOn w:val="Standard"/>
    <w:next w:val="AP-11ContentLauftext"/>
    <w:autoRedefine/>
    <w:semiHidden/>
    <w:rsid w:val="00542DCB"/>
    <w:pPr>
      <w:ind w:left="1600"/>
    </w:pPr>
    <w:rPr>
      <w:b/>
      <w:bCs/>
    </w:rPr>
  </w:style>
  <w:style w:type="character" w:styleId="Zeilennummer">
    <w:name w:val="line number"/>
    <w:semiHidden/>
    <w:rPr>
      <w:rFonts w:ascii="Arial" w:hAnsi="Arial"/>
      <w:sz w:val="20"/>
    </w:rPr>
  </w:style>
  <w:style w:type="paragraph" w:styleId="RGV-berschrift">
    <w:name w:val="toa heading"/>
    <w:basedOn w:val="AP-11ContentLauftext"/>
    <w:next w:val="Standard"/>
    <w:semiHidden/>
  </w:style>
  <w:style w:type="paragraph" w:customStyle="1" w:styleId="Titel1">
    <w:name w:val="Titel1"/>
    <w:basedOn w:val="Standard"/>
    <w:rsid w:val="00061C72"/>
    <w:pPr>
      <w:spacing w:line="320" w:lineRule="exact"/>
    </w:pPr>
    <w:rPr>
      <w:b/>
      <w:sz w:val="28"/>
    </w:rPr>
  </w:style>
  <w:style w:type="paragraph" w:customStyle="1" w:styleId="AP-01TitelseiteHaupttitel">
    <w:name w:val="AP-01_Titelseite_Haupttitel"/>
    <w:next w:val="AP-02TitelseiteSubtitel"/>
    <w:autoRedefine/>
    <w:rsid w:val="006E4504"/>
    <w:pPr>
      <w:spacing w:before="440" w:after="240" w:line="440" w:lineRule="exact"/>
    </w:pPr>
    <w:rPr>
      <w:kern w:val="12"/>
      <w:sz w:val="36"/>
    </w:rPr>
  </w:style>
  <w:style w:type="paragraph" w:customStyle="1" w:styleId="AP-31NumTitel1">
    <w:name w:val="AP-31_Num_Titel1"/>
    <w:next w:val="AP-11ContentLauftext"/>
    <w:autoRedefine/>
    <w:rsid w:val="00551599"/>
    <w:pPr>
      <w:numPr>
        <w:numId w:val="23"/>
      </w:numPr>
      <w:spacing w:before="440" w:after="240" w:line="440" w:lineRule="exact"/>
      <w:outlineLvl w:val="0"/>
    </w:pPr>
    <w:rPr>
      <w:kern w:val="12"/>
      <w:sz w:val="36"/>
    </w:rPr>
  </w:style>
  <w:style w:type="paragraph" w:customStyle="1" w:styleId="AP-32NumTitel2">
    <w:name w:val="AP-32_Num_Titel2"/>
    <w:next w:val="AP-11ContentLauftext"/>
    <w:qFormat/>
    <w:rsid w:val="00551599"/>
    <w:pPr>
      <w:numPr>
        <w:ilvl w:val="1"/>
        <w:numId w:val="23"/>
      </w:numPr>
      <w:spacing w:before="280" w:after="160" w:line="280" w:lineRule="exact"/>
      <w:outlineLvl w:val="1"/>
    </w:pPr>
    <w:rPr>
      <w:b/>
      <w:kern w:val="12"/>
      <w:sz w:val="24"/>
    </w:rPr>
  </w:style>
  <w:style w:type="paragraph" w:customStyle="1" w:styleId="AP-33NumTitel3">
    <w:name w:val="AP-33_Num_Titel3"/>
    <w:next w:val="AP-11ContentLauftext"/>
    <w:qFormat/>
    <w:rsid w:val="00551599"/>
    <w:pPr>
      <w:numPr>
        <w:ilvl w:val="2"/>
        <w:numId w:val="23"/>
      </w:numPr>
      <w:spacing w:before="280" w:after="160" w:line="280" w:lineRule="exact"/>
      <w:outlineLvl w:val="2"/>
    </w:pPr>
    <w:rPr>
      <w:b/>
      <w:kern w:val="12"/>
      <w:sz w:val="24"/>
      <w:lang w:val="en-US"/>
    </w:rPr>
  </w:style>
  <w:style w:type="paragraph" w:customStyle="1" w:styleId="AP-02TitelseiteSubtitel">
    <w:name w:val="AP-02_Titelseite_Subtitel"/>
    <w:basedOn w:val="AP-01TitelseiteHaupttitel"/>
    <w:qFormat/>
    <w:rsid w:val="00551599"/>
    <w:rPr>
      <w:color w:val="808080"/>
    </w:rPr>
  </w:style>
  <w:style w:type="paragraph" w:customStyle="1" w:styleId="AP-96FusszeileSeitenzahl">
    <w:name w:val="AP-96_Fusszeile_Seitenzahl"/>
    <w:basedOn w:val="AP-95Fusszeile1Absenderinfo"/>
    <w:qFormat/>
    <w:rsid w:val="00551599"/>
    <w:pPr>
      <w:jc w:val="right"/>
    </w:pPr>
  </w:style>
  <w:style w:type="paragraph" w:customStyle="1" w:styleId="AP-97FusszeileZFH">
    <w:name w:val="AP-97_Fusszeile_ZFH"/>
    <w:basedOn w:val="AP-96FusszeileSeitenzahl"/>
    <w:qFormat/>
    <w:rsid w:val="006E4504"/>
    <w:rPr>
      <w:sz w:val="12"/>
    </w:rPr>
  </w:style>
  <w:style w:type="paragraph" w:customStyle="1" w:styleId="AP-21ContentHaupttitel">
    <w:name w:val="AP-21_Content_Haupttitel"/>
    <w:qFormat/>
    <w:rsid w:val="00551599"/>
    <w:pPr>
      <w:spacing w:before="440" w:after="240" w:line="440" w:lineRule="exact"/>
      <w:outlineLvl w:val="0"/>
    </w:pPr>
    <w:rPr>
      <w:kern w:val="12"/>
      <w:sz w:val="36"/>
    </w:rPr>
  </w:style>
  <w:style w:type="paragraph" w:customStyle="1" w:styleId="AP-22ContentSubtitel1">
    <w:name w:val="AP-22_Content_Subtitel1"/>
    <w:qFormat/>
    <w:rsid w:val="00551599"/>
    <w:pPr>
      <w:spacing w:before="280" w:after="160" w:line="280" w:lineRule="exact"/>
      <w:outlineLvl w:val="1"/>
    </w:pPr>
    <w:rPr>
      <w:b/>
      <w:kern w:val="12"/>
      <w:sz w:val="24"/>
    </w:rPr>
  </w:style>
  <w:style w:type="character" w:customStyle="1" w:styleId="AP-13ContentAuszeichnung1">
    <w:name w:val="AP-13_Content_Auszeichnung1"/>
    <w:qFormat/>
    <w:rsid w:val="00551599"/>
    <w:rPr>
      <w:rFonts w:ascii="Arial" w:hAnsi="Arial"/>
      <w:i/>
      <w:sz w:val="20"/>
    </w:rPr>
  </w:style>
  <w:style w:type="character" w:customStyle="1" w:styleId="AP-14ContentAuszeichnung2">
    <w:name w:val="AP-14_Content_Auszeichnung2"/>
    <w:qFormat/>
    <w:rsid w:val="00551599"/>
    <w:rPr>
      <w:rFonts w:ascii="Arial" w:hAnsi="Arial"/>
      <w:b/>
      <w:i/>
      <w:sz w:val="20"/>
    </w:rPr>
  </w:style>
  <w:style w:type="paragraph" w:customStyle="1" w:styleId="AP-15Aufz1">
    <w:name w:val="AP-15_Aufz_1"/>
    <w:qFormat/>
    <w:rsid w:val="00551599"/>
    <w:pPr>
      <w:numPr>
        <w:numId w:val="20"/>
      </w:numPr>
      <w:tabs>
        <w:tab w:val="left" w:pos="709"/>
      </w:tabs>
      <w:spacing w:after="60" w:line="240" w:lineRule="exact"/>
    </w:pPr>
    <w:rPr>
      <w:kern w:val="12"/>
      <w:lang w:val="en-US"/>
    </w:rPr>
  </w:style>
  <w:style w:type="paragraph" w:customStyle="1" w:styleId="AP-16Aufz2">
    <w:name w:val="AP-16_Aufz_2"/>
    <w:qFormat/>
    <w:rsid w:val="00551599"/>
    <w:pPr>
      <w:numPr>
        <w:ilvl w:val="1"/>
        <w:numId w:val="20"/>
      </w:numPr>
      <w:tabs>
        <w:tab w:val="left" w:pos="992"/>
      </w:tabs>
      <w:spacing w:after="60" w:line="240" w:lineRule="exact"/>
    </w:pPr>
    <w:rPr>
      <w:kern w:val="12"/>
      <w:lang w:val="en-US"/>
    </w:rPr>
  </w:style>
  <w:style w:type="paragraph" w:customStyle="1" w:styleId="AP-17Aufz3">
    <w:name w:val="AP-17_Aufz_3"/>
    <w:qFormat/>
    <w:rsid w:val="00551599"/>
    <w:pPr>
      <w:numPr>
        <w:ilvl w:val="2"/>
        <w:numId w:val="20"/>
      </w:numPr>
      <w:tabs>
        <w:tab w:val="left" w:pos="1276"/>
      </w:tabs>
      <w:spacing w:after="60" w:line="240" w:lineRule="exact"/>
    </w:pPr>
    <w:rPr>
      <w:kern w:val="12"/>
      <w:lang w:val="en-US"/>
    </w:rPr>
  </w:style>
  <w:style w:type="paragraph" w:customStyle="1" w:styleId="AP-18Aufz4">
    <w:name w:val="AP-18_Aufz_4"/>
    <w:qFormat/>
    <w:rsid w:val="00551599"/>
    <w:pPr>
      <w:numPr>
        <w:ilvl w:val="3"/>
        <w:numId w:val="20"/>
      </w:numPr>
      <w:tabs>
        <w:tab w:val="left" w:pos="1559"/>
      </w:tabs>
      <w:spacing w:after="60" w:line="240" w:lineRule="exact"/>
    </w:pPr>
    <w:rPr>
      <w:kern w:val="12"/>
      <w:lang w:val="en-US"/>
    </w:rPr>
  </w:style>
  <w:style w:type="paragraph" w:customStyle="1" w:styleId="ZHAWInstitut">
    <w:name w:val="ZHAW_Institut"/>
    <w:rsid w:val="006E4504"/>
    <w:pPr>
      <w:spacing w:line="175" w:lineRule="exact"/>
    </w:pPr>
    <w:rPr>
      <w:rFonts w:eastAsia="Calibri"/>
      <w:spacing w:val="4"/>
      <w:sz w:val="18"/>
      <w:szCs w:val="22"/>
      <w:lang w:eastAsia="en-US"/>
    </w:rPr>
  </w:style>
  <w:style w:type="table" w:styleId="Tabellenraster">
    <w:name w:val="Table Grid"/>
    <w:basedOn w:val="NormaleTabelle"/>
    <w:uiPriority w:val="59"/>
    <w:rsid w:val="004C43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41Tabellentitel">
    <w:name w:val="AP-41_Tabellentitel"/>
    <w:basedOn w:val="AP-11ContentLauftext"/>
    <w:rsid w:val="00551599"/>
    <w:pPr>
      <w:spacing w:before="60" w:after="60"/>
    </w:pPr>
    <w:rPr>
      <w:b/>
      <w:bCs/>
      <w:color w:val="auto"/>
    </w:rPr>
  </w:style>
  <w:style w:type="paragraph" w:customStyle="1" w:styleId="AP-42Tabellentext">
    <w:name w:val="AP-42_Tabellentext"/>
    <w:basedOn w:val="AP-11ContentLauftext"/>
    <w:qFormat/>
    <w:rsid w:val="00551599"/>
    <w:pPr>
      <w:spacing w:before="60" w:after="60"/>
    </w:pPr>
    <w:rPr>
      <w:color w:val="auto"/>
      <w:lang w:val="en-US"/>
    </w:rPr>
  </w:style>
  <w:style w:type="paragraph" w:customStyle="1" w:styleId="Titel2">
    <w:name w:val="Titel2"/>
    <w:basedOn w:val="Standard"/>
    <w:next w:val="Lauftext"/>
    <w:rsid w:val="00061C72"/>
    <w:pPr>
      <w:spacing w:after="280" w:line="320" w:lineRule="exact"/>
      <w:contextualSpacing/>
    </w:pPr>
    <w:rPr>
      <w:sz w:val="28"/>
    </w:rPr>
  </w:style>
  <w:style w:type="paragraph" w:customStyle="1" w:styleId="ZHAWVerzeichnis">
    <w:name w:val="ZHAW Verzeichnis"/>
    <w:rsid w:val="00542DCB"/>
    <w:pPr>
      <w:tabs>
        <w:tab w:val="left" w:pos="709"/>
        <w:tab w:val="right" w:leader="dot" w:pos="8505"/>
      </w:tabs>
      <w:spacing w:before="40" w:after="40" w:line="240" w:lineRule="exact"/>
      <w:ind w:left="709" w:hanging="709"/>
    </w:pPr>
    <w:rPr>
      <w:bCs/>
      <w:kern w:val="12"/>
      <w:lang w:val="de-DE"/>
    </w:rPr>
  </w:style>
  <w:style w:type="paragraph" w:styleId="Verzeichnis1">
    <w:name w:val="toc 1"/>
    <w:basedOn w:val="Standard"/>
    <w:next w:val="Standard"/>
    <w:autoRedefine/>
    <w:semiHidden/>
    <w:rsid w:val="00AC6D87"/>
  </w:style>
  <w:style w:type="paragraph" w:styleId="Verzeichnis2">
    <w:name w:val="toc 2"/>
    <w:basedOn w:val="Standard"/>
    <w:next w:val="Standard"/>
    <w:autoRedefine/>
    <w:semiHidden/>
    <w:rsid w:val="00AC6D87"/>
    <w:pPr>
      <w:ind w:left="200"/>
    </w:pPr>
  </w:style>
  <w:style w:type="paragraph" w:styleId="Verzeichnis3">
    <w:name w:val="toc 3"/>
    <w:basedOn w:val="Standard"/>
    <w:next w:val="Standard"/>
    <w:autoRedefine/>
    <w:semiHidden/>
    <w:rsid w:val="00AC6D87"/>
    <w:pPr>
      <w:ind w:left="400"/>
    </w:pPr>
  </w:style>
  <w:style w:type="paragraph" w:styleId="Verzeichnis4">
    <w:name w:val="toc 4"/>
    <w:basedOn w:val="Standard"/>
    <w:next w:val="Standard"/>
    <w:autoRedefine/>
    <w:semiHidden/>
    <w:rsid w:val="00AC6D87"/>
    <w:pPr>
      <w:ind w:left="600"/>
    </w:pPr>
  </w:style>
  <w:style w:type="paragraph" w:styleId="Verzeichnis5">
    <w:name w:val="toc 5"/>
    <w:basedOn w:val="Standard"/>
    <w:next w:val="Standard"/>
    <w:autoRedefine/>
    <w:semiHidden/>
    <w:rsid w:val="00AC6D87"/>
    <w:pPr>
      <w:ind w:left="800"/>
    </w:pPr>
  </w:style>
  <w:style w:type="paragraph" w:customStyle="1" w:styleId="ZHAWAbsenderinfoundAdressen">
    <w:name w:val="ZHAW_Absenderinfo und Adressen"/>
    <w:rsid w:val="006E4504"/>
    <w:pPr>
      <w:spacing w:line="175" w:lineRule="exact"/>
    </w:pPr>
    <w:rPr>
      <w:rFonts w:eastAsia="Calibri"/>
      <w:spacing w:val="4"/>
      <w:sz w:val="14"/>
      <w:szCs w:val="22"/>
      <w:lang w:eastAsia="en-US"/>
    </w:rPr>
  </w:style>
  <w:style w:type="paragraph" w:customStyle="1" w:styleId="Anmerkungstext">
    <w:name w:val="Anmerkungstext"/>
    <w:basedOn w:val="Standard"/>
    <w:next w:val="Lauftext"/>
    <w:rsid w:val="00061C72"/>
    <w:pPr>
      <w:spacing w:after="280" w:line="280" w:lineRule="exact"/>
      <w:contextualSpacing/>
    </w:pPr>
    <w:rPr>
      <w:b/>
      <w:i/>
      <w:sz w:val="20"/>
    </w:rPr>
  </w:style>
  <w:style w:type="paragraph" w:customStyle="1" w:styleId="Lauftext">
    <w:name w:val="Lauftext"/>
    <w:basedOn w:val="Standard"/>
    <w:link w:val="LauftextZchn"/>
    <w:rsid w:val="00061C72"/>
    <w:pPr>
      <w:spacing w:after="280" w:line="280" w:lineRule="exact"/>
    </w:pPr>
    <w:rPr>
      <w:sz w:val="20"/>
    </w:rPr>
  </w:style>
  <w:style w:type="character" w:customStyle="1" w:styleId="KopfzeileZchn">
    <w:name w:val="Kopfzeile Zchn"/>
    <w:link w:val="Kopfzeile"/>
    <w:semiHidden/>
    <w:rsid w:val="001B7C24"/>
    <w:rPr>
      <w:color w:val="000000"/>
      <w:kern w:val="12"/>
    </w:rPr>
  </w:style>
  <w:style w:type="table" w:styleId="TabelleRaster1">
    <w:name w:val="Table Grid 1"/>
    <w:basedOn w:val="NormaleTabelle"/>
    <w:semiHidden/>
    <w:unhideWhenUsed/>
    <w:rsid w:val="001B7C24"/>
    <w:pPr>
      <w:spacing w:line="240" w:lineRule="exact"/>
      <w:ind w:right="11"/>
    </w:pPr>
    <w:rPr>
      <w:rFonts w:ascii="Times" w:eastAsia="Times New Roman" w:hAnsi="Time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Sprechblasentext">
    <w:name w:val="Balloon Text"/>
    <w:basedOn w:val="Standard"/>
    <w:link w:val="SprechblasentextZchn"/>
    <w:uiPriority w:val="99"/>
    <w:semiHidden/>
    <w:unhideWhenUsed/>
    <w:rsid w:val="00CD0EB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0EBD"/>
    <w:rPr>
      <w:rFonts w:ascii="Tahoma" w:eastAsia="Times New Roman" w:hAnsi="Tahoma" w:cs="Tahoma"/>
      <w:sz w:val="16"/>
      <w:szCs w:val="16"/>
    </w:rPr>
  </w:style>
  <w:style w:type="character" w:customStyle="1" w:styleId="FuzeileZchn">
    <w:name w:val="Fußzeile Zchn"/>
    <w:basedOn w:val="Absatz-Standardschriftart"/>
    <w:link w:val="Fuzeile"/>
    <w:uiPriority w:val="99"/>
    <w:rsid w:val="0034323E"/>
    <w:rPr>
      <w:color w:val="000000"/>
      <w:kern w:val="12"/>
    </w:rPr>
  </w:style>
  <w:style w:type="paragraph" w:styleId="Listenabsatz">
    <w:name w:val="List Paragraph"/>
    <w:basedOn w:val="Standard"/>
    <w:uiPriority w:val="34"/>
    <w:qFormat/>
    <w:rsid w:val="00AF4051"/>
    <w:pPr>
      <w:ind w:left="720"/>
      <w:contextualSpacing/>
    </w:pPr>
  </w:style>
  <w:style w:type="character" w:styleId="Platzhaltertext">
    <w:name w:val="Placeholder Text"/>
    <w:basedOn w:val="Absatz-Standardschriftart"/>
    <w:uiPriority w:val="99"/>
    <w:semiHidden/>
    <w:rsid w:val="002527CC"/>
    <w:rPr>
      <w:color w:val="808080"/>
    </w:rPr>
  </w:style>
  <w:style w:type="paragraph" w:customStyle="1" w:styleId="ZHAWHeadAbteilung">
    <w:name w:val="ZHAW: Head Abteilung"/>
    <w:basedOn w:val="Standard"/>
    <w:rsid w:val="00EF4E87"/>
    <w:pPr>
      <w:spacing w:line="240" w:lineRule="exact"/>
      <w:ind w:right="11"/>
    </w:pPr>
    <w:rPr>
      <w:rFonts w:ascii="Arial" w:hAnsi="Arial"/>
      <w:spacing w:val="4"/>
      <w:sz w:val="18"/>
      <w:szCs w:val="20"/>
      <w:lang w:eastAsia="de-DE"/>
    </w:rPr>
  </w:style>
  <w:style w:type="character" w:customStyle="1" w:styleId="NichtaufgelsteErwhnung1">
    <w:name w:val="Nicht aufgelöste Erwähnung1"/>
    <w:basedOn w:val="Absatz-Standardschriftart"/>
    <w:uiPriority w:val="99"/>
    <w:semiHidden/>
    <w:unhideWhenUsed/>
    <w:rsid w:val="00C82963"/>
    <w:rPr>
      <w:color w:val="605E5C"/>
      <w:shd w:val="clear" w:color="auto" w:fill="E1DFDD"/>
    </w:rPr>
  </w:style>
  <w:style w:type="paragraph" w:customStyle="1" w:styleId="IAPTabelleText">
    <w:name w:val="IAP Tabelle Text"/>
    <w:basedOn w:val="Standard"/>
    <w:qFormat/>
    <w:rsid w:val="00186552"/>
    <w:pPr>
      <w:tabs>
        <w:tab w:val="left" w:pos="397"/>
        <w:tab w:val="left" w:pos="794"/>
        <w:tab w:val="left" w:pos="1191"/>
        <w:tab w:val="right" w:pos="8505"/>
      </w:tabs>
      <w:spacing w:before="60" w:after="60" w:line="240" w:lineRule="exact"/>
    </w:pPr>
    <w:rPr>
      <w:rFonts w:ascii="Arial" w:hAnsi="Arial"/>
      <w:kern w:val="12"/>
      <w:sz w:val="20"/>
      <w:szCs w:val="20"/>
    </w:rPr>
  </w:style>
  <w:style w:type="paragraph" w:customStyle="1" w:styleId="SWLText">
    <w:name w:val="SWL_Text"/>
    <w:basedOn w:val="Standard"/>
    <w:link w:val="SWLTextZchn"/>
    <w:autoRedefine/>
    <w:qFormat/>
    <w:rsid w:val="0057787D"/>
    <w:pPr>
      <w:tabs>
        <w:tab w:val="left" w:pos="397"/>
        <w:tab w:val="left" w:pos="794"/>
        <w:tab w:val="left" w:pos="1191"/>
        <w:tab w:val="right" w:pos="8505"/>
      </w:tabs>
      <w:spacing w:after="120"/>
    </w:pPr>
    <w:rPr>
      <w:rFonts w:ascii="Arial" w:hAnsi="Arial"/>
      <w:color w:val="000000"/>
      <w:kern w:val="12"/>
      <w:sz w:val="21"/>
      <w:szCs w:val="22"/>
    </w:rPr>
  </w:style>
  <w:style w:type="paragraph" w:customStyle="1" w:styleId="IAPTitel1">
    <w:name w:val="IAP Titel 1"/>
    <w:autoRedefine/>
    <w:qFormat/>
    <w:rsid w:val="004E459F"/>
    <w:pPr>
      <w:tabs>
        <w:tab w:val="left" w:pos="340"/>
        <w:tab w:val="left" w:pos="680"/>
        <w:tab w:val="left" w:pos="1021"/>
        <w:tab w:val="left" w:pos="8505"/>
      </w:tabs>
      <w:spacing w:before="440" w:after="240" w:line="440" w:lineRule="exact"/>
      <w:outlineLvl w:val="0"/>
    </w:pPr>
    <w:rPr>
      <w:rFonts w:eastAsia="Times New Roman"/>
      <w:b/>
      <w:kern w:val="12"/>
      <w:sz w:val="28"/>
    </w:rPr>
  </w:style>
  <w:style w:type="paragraph" w:customStyle="1" w:styleId="Bullets">
    <w:name w:val="Bullets"/>
    <w:basedOn w:val="Lauftext"/>
    <w:link w:val="BulletsZchn"/>
    <w:qFormat/>
    <w:rsid w:val="00470C59"/>
    <w:pPr>
      <w:numPr>
        <w:numId w:val="40"/>
      </w:numPr>
      <w:spacing w:before="120" w:after="120" w:line="240" w:lineRule="auto"/>
      <w:contextualSpacing/>
    </w:pPr>
    <w:rPr>
      <w:rFonts w:ascii="Arial" w:eastAsia="Times" w:hAnsi="Arial"/>
      <w:color w:val="000000"/>
      <w:kern w:val="12"/>
      <w:sz w:val="22"/>
      <w:szCs w:val="22"/>
    </w:rPr>
  </w:style>
  <w:style w:type="character" w:customStyle="1" w:styleId="LauftextZchn">
    <w:name w:val="Lauftext Zchn"/>
    <w:basedOn w:val="Absatz-Standardschriftart"/>
    <w:link w:val="Lauftext"/>
    <w:rsid w:val="0057787D"/>
    <w:rPr>
      <w:rFonts w:ascii="Times New Roman" w:eastAsia="Times New Roman" w:hAnsi="Times New Roman"/>
      <w:szCs w:val="24"/>
    </w:rPr>
  </w:style>
  <w:style w:type="character" w:customStyle="1" w:styleId="BulletsZchn">
    <w:name w:val="Bullets Zchn"/>
    <w:basedOn w:val="LauftextZchn"/>
    <w:link w:val="Bullets"/>
    <w:rsid w:val="00470C59"/>
    <w:rPr>
      <w:rFonts w:ascii="Times New Roman" w:eastAsia="Times New Roman" w:hAnsi="Times New Roman"/>
      <w:color w:val="000000"/>
      <w:kern w:val="12"/>
      <w:sz w:val="22"/>
      <w:szCs w:val="22"/>
    </w:rPr>
  </w:style>
  <w:style w:type="paragraph" w:customStyle="1" w:styleId="SWLberschrift1">
    <w:name w:val="SWL_Überschrift 1"/>
    <w:basedOn w:val="berschrift1"/>
    <w:qFormat/>
    <w:rsid w:val="00523EBA"/>
    <w:pPr>
      <w:widowControl w:val="0"/>
      <w:numPr>
        <w:numId w:val="0"/>
      </w:numPr>
      <w:tabs>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left" w:pos="709"/>
      </w:tabs>
      <w:spacing w:before="0" w:after="360" w:line="240" w:lineRule="auto"/>
      <w:ind w:left="720" w:hanging="360"/>
    </w:pPr>
    <w:rPr>
      <w:rFonts w:ascii="Arial" w:hAnsi="Arial"/>
      <w:snapToGrid w:val="0"/>
      <w:sz w:val="28"/>
      <w:szCs w:val="20"/>
      <w:lang w:val="en-US" w:eastAsia="de-DE"/>
    </w:rPr>
  </w:style>
  <w:style w:type="paragraph" w:customStyle="1" w:styleId="SWLTextBulletPoints">
    <w:name w:val="SWL_Text_BulletPoints"/>
    <w:basedOn w:val="SWLText"/>
    <w:autoRedefine/>
    <w:qFormat/>
    <w:rsid w:val="00E67A41"/>
    <w:pPr>
      <w:numPr>
        <w:numId w:val="42"/>
      </w:numPr>
      <w:tabs>
        <w:tab w:val="clear" w:pos="794"/>
        <w:tab w:val="left" w:pos="2835"/>
      </w:tabs>
      <w:spacing w:before="120" w:after="60"/>
      <w:ind w:left="714" w:hanging="357"/>
      <w:jc w:val="both"/>
    </w:pPr>
    <w:rPr>
      <w:rFonts w:cs="Arial"/>
      <w:sz w:val="20"/>
    </w:rPr>
  </w:style>
  <w:style w:type="paragraph" w:customStyle="1" w:styleId="SWLberschrift2">
    <w:name w:val="SWL_Überschrift 2"/>
    <w:basedOn w:val="berschrift2"/>
    <w:autoRedefine/>
    <w:qFormat/>
    <w:rsid w:val="00523EBA"/>
    <w:pPr>
      <w:widowControl w:val="0"/>
      <w:numPr>
        <w:ilvl w:val="0"/>
        <w:numId w:val="0"/>
      </w:numPr>
      <w:spacing w:before="240" w:after="120" w:line="240" w:lineRule="auto"/>
      <w:ind w:left="1713" w:hanging="720"/>
    </w:pPr>
    <w:rPr>
      <w:rFonts w:ascii="Arial" w:hAnsi="Arial" w:cs="Arial"/>
      <w:b/>
      <w:snapToGrid w:val="0"/>
      <w:szCs w:val="20"/>
      <w:lang w:eastAsia="de-DE"/>
    </w:rPr>
  </w:style>
  <w:style w:type="paragraph" w:customStyle="1" w:styleId="FormatvorlageSWLTextFett">
    <w:name w:val="Formatvorlage SWL_Text + Fett"/>
    <w:basedOn w:val="SWLText"/>
    <w:rsid w:val="00523EBA"/>
    <w:pPr>
      <w:spacing w:before="240"/>
      <w:jc w:val="both"/>
    </w:pPr>
    <w:rPr>
      <w:b/>
      <w:bCs/>
      <w:sz w:val="20"/>
    </w:rPr>
  </w:style>
  <w:style w:type="paragraph" w:customStyle="1" w:styleId="SWLTextBulletPoints2Ebene">
    <w:name w:val="SWL_Text_BulletPoints_2. Ebene"/>
    <w:basedOn w:val="SWLTextBulletPoints"/>
    <w:qFormat/>
    <w:rsid w:val="00523EBA"/>
    <w:pPr>
      <w:numPr>
        <w:ilvl w:val="1"/>
      </w:numPr>
    </w:pPr>
  </w:style>
  <w:style w:type="character" w:customStyle="1" w:styleId="SWLTextZchn">
    <w:name w:val="SWL_Text Zchn"/>
    <w:basedOn w:val="Absatz-Standardschriftart"/>
    <w:link w:val="SWLText"/>
    <w:rsid w:val="00AC6D8D"/>
    <w:rPr>
      <w:rFonts w:eastAsia="Times New Roman"/>
      <w:color w:val="000000"/>
      <w:kern w:val="1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7252">
      <w:bodyDiv w:val="1"/>
      <w:marLeft w:val="0"/>
      <w:marRight w:val="0"/>
      <w:marTop w:val="0"/>
      <w:marBottom w:val="0"/>
      <w:divBdr>
        <w:top w:val="none" w:sz="0" w:space="0" w:color="auto"/>
        <w:left w:val="none" w:sz="0" w:space="0" w:color="auto"/>
        <w:bottom w:val="none" w:sz="0" w:space="0" w:color="auto"/>
        <w:right w:val="none" w:sz="0" w:space="0" w:color="auto"/>
      </w:divBdr>
    </w:div>
    <w:div w:id="270163907">
      <w:bodyDiv w:val="1"/>
      <w:marLeft w:val="0"/>
      <w:marRight w:val="0"/>
      <w:marTop w:val="0"/>
      <w:marBottom w:val="0"/>
      <w:divBdr>
        <w:top w:val="none" w:sz="0" w:space="0" w:color="auto"/>
        <w:left w:val="none" w:sz="0" w:space="0" w:color="auto"/>
        <w:bottom w:val="none" w:sz="0" w:space="0" w:color="auto"/>
        <w:right w:val="none" w:sz="0" w:space="0" w:color="auto"/>
      </w:divBdr>
    </w:div>
    <w:div w:id="349112952">
      <w:bodyDiv w:val="1"/>
      <w:marLeft w:val="0"/>
      <w:marRight w:val="0"/>
      <w:marTop w:val="0"/>
      <w:marBottom w:val="0"/>
      <w:divBdr>
        <w:top w:val="none" w:sz="0" w:space="0" w:color="auto"/>
        <w:left w:val="none" w:sz="0" w:space="0" w:color="auto"/>
        <w:bottom w:val="none" w:sz="0" w:space="0" w:color="auto"/>
        <w:right w:val="none" w:sz="0" w:space="0" w:color="auto"/>
      </w:divBdr>
    </w:div>
    <w:div w:id="413402768">
      <w:bodyDiv w:val="1"/>
      <w:marLeft w:val="0"/>
      <w:marRight w:val="0"/>
      <w:marTop w:val="0"/>
      <w:marBottom w:val="0"/>
      <w:divBdr>
        <w:top w:val="none" w:sz="0" w:space="0" w:color="auto"/>
        <w:left w:val="none" w:sz="0" w:space="0" w:color="auto"/>
        <w:bottom w:val="none" w:sz="0" w:space="0" w:color="auto"/>
        <w:right w:val="none" w:sz="0" w:space="0" w:color="auto"/>
      </w:divBdr>
    </w:div>
    <w:div w:id="580062875">
      <w:bodyDiv w:val="1"/>
      <w:marLeft w:val="0"/>
      <w:marRight w:val="0"/>
      <w:marTop w:val="0"/>
      <w:marBottom w:val="0"/>
      <w:divBdr>
        <w:top w:val="none" w:sz="0" w:space="0" w:color="auto"/>
        <w:left w:val="none" w:sz="0" w:space="0" w:color="auto"/>
        <w:bottom w:val="none" w:sz="0" w:space="0" w:color="auto"/>
        <w:right w:val="none" w:sz="0" w:space="0" w:color="auto"/>
      </w:divBdr>
    </w:div>
    <w:div w:id="950938272">
      <w:bodyDiv w:val="1"/>
      <w:marLeft w:val="0"/>
      <w:marRight w:val="0"/>
      <w:marTop w:val="0"/>
      <w:marBottom w:val="0"/>
      <w:divBdr>
        <w:top w:val="none" w:sz="0" w:space="0" w:color="auto"/>
        <w:left w:val="none" w:sz="0" w:space="0" w:color="auto"/>
        <w:bottom w:val="none" w:sz="0" w:space="0" w:color="auto"/>
        <w:right w:val="none" w:sz="0" w:space="0" w:color="auto"/>
      </w:divBdr>
    </w:div>
    <w:div w:id="1073772930">
      <w:bodyDiv w:val="1"/>
      <w:marLeft w:val="0"/>
      <w:marRight w:val="0"/>
      <w:marTop w:val="0"/>
      <w:marBottom w:val="0"/>
      <w:divBdr>
        <w:top w:val="none" w:sz="0" w:space="0" w:color="auto"/>
        <w:left w:val="none" w:sz="0" w:space="0" w:color="auto"/>
        <w:bottom w:val="none" w:sz="0" w:space="0" w:color="auto"/>
        <w:right w:val="none" w:sz="0" w:space="0" w:color="auto"/>
      </w:divBdr>
    </w:div>
    <w:div w:id="1296132794">
      <w:bodyDiv w:val="1"/>
      <w:marLeft w:val="0"/>
      <w:marRight w:val="0"/>
      <w:marTop w:val="0"/>
      <w:marBottom w:val="0"/>
      <w:divBdr>
        <w:top w:val="none" w:sz="0" w:space="0" w:color="auto"/>
        <w:left w:val="none" w:sz="0" w:space="0" w:color="auto"/>
        <w:bottom w:val="none" w:sz="0" w:space="0" w:color="auto"/>
        <w:right w:val="none" w:sz="0" w:space="0" w:color="auto"/>
      </w:divBdr>
    </w:div>
    <w:div w:id="1318001070">
      <w:bodyDiv w:val="1"/>
      <w:marLeft w:val="0"/>
      <w:marRight w:val="0"/>
      <w:marTop w:val="0"/>
      <w:marBottom w:val="0"/>
      <w:divBdr>
        <w:top w:val="none" w:sz="0" w:space="0" w:color="auto"/>
        <w:left w:val="none" w:sz="0" w:space="0" w:color="auto"/>
        <w:bottom w:val="none" w:sz="0" w:space="0" w:color="auto"/>
        <w:right w:val="none" w:sz="0" w:space="0" w:color="auto"/>
      </w:divBdr>
    </w:div>
    <w:div w:id="1613316934">
      <w:bodyDiv w:val="1"/>
      <w:marLeft w:val="0"/>
      <w:marRight w:val="0"/>
      <w:marTop w:val="0"/>
      <w:marBottom w:val="0"/>
      <w:divBdr>
        <w:top w:val="none" w:sz="0" w:space="0" w:color="auto"/>
        <w:left w:val="none" w:sz="0" w:space="0" w:color="auto"/>
        <w:bottom w:val="none" w:sz="0" w:space="0" w:color="auto"/>
        <w:right w:val="none" w:sz="0" w:space="0" w:color="auto"/>
      </w:divBdr>
    </w:div>
    <w:div w:id="1728451020">
      <w:bodyDiv w:val="1"/>
      <w:marLeft w:val="0"/>
      <w:marRight w:val="0"/>
      <w:marTop w:val="0"/>
      <w:marBottom w:val="0"/>
      <w:divBdr>
        <w:top w:val="none" w:sz="0" w:space="0" w:color="auto"/>
        <w:left w:val="none" w:sz="0" w:space="0" w:color="auto"/>
        <w:bottom w:val="none" w:sz="0" w:space="0" w:color="auto"/>
        <w:right w:val="none" w:sz="0" w:space="0" w:color="auto"/>
      </w:divBdr>
    </w:div>
    <w:div w:id="21237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sv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tiff"/></Relationships>
</file>

<file path=word/_rels/header3.xml.rels><?xml version="1.0" encoding="UTF-8" standalone="yes"?>
<Relationships xmlns="http://schemas.openxmlformats.org/package/2006/relationships"><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Word_Vorlagen\ZHAW-Vorlagen\Konzeptvorlage%20IAP%20mit%20Log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557FBF4-11B4-445C-90AE-918D6EEBC75E}"/>
      </w:docPartPr>
      <w:docPartBody>
        <w:p w:rsidR="00211000" w:rsidRDefault="00D453F1">
          <w:r w:rsidRPr="003639BA">
            <w:rPr>
              <w:rStyle w:val="Platzhaltertext"/>
            </w:rPr>
            <w:t>Klicken oder tippen Sie hier, um Text einzugeben.</w:t>
          </w:r>
        </w:p>
      </w:docPartBody>
    </w:docPart>
    <w:docPart>
      <w:docPartPr>
        <w:name w:val="BAE1393255B8406C94125F0B8680F5F5"/>
        <w:category>
          <w:name w:val="Allgemein"/>
          <w:gallery w:val="placeholder"/>
        </w:category>
        <w:types>
          <w:type w:val="bbPlcHdr"/>
        </w:types>
        <w:behaviors>
          <w:behavior w:val="content"/>
        </w:behaviors>
        <w:guid w:val="{62247EB3-DE7A-47C9-B4E5-DF5298458E53}"/>
      </w:docPartPr>
      <w:docPartBody>
        <w:p w:rsidR="0013370B" w:rsidRDefault="00974737" w:rsidP="00974737">
          <w:pPr>
            <w:pStyle w:val="BAE1393255B8406C94125F0B8680F5F5"/>
          </w:pPr>
          <w:r w:rsidRPr="003639BA">
            <w:rPr>
              <w:rStyle w:val="Platzhaltertext"/>
            </w:rPr>
            <w:t>Klicken oder tippen Sie hier, um Text einzugeben.</w:t>
          </w:r>
        </w:p>
      </w:docPartBody>
    </w:docPart>
    <w:docPart>
      <w:docPartPr>
        <w:name w:val="E72855FD8F4947848407B7849F96FA40"/>
        <w:category>
          <w:name w:val="Allgemein"/>
          <w:gallery w:val="placeholder"/>
        </w:category>
        <w:types>
          <w:type w:val="bbPlcHdr"/>
        </w:types>
        <w:behaviors>
          <w:behavior w:val="content"/>
        </w:behaviors>
        <w:guid w:val="{6546BC4C-62C4-4AEF-AE29-265AE17437DF}"/>
      </w:docPartPr>
      <w:docPartBody>
        <w:p w:rsidR="0075294F" w:rsidRDefault="00A538BB" w:rsidP="00A538BB">
          <w:pPr>
            <w:pStyle w:val="E72855FD8F4947848407B7849F96FA40"/>
          </w:pPr>
          <w:r w:rsidRPr="003639BA">
            <w:rPr>
              <w:rStyle w:val="Platzhaltertext"/>
            </w:rPr>
            <w:t>Klicken oder tippen Sie hier, um Text einzugeben.</w:t>
          </w:r>
        </w:p>
      </w:docPartBody>
    </w:docPart>
    <w:docPart>
      <w:docPartPr>
        <w:name w:val="F040E6CEE5BE43D78FBB262AB4AD8B56"/>
        <w:category>
          <w:name w:val="Allgemein"/>
          <w:gallery w:val="placeholder"/>
        </w:category>
        <w:types>
          <w:type w:val="bbPlcHdr"/>
        </w:types>
        <w:behaviors>
          <w:behavior w:val="content"/>
        </w:behaviors>
        <w:guid w:val="{2466211B-8E92-4B58-824A-A25543D81DDB}"/>
      </w:docPartPr>
      <w:docPartBody>
        <w:p w:rsidR="0075294F" w:rsidRDefault="00A538BB" w:rsidP="00A538BB">
          <w:pPr>
            <w:pStyle w:val="F040E6CEE5BE43D78FBB262AB4AD8B56"/>
          </w:pPr>
          <w:r w:rsidRPr="003639BA">
            <w:rPr>
              <w:rStyle w:val="Platzhaltertext"/>
            </w:rPr>
            <w:t>Klicken oder tippen Sie hier, um Text einzugeben.</w:t>
          </w:r>
        </w:p>
      </w:docPartBody>
    </w:docPart>
    <w:docPart>
      <w:docPartPr>
        <w:name w:val="C6D8C5511F6948B5BE9311FA10A0030B"/>
        <w:category>
          <w:name w:val="Allgemein"/>
          <w:gallery w:val="placeholder"/>
        </w:category>
        <w:types>
          <w:type w:val="bbPlcHdr"/>
        </w:types>
        <w:behaviors>
          <w:behavior w:val="content"/>
        </w:behaviors>
        <w:guid w:val="{9C5895F9-1211-430B-A17F-53B764D4FEB3}"/>
      </w:docPartPr>
      <w:docPartBody>
        <w:p w:rsidR="0075294F" w:rsidRDefault="00A538BB" w:rsidP="00A538BB">
          <w:pPr>
            <w:pStyle w:val="C6D8C5511F6948B5BE9311FA10A0030B"/>
          </w:pPr>
          <w:r w:rsidRPr="003639BA">
            <w:rPr>
              <w:rStyle w:val="Platzhaltertext"/>
            </w:rPr>
            <w:t>Klicken oder tippen Sie hier, um Text einzugeben.</w:t>
          </w:r>
        </w:p>
      </w:docPartBody>
    </w:docPart>
    <w:docPart>
      <w:docPartPr>
        <w:name w:val="9477F22B686C410984BB79EDA7A5D298"/>
        <w:category>
          <w:name w:val="Allgemein"/>
          <w:gallery w:val="placeholder"/>
        </w:category>
        <w:types>
          <w:type w:val="bbPlcHdr"/>
        </w:types>
        <w:behaviors>
          <w:behavior w:val="content"/>
        </w:behaviors>
        <w:guid w:val="{37F0C421-366E-4A57-ADEA-D66FB6CB8463}"/>
      </w:docPartPr>
      <w:docPartBody>
        <w:p w:rsidR="00513338" w:rsidRDefault="004A4F7A" w:rsidP="004A4F7A">
          <w:pPr>
            <w:pStyle w:val="9477F22B686C410984BB79EDA7A5D298"/>
          </w:pPr>
          <w:r w:rsidRPr="003639BA">
            <w:rPr>
              <w:rStyle w:val="Platzhaltertext"/>
            </w:rPr>
            <w:t>Klicken oder tippen Sie hier, um Text einzugeben.</w:t>
          </w:r>
        </w:p>
      </w:docPartBody>
    </w:docPart>
    <w:docPart>
      <w:docPartPr>
        <w:name w:val="E691ED2216894CF78CBA10F44AE5D638"/>
        <w:category>
          <w:name w:val="Allgemein"/>
          <w:gallery w:val="placeholder"/>
        </w:category>
        <w:types>
          <w:type w:val="bbPlcHdr"/>
        </w:types>
        <w:behaviors>
          <w:behavior w:val="content"/>
        </w:behaviors>
        <w:guid w:val="{23659B92-BE7F-4C92-88CE-99E22BC492BD}"/>
      </w:docPartPr>
      <w:docPartBody>
        <w:p w:rsidR="00513338" w:rsidRDefault="004A4F7A" w:rsidP="004A4F7A">
          <w:pPr>
            <w:pStyle w:val="E691ED2216894CF78CBA10F44AE5D638"/>
          </w:pPr>
          <w:r w:rsidRPr="003639BA">
            <w:rPr>
              <w:rStyle w:val="Platzhaltertext"/>
            </w:rPr>
            <w:t>Klicken oder tippen Sie hier, um Text einzugeben.</w:t>
          </w:r>
        </w:p>
      </w:docPartBody>
    </w:docPart>
    <w:docPart>
      <w:docPartPr>
        <w:name w:val="6ABD8309167E446CB7A61C3A71EFCA10"/>
        <w:category>
          <w:name w:val="Allgemein"/>
          <w:gallery w:val="placeholder"/>
        </w:category>
        <w:types>
          <w:type w:val="bbPlcHdr"/>
        </w:types>
        <w:behaviors>
          <w:behavior w:val="content"/>
        </w:behaviors>
        <w:guid w:val="{A12D1349-479D-46DA-BE7F-3D03D2C08241}"/>
      </w:docPartPr>
      <w:docPartBody>
        <w:p w:rsidR="00513338" w:rsidRDefault="004A4F7A" w:rsidP="004A4F7A">
          <w:pPr>
            <w:pStyle w:val="6ABD8309167E446CB7A61C3A71EFCA10"/>
          </w:pPr>
          <w:r w:rsidRPr="003639BA">
            <w:rPr>
              <w:rStyle w:val="Platzhaltertext"/>
            </w:rPr>
            <w:t>Klicken oder tippen Sie hier, um Text einzugeben.</w:t>
          </w:r>
        </w:p>
      </w:docPartBody>
    </w:docPart>
    <w:docPart>
      <w:docPartPr>
        <w:name w:val="E32ACF1854894E5CBA37463AA2AEE906"/>
        <w:category>
          <w:name w:val="Allgemein"/>
          <w:gallery w:val="placeholder"/>
        </w:category>
        <w:types>
          <w:type w:val="bbPlcHdr"/>
        </w:types>
        <w:behaviors>
          <w:behavior w:val="content"/>
        </w:behaviors>
        <w:guid w:val="{57D54C52-B518-40C6-8130-6070FC421A4E}"/>
      </w:docPartPr>
      <w:docPartBody>
        <w:p w:rsidR="00714AC6" w:rsidRDefault="00F61428" w:rsidP="00F61428">
          <w:pPr>
            <w:pStyle w:val="E32ACF1854894E5CBA37463AA2AEE906"/>
          </w:pPr>
          <w:r w:rsidRPr="003639BA">
            <w:rPr>
              <w:rStyle w:val="Platzhaltertext"/>
            </w:rPr>
            <w:t>Klicken oder tippen Sie hier, um Text einzugeben.</w:t>
          </w:r>
        </w:p>
      </w:docPartBody>
    </w:docPart>
    <w:docPart>
      <w:docPartPr>
        <w:name w:val="6A1FDFAC05AE42DDB0CA39382ADCF542"/>
        <w:category>
          <w:name w:val="Allgemein"/>
          <w:gallery w:val="placeholder"/>
        </w:category>
        <w:types>
          <w:type w:val="bbPlcHdr"/>
        </w:types>
        <w:behaviors>
          <w:behavior w:val="content"/>
        </w:behaviors>
        <w:guid w:val="{42E65997-CF66-4AEC-A325-C02D31C1E8AD}"/>
      </w:docPartPr>
      <w:docPartBody>
        <w:p w:rsidR="00714AC6" w:rsidRDefault="00F61428" w:rsidP="00F61428">
          <w:pPr>
            <w:pStyle w:val="6A1FDFAC05AE42DDB0CA39382ADCF542"/>
          </w:pPr>
          <w:r w:rsidRPr="003639B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3D4"/>
    <w:rsid w:val="000A3BA0"/>
    <w:rsid w:val="000C60E1"/>
    <w:rsid w:val="0013370B"/>
    <w:rsid w:val="00211000"/>
    <w:rsid w:val="002C77E0"/>
    <w:rsid w:val="004A4F7A"/>
    <w:rsid w:val="004C434F"/>
    <w:rsid w:val="00513338"/>
    <w:rsid w:val="00714AC6"/>
    <w:rsid w:val="0075294F"/>
    <w:rsid w:val="00974737"/>
    <w:rsid w:val="00A538BB"/>
    <w:rsid w:val="00A643D4"/>
    <w:rsid w:val="00AC4477"/>
    <w:rsid w:val="00AF0851"/>
    <w:rsid w:val="00C46911"/>
    <w:rsid w:val="00D453F1"/>
    <w:rsid w:val="00D77FF0"/>
    <w:rsid w:val="00EB1647"/>
    <w:rsid w:val="00ED7650"/>
    <w:rsid w:val="00F25431"/>
    <w:rsid w:val="00F61428"/>
    <w:rsid w:val="00F83005"/>
    <w:rsid w:val="00FD3D0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1428"/>
    <w:rPr>
      <w:color w:val="808080"/>
    </w:rPr>
  </w:style>
  <w:style w:type="paragraph" w:customStyle="1" w:styleId="9477F22B686C410984BB79EDA7A5D298">
    <w:name w:val="9477F22B686C410984BB79EDA7A5D298"/>
    <w:rsid w:val="004A4F7A"/>
  </w:style>
  <w:style w:type="paragraph" w:customStyle="1" w:styleId="E691ED2216894CF78CBA10F44AE5D638">
    <w:name w:val="E691ED2216894CF78CBA10F44AE5D638"/>
    <w:rsid w:val="004A4F7A"/>
  </w:style>
  <w:style w:type="paragraph" w:customStyle="1" w:styleId="6ABD8309167E446CB7A61C3A71EFCA10">
    <w:name w:val="6ABD8309167E446CB7A61C3A71EFCA10"/>
    <w:rsid w:val="004A4F7A"/>
  </w:style>
  <w:style w:type="paragraph" w:customStyle="1" w:styleId="BAE1393255B8406C94125F0B8680F5F5">
    <w:name w:val="BAE1393255B8406C94125F0B8680F5F5"/>
    <w:rsid w:val="00974737"/>
  </w:style>
  <w:style w:type="paragraph" w:customStyle="1" w:styleId="E72855FD8F4947848407B7849F96FA40">
    <w:name w:val="E72855FD8F4947848407B7849F96FA40"/>
    <w:rsid w:val="00A538BB"/>
  </w:style>
  <w:style w:type="paragraph" w:customStyle="1" w:styleId="F040E6CEE5BE43D78FBB262AB4AD8B56">
    <w:name w:val="F040E6CEE5BE43D78FBB262AB4AD8B56"/>
    <w:rsid w:val="00A538BB"/>
  </w:style>
  <w:style w:type="paragraph" w:customStyle="1" w:styleId="C6D8C5511F6948B5BE9311FA10A0030B">
    <w:name w:val="C6D8C5511F6948B5BE9311FA10A0030B"/>
    <w:rsid w:val="00A538BB"/>
  </w:style>
  <w:style w:type="paragraph" w:customStyle="1" w:styleId="E32ACF1854894E5CBA37463AA2AEE906">
    <w:name w:val="E32ACF1854894E5CBA37463AA2AEE906"/>
    <w:rsid w:val="00F61428"/>
  </w:style>
  <w:style w:type="paragraph" w:customStyle="1" w:styleId="6A1FDFAC05AE42DDB0CA39382ADCF542">
    <w:name w:val="6A1FDFAC05AE42DDB0CA39382ADCF542"/>
    <w:rsid w:val="00F61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C3782-7431-4B52-93BD-78C277E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Konzeptvorlage IAP mit Logo.dot</Template>
  <TotalTime>0</TotalTime>
  <Pages>1</Pages>
  <Words>1216</Words>
  <Characters>7665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Inhaltsverzeichnis</vt:lpstr>
    </vt:vector>
  </TitlesOfParts>
  <Company>Fabrik für visuelle Kommunikation</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creator>Ruth Stoffel</dc:creator>
  <cp:lastModifiedBy>Markovic Dusan</cp:lastModifiedBy>
  <cp:revision>35</cp:revision>
  <cp:lastPrinted>2020-03-20T15:23:00Z</cp:lastPrinted>
  <dcterms:created xsi:type="dcterms:W3CDTF">2021-07-23T07:06:00Z</dcterms:created>
  <dcterms:modified xsi:type="dcterms:W3CDTF">2022-03-05T15:47:00Z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2021-07-23T07:06:31Z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7728649c-0a67-4c9e-aa2a-019709b093bb</vt:lpwstr>
  </property>
  <property fmtid="{D5CDD505-2E9C-101B-9397-08002B2CF9AE}" pid="8" name="MSIP_Label_10d9bad3-6dac-4e9a-89a3-89f3b8d247b2_ContentBits">
    <vt:lpwstr>0</vt:lpwstr>
  </property>
</Properties>
</file>